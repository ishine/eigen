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group id="Group 22" o:spid="_x0000_s1035" o:spt="203" style="position:absolute;left:0pt;margin-left:-28.95pt;margin-top:134.6pt;height:114.75pt;width:549.4pt;z-index:251661312;mso-width-relative:page;mso-height-relative:page;" coordorigin="716,4605" coordsize="10988,2295">
            <o:lock v:ext="edit" position="f" selection="f" grouping="f" rotation="f" cropping="f" text="f" aspectratio="f"/>
            <v:rect id="Rectangle 13" o:spid="_x0000_s1036" o:spt="1" style="position:absolute;left:716;top:4605;height:2295;width:10814;" fillcolor="#00B0F0" filled="t" o:preferrelative="t" stroked="t" coordsize="21600,21600">
              <v:path/>
              <v:fill on="t" focussize="0,0"/>
              <v:stroke weight="3pt" color="#F2F2F2" color2="#FFFFFF" miterlimit="2"/>
              <v:imagedata gain="65536f" blacklevel="0f" gamma="0" o:title=""/>
              <o:lock v:ext="edit" position="f" selection="f" grouping="f" rotation="f" cropping="f" text="f" aspectratio="f"/>
              <v:shadow on="t" type="perspective" color="#422E2E" opacity="32768f" offset="0.99992125984252pt,1.99992125984252pt" origin="0f,0f" matrix="65536f,0f,0f,65536f,0,0"/>
            </v:rect>
            <v:rect id="Rectangle 620" o:spid="_x0000_s1037" o:spt="1" style="position:absolute;left:770;top:4620;height:1872;width:10934;" fillcolor="#FFFFFF" filled="f" o:preferrelative="t" stroked="f" coordsize="21600,21600">
              <v:path/>
              <v:fill on="f" color2="#FFFFFF" focussize="0,0"/>
              <v:stroke on="f"/>
              <v:imagedata gain="65536f" blacklevel="0f" gamma="0" o:title=""/>
              <o:lock v:ext="edit" position="f" selection="f" grouping="f" rotation="f" cropping="f" text="f" aspectratio="f"/>
              <v:textbox inset="0mm,0mm,0mm,0mm">
                <w:txbxContent>
                  <w:p>
                    <w:pPr>
                      <w:jc w:val="center"/>
                      <w:rPr>
                        <w:rFonts w:hint="eastAsia" w:ascii="Cambria" w:hAnsi="Cambria"/>
                        <w:b/>
                        <w:bCs/>
                        <w:color w:val="FFFFFF"/>
                        <w:sz w:val="36"/>
                        <w:szCs w:val="36"/>
                        <w:lang w:val="en-US" w:eastAsia="zh-CN"/>
                      </w:rPr>
                    </w:pPr>
                    <w:r>
                      <w:rPr>
                        <w:rFonts w:hint="eastAsia" w:ascii="Cambria" w:hAnsi="Cambria"/>
                        <w:b/>
                        <w:bCs/>
                        <w:color w:val="FFFFFF"/>
                        <w:sz w:val="36"/>
                        <w:szCs w:val="36"/>
                        <w:lang w:val="en-US" w:eastAsia="zh-CN"/>
                      </w:rPr>
                      <w:t>Deployment Manual for Workstation</w:t>
                    </w:r>
                  </w:p>
                </w:txbxContent>
              </v:textbox>
            </v:rect>
          </v:group>
        </w:pict>
      </w: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roundrect id="AutoShape 624" o:spid="_x0000_s1038" o:spt="2" style="position:absolute;left:0pt;margin-left:-31.65pt;margin-top:-61.65pt;height:791.35pt;width:547.65pt;mso-position-horizontal-relative:margin;mso-position-vertical-relative:margin;z-index:-251658240;mso-width-relative:page;mso-height-relative:page;" fillcolor="#FFFFFF" filled="f" o:preferrelative="t" stroked="t" coordsize="21600,21600" o:allowincell="f" arcsize="0.0343981481481481">
            <v:path/>
            <v:fill on="f" color2="#FFFFFF" focussize="0,0"/>
            <v:stroke color="#000000" color2="#FFFFFF" miterlimit="2"/>
            <v:imagedata gain="65536f" blacklevel="0f" gamma="0" o:title=""/>
            <o:lock v:ext="edit" position="f" selection="f" grouping="f" rotation="f" cropping="f" text="f" aspectratio="f"/>
          </v:roundrect>
        </w:pict>
      </w:r>
    </w:p>
    <w:p>
      <w:pPr>
        <w:tabs>
          <w:tab w:val="left" w:pos="6720"/>
        </w:tabs>
        <w:spacing w:before="1920" w:after="360"/>
        <w:jc w:val="left"/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  <w:tab/>
      </w:r>
    </w:p>
    <w:p>
      <w:pPr>
        <w:spacing w:before="1920" w:after="360"/>
        <w:jc w:val="center"/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</w:pPr>
    </w:p>
    <w:p>
      <w:pPr>
        <w:spacing w:before="1920" w:after="360"/>
        <w:jc w:val="center"/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rect id="Rectangle 614" o:spid="_x0000_s1039" o:spt="1" style="position:absolute;left:0pt;margin-left:0pt;margin-top:470.4pt;height:697.9pt;width:509.7pt;mso-position-horizontal-relative:margin;mso-position-vertical-relative:page;z-index:251662336;mso-width-relative:page;mso-height-relative:page;" fillcolor="#FFFFFF" filled="f" o:preferrelative="t" stroked="f" coordsize="21600,21600" o:allowincell="f">
            <v:path/>
            <v:fill on="f" color2="#FFFFFF" focussize="0,0"/>
            <v:stroke on="f"/>
            <v:imagedata gain="65536f" blacklevel="0f" gamma="0" o:title=""/>
            <o:lock v:ext="edit" position="f" selection="f" grouping="f" rotation="f" cropping="f" text="f" aspectratio="f"/>
            <v:textbox inset="7.21pt,180.12pt,7.21pt,180.12pt" style="mso-fit-shape-to-text:t;">
              <w:txbxContent>
                <w:p>
                  <w:pPr>
                    <w:pStyle w:val="50"/>
                    <w:spacing w:line="276" w:lineRule="auto"/>
                    <w:ind w:firstLine="422"/>
                    <w:jc w:val="center"/>
                    <w:rPr>
                      <w:b w:val="0"/>
                      <w:bCs w:val="0"/>
                      <w:caps/>
                      <w:color w:val="D34817"/>
                    </w:rPr>
                  </w:pPr>
                  <w:r>
                    <w:rPr>
                      <w:rFonts w:hint="eastAsia"/>
                      <w:caps/>
                      <w:color w:val="00B0F0"/>
                    </w:rPr>
                    <w:t>****信息技术有限公司</w:t>
                  </w:r>
                </w:p>
                <w:p>
                  <w:pPr>
                    <w:pStyle w:val="50"/>
                    <w:spacing w:line="276" w:lineRule="auto"/>
                    <w:ind w:firstLine="422"/>
                    <w:jc w:val="center"/>
                  </w:pPr>
                  <w:r>
                    <w:rPr>
                      <w:rStyle w:val="70"/>
                      <w:rFonts w:hint="eastAsia"/>
                    </w:rPr>
                    <w:t>201</w:t>
                  </w:r>
                  <w:r>
                    <w:rPr>
                      <w:rStyle w:val="70"/>
                      <w:rFonts w:hint="eastAsia"/>
                      <w:lang w:val="en-US"/>
                    </w:rPr>
                    <w:t>9</w:t>
                  </w:r>
                  <w:r>
                    <w:rPr>
                      <w:rStyle w:val="70"/>
                    </w:rPr>
                    <w:t>年</w:t>
                  </w:r>
                  <w:r>
                    <w:rPr>
                      <w:rStyle w:val="70"/>
                      <w:rFonts w:hint="eastAsia"/>
                      <w:lang w:val="en-US"/>
                    </w:rPr>
                    <w:t>5</w:t>
                  </w:r>
                  <w:r>
                    <w:rPr>
                      <w:rStyle w:val="70"/>
                    </w:rPr>
                    <w:t>月</w:t>
                  </w:r>
                  <w:r>
                    <w:rPr>
                      <w:rStyle w:val="70"/>
                      <w:rFonts w:hint="eastAsia"/>
                      <w:lang w:val="en-US"/>
                    </w:rPr>
                    <w:t>1</w:t>
                  </w:r>
                  <w:r>
                    <w:rPr>
                      <w:rStyle w:val="70"/>
                    </w:rPr>
                    <w:t>日</w:t>
                  </w:r>
                </w:p>
                <w:p>
                  <w:pPr>
                    <w:pStyle w:val="50"/>
                    <w:spacing w:line="276" w:lineRule="auto"/>
                    <w:ind w:firstLine="422"/>
                    <w:jc w:val="center"/>
                  </w:pPr>
                  <w:r>
                    <w:rPr>
                      <w:rFonts w:hint="eastAsia" w:ascii="宋体" w:hAnsi="宋体"/>
                    </w:rPr>
                    <w:t>作者：</w:t>
                  </w:r>
                  <w:r>
                    <w:rPr>
                      <w:rStyle w:val="71"/>
                      <w:rFonts w:hint="eastAsia"/>
                    </w:rPr>
                    <w:t>*****研发部</w:t>
                  </w:r>
                  <w:r>
                    <w:rPr>
                      <w:rStyle w:val="71"/>
                    </w:rPr>
                    <w:t>—</w:t>
                  </w:r>
                  <w:r>
                    <w:rPr>
                      <w:rStyle w:val="71"/>
                      <w:rFonts w:hint="eastAsia"/>
                    </w:rPr>
                    <w:t>周立志COSMOS</w:t>
                  </w:r>
                </w:p>
              </w:txbxContent>
            </v:textbox>
          </v:rect>
        </w:pict>
      </w:r>
    </w:p>
    <w:p>
      <w:pPr>
        <w:spacing w:before="1920" w:after="360"/>
        <w:jc w:val="center"/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</w:pPr>
    </w:p>
    <w:p>
      <w:pPr>
        <w:spacing w:before="1920" w:after="360"/>
        <w:jc w:val="center"/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  <w:br w:type="page"/>
      </w:r>
    </w:p>
    <w:p>
      <w:pPr>
        <w:spacing w:before="1920" w:after="360"/>
        <w:jc w:val="center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  <w:t>保</w:t>
      </w:r>
      <w: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  <w:tab/>
      </w:r>
      <w: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  <w:t>密</w:t>
      </w:r>
    </w:p>
    <w:p>
      <w:pPr>
        <w:pStyle w:val="16"/>
        <w:pBdr>
          <w:top w:val="single" w:color="00B0F0" w:sz="2" w:space="10"/>
          <w:bottom w:val="single" w:color="00B0F0" w:sz="24" w:space="27"/>
        </w:pBdr>
        <w:spacing w:after="120" w:line="360" w:lineRule="auto"/>
        <w:ind w:left="1680" w:leftChars="800" w:right="1680" w:rightChars="80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本文件及其内容为****信息技术有限公司保密资料。本文件及其内容属于****信息技术有限公司拥有财产，在无****信息技术有限公司采用书面形式表示同意外，本文件</w:t>
      </w:r>
    </w:p>
    <w:p>
      <w:pPr>
        <w:ind w:left="1560" w:right="1514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numPr>
          <w:ilvl w:val="0"/>
          <w:numId w:val="2"/>
        </w:numPr>
        <w:tabs>
          <w:tab w:val="left" w:pos="2127"/>
        </w:tabs>
        <w:ind w:left="2127" w:right="1514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不可以用于其他非原指定用途；</w:t>
      </w:r>
    </w:p>
    <w:p>
      <w:pPr>
        <w:numPr>
          <w:ilvl w:val="0"/>
          <w:numId w:val="2"/>
        </w:numPr>
        <w:tabs>
          <w:tab w:val="left" w:pos="2127"/>
        </w:tabs>
        <w:ind w:left="2127" w:right="1514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不可以向第三方披露；</w:t>
      </w:r>
    </w:p>
    <w:p>
      <w:pPr>
        <w:numPr>
          <w:ilvl w:val="0"/>
          <w:numId w:val="2"/>
        </w:numPr>
        <w:tabs>
          <w:tab w:val="left" w:pos="2127"/>
        </w:tabs>
        <w:ind w:left="2127" w:right="1396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不可采用任何形式进行复制和传播，包括但不限于传真、纸张邮件和电子邮件。</w:t>
      </w:r>
    </w:p>
    <w:p>
      <w:pPr>
        <w:tabs>
          <w:tab w:val="left" w:pos="2127"/>
        </w:tabs>
        <w:ind w:right="1396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</w:pPr>
    </w:p>
    <w:p>
      <w:pPr>
        <w:jc w:val="center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  <w:t>文档修改历史</w:t>
      </w:r>
    </w:p>
    <w:tbl>
      <w:tblPr>
        <w:tblStyle w:val="30"/>
        <w:tblW w:w="9308" w:type="dxa"/>
        <w:tblInd w:w="43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2"/>
        <w:gridCol w:w="1402"/>
        <w:gridCol w:w="1560"/>
        <w:gridCol w:w="524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102" w:type="dxa"/>
            <w:shd w:val="clear" w:color="auto" w:fill="00B0F0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b/>
                <w:color w:val="auto"/>
                <w:sz w:val="21"/>
                <w:szCs w:val="21"/>
                <w:shd w:val="clear" w:color="auto" w:fill="auto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color w:val="auto"/>
                <w:sz w:val="21"/>
                <w:szCs w:val="21"/>
                <w:shd w:val="clear" w:color="auto" w:fill="auto"/>
              </w:rPr>
              <w:t>版 本</w:t>
            </w:r>
          </w:p>
        </w:tc>
        <w:tc>
          <w:tcPr>
            <w:tcW w:w="1402" w:type="dxa"/>
            <w:shd w:val="clear" w:color="auto" w:fill="00B0F0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b/>
                <w:color w:val="auto"/>
                <w:sz w:val="21"/>
                <w:szCs w:val="21"/>
                <w:shd w:val="clear" w:color="auto" w:fill="auto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color w:val="auto"/>
                <w:sz w:val="21"/>
                <w:szCs w:val="21"/>
                <w:shd w:val="clear" w:color="auto" w:fill="auto"/>
              </w:rPr>
              <w:t>修改人</w:t>
            </w:r>
          </w:p>
        </w:tc>
        <w:tc>
          <w:tcPr>
            <w:tcW w:w="1560" w:type="dxa"/>
            <w:shd w:val="clear" w:color="auto" w:fill="00B0F0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b/>
                <w:color w:val="auto"/>
                <w:sz w:val="21"/>
                <w:szCs w:val="21"/>
                <w:shd w:val="clear" w:color="auto" w:fill="auto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color w:val="auto"/>
                <w:sz w:val="21"/>
                <w:szCs w:val="21"/>
                <w:shd w:val="clear" w:color="auto" w:fill="auto"/>
              </w:rPr>
              <w:t>日   期</w:t>
            </w:r>
          </w:p>
        </w:tc>
        <w:tc>
          <w:tcPr>
            <w:tcW w:w="5244" w:type="dxa"/>
            <w:shd w:val="clear" w:color="auto" w:fill="00B0F0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b/>
                <w:color w:val="auto"/>
                <w:sz w:val="21"/>
                <w:szCs w:val="21"/>
                <w:shd w:val="clear" w:color="auto" w:fill="auto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color w:val="auto"/>
                <w:sz w:val="21"/>
                <w:szCs w:val="21"/>
                <w:shd w:val="clear" w:color="auto" w:fill="auto"/>
              </w:rPr>
              <w:t>描  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1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  <w:t>V1.0</w:t>
            </w:r>
          </w:p>
        </w:tc>
        <w:tc>
          <w:tcPr>
            <w:tcW w:w="14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  <w:t>Cosmos</w:t>
            </w:r>
          </w:p>
        </w:tc>
        <w:tc>
          <w:tcPr>
            <w:tcW w:w="1560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  <w:t>201</w:t>
            </w:r>
            <w:r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  <w:lang w:val="en-US" w:eastAsia="zh-CN"/>
              </w:rPr>
              <w:t>9</w:t>
            </w:r>
            <w:r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  <w:t>/</w:t>
            </w:r>
            <w:r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  <w:lang w:val="en-US" w:eastAsia="zh-CN"/>
              </w:rPr>
              <w:t>5</w:t>
            </w:r>
            <w:r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  <w:t>/</w:t>
            </w:r>
            <w:r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  <w:lang w:val="en-US" w:eastAsia="zh-CN"/>
              </w:rPr>
              <w:t>1</w:t>
            </w:r>
          </w:p>
        </w:tc>
        <w:tc>
          <w:tcPr>
            <w:tcW w:w="5244" w:type="dxa"/>
            <w:vAlign w:val="top"/>
          </w:tcPr>
          <w:p>
            <w:pPr>
              <w:tabs>
                <w:tab w:val="left" w:pos="1638"/>
              </w:tabs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1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  <w:t>V2.0</w:t>
            </w:r>
          </w:p>
        </w:tc>
        <w:tc>
          <w:tcPr>
            <w:tcW w:w="14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  <w:t>Cosmos</w:t>
            </w:r>
          </w:p>
        </w:tc>
        <w:tc>
          <w:tcPr>
            <w:tcW w:w="1560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5244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1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4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560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5244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1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4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560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5244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1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4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560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5244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1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4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560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5244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1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4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560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5244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1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402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1560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  <w:tc>
          <w:tcPr>
            <w:tcW w:w="5244" w:type="dxa"/>
            <w:vAlign w:val="top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color w:val="auto"/>
                <w:sz w:val="21"/>
                <w:szCs w:val="21"/>
                <w:shd w:val="clear" w:color="auto" w:fill="auto"/>
              </w:rPr>
            </w:pPr>
          </w:p>
        </w:tc>
      </w:tr>
    </w:tbl>
    <w:p>
      <w:pPr>
        <w:widowControl/>
        <w:spacing w:line="240" w:lineRule="auto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br w:type="page"/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bookmarkStart w:id="0" w:name="_Toc12017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概论</w:t>
      </w:r>
      <w:bookmarkEnd w:id="0"/>
    </w:p>
    <w:p>
      <w:pPr>
        <w:rPr>
          <w:rFonts w:hint="eastAsia" w:asciiTheme="minorEastAsia" w:hAnsiTheme="minorEastAsia" w:eastAsiaTheme="minorEastAsia" w:cstheme="minorEastAsia"/>
          <w:b/>
          <w:bCs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auto"/>
          <w:sz w:val="21"/>
          <w:szCs w:val="21"/>
          <w:shd w:val="clear" w:color="auto" w:fill="auto"/>
          <w:lang w:val="en-US" w:eastAsia="zh-CN"/>
        </w:rPr>
        <w:t>本文主要是针对算法工程开发环境的搭建所做的工作总结，涉及开发工具的安装，各个编程语言的集成和调试方法,以及各个编程语言的相互通信技术。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STS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t>（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Eclipse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）的安装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Eclipse是JavaWeb开发最常用的工具，下面详细介绍一下如何下载安装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Spring Tool Suite(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Eclipse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的一种)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。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/>
        <w:ind w:left="0" w:right="0"/>
        <w:jc w:val="both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Spring Tool Suite开发工具是spring官网推出的一款方便利用spring一系列框架的软件，界面风格和eclipse，myeclipse相同，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它能方便集成各个主流编程语言（python, java, C/C++, PHP,甚至汇编语言）于一身，大大提高编码效率，所谓工欲善其事，必先利其器！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/>
        <w:ind w:left="0" w:right="0"/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那么让我们来看看如何安装sts这款软件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STS的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下载</w:t>
      </w:r>
    </w:p>
    <w:p>
      <w:pPr>
        <w:rPr>
          <w:rFonts w:hint="eastAsia" w:asciiTheme="minorEastAsia" w:hAnsiTheme="minorEastAsia" w:eastAsiaTheme="minorEastAsia" w:cstheme="minorEastAsia"/>
          <w:b/>
          <w:bCs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输入网址：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"https://spring.io/tools3/sts/all"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shd w:val="clear" w:color="auto" w:fill="auto"/>
        </w:rPr>
        <w:t>https://spring.io/tools3/sts/all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  <w:r>
        <w:rPr>
          <w:rFonts w:hint="eastAsia" w:asciiTheme="minorEastAsia" w:hAnsiTheme="minorEastAsia" w:eastAsiaTheme="minorEastAsia" w:cstheme="minorEastAsia"/>
          <w:b/>
          <w:bCs/>
          <w:color w:val="auto"/>
          <w:sz w:val="21"/>
          <w:szCs w:val="21"/>
          <w:shd w:val="clear" w:color="auto" w:fill="auto"/>
          <w:lang w:val="en-US" w:eastAsia="zh-CN"/>
        </w:rPr>
        <w:t>我选择使用STS3，感兴趣的同学可以选择使用最新版的STS4.</w:t>
      </w: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STS的安装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ts是绿色软件，解压即可使用。打开解压目录中的STS.exe即可。</w:t>
      </w: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STS的使用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以下是在使用sts时的快捷设置：</w:t>
      </w:r>
    </w:p>
    <w:p>
      <w:pPr>
        <w:numPr>
          <w:ilvl w:val="0"/>
          <w:numId w:val="4"/>
        </w:num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文件编码格式设置 ：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25" o:spt="75" type="#_x0000_t75" style="height:354.95pt;width:509.45pt;" fillcolor="#FFFFFF" filled="f" o:preferrelative="t" stroked="f" coordsize="21600,21600">
            <v:path/>
            <v:fill on="f" color2="#FFFFFF" focussize="0,0"/>
            <v:stroke on="f"/>
            <v:imagedata r:id="rId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26" o:spt="75" type="#_x0000_t75" style="height:271.85pt;width:483.45pt;" fillcolor="#FFFFFF" filled="f" o:preferrelative="t" stroked="f" coordsize="21600,21600">
            <v:path/>
            <v:fill on="f" color2="#FFFFFF" focussize="0,0"/>
            <v:stroke on="f"/>
            <v:imagedata r:id="rId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文件编码格式一般设置为utf8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2,字体设置，等宽字体的设置在自然语言处理调试中很重要，等宽字体可以方便打印句法树的刻画。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如图：选择windows-&gt;preference-&gt;genera-&gt;appearance-&gt;Color and Fonts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在此可以把各个编辑或调试窗口的字体设置成等宽字体。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27" o:spt="75" type="#_x0000_t75" style="height:257.6pt;width:458.15pt;" fillcolor="#FFFFFF" filled="f" o:preferrelative="t" stroked="f" coordsize="21600,21600">
            <v:path/>
            <v:fill on="f" color2="#FFFFFF" focussize="0,0"/>
            <v:stroke on="f"/>
            <v:imagedata r:id="rId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以下是调试窗口的等宽字体，这是为了之后能方便打印句法树，对自然语言进行分析。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28" o:spt="75" type="#_x0000_t75" style="height:291.25pt;width:518.05pt;" fillcolor="#FFFFFF" filled="f" o:preferrelative="t" stroked="f" coordsize="21600,21600">
            <v:path/>
            <v:fill on="f" color2="#FFFFFF" focussize="0,0"/>
            <v:stroke on="f"/>
            <v:imagedata r:id="rId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>调试窗口背景颜色设置：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029" o:spt="75" type="#_x0000_t75" style="height:281.6pt;width:509.55pt;" filled="f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以下可以设置编辑窗口的字体颜色，我们调整到护眼绿色：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R=199,G=237,B=204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30" o:spt="75" type="#_x0000_t75" style="height:292.45pt;width:520.15pt;" fillcolor="#FFFFFF" filled="f" o:preferrelative="t" stroked="f" coordsize="21600,21600">
            <v:path/>
            <v:fill on="f" color2="#FFFFFF" focussize="0,0"/>
            <v:stroke on="f"/>
            <v:imagedata r:id="rId1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C++ build设置：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031" o:spt="75" type="#_x0000_t75" style="height:473.05pt;width:509.55pt;" filled="f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pydef设置：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032" o:spt="75" type="#_x0000_t75" style="height:618pt;width:473.4pt;" filled="f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</w:pict>
      </w: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bookmarkStart w:id="1" w:name="_Toc20087"/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STS快捷键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Ctrl + F8: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Alternate Perspectives;</w:t>
      </w:r>
    </w:p>
    <w:p>
      <w:pPr>
        <w:rPr>
          <w:rFonts w:hint="default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Ctrl+M: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Maximize editor view: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33" o:spt="75" type="#_x0000_t75" style="height:267.95pt;width:509.35pt;" fillcolor="#FFFFFF" filled="f" o:preferrelative="t" stroked="f" coordsize="21600,21600">
            <v:path/>
            <v:fill on="f" color2="#FFFFFF" focussize="0,0"/>
            <v:stroke on="f"/>
            <v:imagedata r:id="rId1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设置Ctrl+Shift+L快捷键go to line: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34" o:spt="75" type="#_x0000_t75" style="height:339.1pt;width:509.05pt;" fillcolor="#FFFFFF" filled="f" o:preferrelative="t" stroked="f" coordsize="21600,21600">
            <v:path/>
            <v:fill on="f" color2="#FFFFFF" focussize="0,0"/>
            <v:stroke on="f"/>
            <v:imagedata r:id="rId1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CodeMix设置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35" o:spt="75" type="#_x0000_t75" style="height:154.8pt;width:509.65pt;" fillcolor="#FFFFFF" filled="f" o:preferrelative="t" stroked="f" coordsize="21600,21600">
            <v:path/>
            <v:fill on="f" color2="#FFFFFF" focussize="0,0"/>
            <v:stroke on="f"/>
            <v:imagedata r:id="rId1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"https://www.genuitec.com/docs/power-ups/using-inline-search/"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https://www.genuitec.com/docs/power-ups/using-inline-search/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36" o:spt="75" type="#_x0000_t75" style="height:430.5pt;width:453pt;" fillcolor="#FFFFFF" filled="f" o:preferrelative="t" stroked="f" coordsize="21600,21600">
            <v:path/>
            <v:fill on="f" color2="#FFFFFF" focussize="0,0"/>
            <v:stroke on="f"/>
            <v:imagedata r:id="rId1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STS报错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启动springtoolsuite4时出现 could not find tools.jar spring boot live hovers弹窗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"https://blog.csdn.net/weixin_43331023/article/details/88944785"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https://blog.csdn.net/weixin_43331023/article/details/88944785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如图：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37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1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启动慢的问题：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"https://blog.csdn.net/weidong_y/article/details/80281230"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https://blog.csdn.net/weidong_y/article/details/80281230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"http://zwd596257180.gitee.io/blog/2019/04/17/eclipse_slow/"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spacing w:val="0"/>
          <w:sz w:val="21"/>
          <w:szCs w:val="21"/>
          <w:shd w:val="clear" w:color="auto" w:fill="auto"/>
          <w:lang w:val="en-US" w:eastAsia="zh-CN"/>
        </w:rPr>
        <w:t>http://zwd596257180.gitee.io/blog/2019/04/17/eclipse_slow/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r>
        <w:pict>
          <v:shape id="_x0000_i1038" o:spt="75" type="#_x0000_t75" style="height:228.2pt;width:509.5pt;" filled="f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  <w:r>
        <w:pict>
          <v:shape id="_x0000_i1039" o:spt="75" type="#_x0000_t75" style="height:439.8pt;width:509.45pt;" filled="f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40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2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41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2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>调试pydev-python的时候出现以下错误：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An internal error occurred during: "Debug Source Lookup".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java.lang.IllegalArgumentException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42" o:spt="75" type="#_x0000_t75" style="height:164.5pt;width:275pt;" fillcolor="#FFFFFF" filled="f" o:preferrelative="t" stroked="f" coordsize="21600,21600">
            <v:path/>
            <v:fill on="f" color2="#FFFFFF" focussize="0,0"/>
            <v:stroke on="f"/>
            <v:imagedata r:id="rId2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找到工程配置文件夹：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D:\360\solution\.metadata\.plugins\org.eclipse.core.runtime\.settings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删除pydev相关配置重新启动即可。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43" o:spt="75" type="#_x0000_t75" style="height:287.05pt;width:508.95pt;" fillcolor="#FFFFFF" filled="f" o:preferrelative="t" stroked="f" coordsize="21600,21600">
            <v:path/>
            <v:fill on="f" color2="#FFFFFF" focussize="0,0"/>
            <v:stroke on="f"/>
            <v:imagedata r:id="rId2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python安装</w:t>
      </w:r>
      <w:bookmarkEnd w:id="1"/>
    </w:p>
    <w:p>
      <w:pPr>
        <w:pStyle w:val="3"/>
        <w:widowControl w:val="0"/>
        <w:numPr>
          <w:ilvl w:val="0"/>
          <w:numId w:val="5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python语言安装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我使用python3.6版本的，下载地址为：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"https://www.python.org/downloads/release/python-368/"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https://www.python.org/downloads/release/python-368/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上有windows和linux版本的，可根据不同操作系统安装不同的版本。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以下是安装linux版python3.6的步骤：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参考网址：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"https://www.cnblogs.com/kimyeee/p/7250560.html"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5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https://www.cnblogs.com/kimyeee/p/7250560.html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 yum -y install zlib-devel bzip2-devel openssl-devel ncurses-devel sqlite-devel readline-devel tk-devel gdbm-devel db4-devel libpcap-devel xz-devel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如果报错请分别执行以下指令：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yum -y install zlib-devel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yum -y install bzip2-devel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yum -y install openssl-devel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yum -y install ncurses-devel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yum -y install sqlite-devel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yum -y install readline-devel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yum -y install tk-devel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yum -y install gdbm-devel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yum -y install db4-devel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yum -y install libpcap-devel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yum -y install xz-devel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mkdir -p /usr/local/python3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wget 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"https://www.python.org/ftp/python/3.6.8/Python-3.6.8.tgz"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https://www.python.org/ftp/python/3.6.8/Python-3.6.8.tgz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tar -zxvf Python-3.</w:t>
      </w:r>
      <w:r>
        <w:rPr>
          <w:rStyle w:val="38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6.8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.tgz</w:t>
      </w:r>
    </w:p>
    <w:p>
      <w:pP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cd Python-3.6.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8</w:t>
      </w:r>
    </w:p>
    <w:p>
      <w:pP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./configure --prefix=/usr/local/python3</w:t>
      </w:r>
    </w:p>
    <w:p>
      <w:pP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如果是个人用户：</w:t>
      </w:r>
    </w:p>
    <w:p>
      <w:pP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./configure --prefix=/home/zhoulizhi/python3</w:t>
      </w:r>
    </w:p>
    <w:p>
      <w:pP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make &amp;&amp; make install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建立必要的软连接：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ln -s /usr/local/python3/bin/python3 /usr/bin/python3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(如果建立的软连接python3无效，查看是否有其它版本的python3已经安装，考虑修改环境变量！)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ln -s /usr/local/python3/bin/pip3 /usr/bin/pip3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然后输入python3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44" o:spt="75" type="#_x0000_t75" style="height:83.3pt;width:509.2pt;" fillcolor="#FFFFFF" filled="f" o:preferrelative="t" stroked="f" coordsize="21600,21600">
            <v:path/>
            <v:fill on="f" color2="#FFFFFF" focussize="0,0"/>
            <v:stroke on="f"/>
            <v:imagedata r:id="rId2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就可以输入python3代码了！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更新pip3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pip3 install --upgrade pip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windows下python3安装路径搬家的方法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把原安装路径内容先复制出来：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C:\Users\asus\AppData\Local\Programs\Python\Python36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复制到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D:\Program Files\Python36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修改环境变量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45" o:spt="75" type="#_x0000_t75" style="height:299.9pt;width:509.15pt;" fillcolor="#FFFFFF" filled="f" o:preferrelative="t" stroked="f" coordsize="21600,21600">
            <v:path/>
            <v:fill on="f" color2="#FFFFFF" focussize="0,0"/>
            <v:stroke on="f"/>
            <v:imagedata r:id="rId2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最后修改sts的python安装目录：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46" o:spt="75" type="#_x0000_t75" style="height:273.15pt;width:509.65pt;" fillcolor="#FFFFFF" filled="f" o:preferrelative="t" stroked="f" coordsize="21600,21600">
            <v:path/>
            <v:fill on="f" color2="#FFFFFF" focussize="0,0"/>
            <v:stroke on="f"/>
            <v:imagedata r:id="rId2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widowControl w:val="0"/>
        <w:numPr>
          <w:ilvl w:val="0"/>
          <w:numId w:val="5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Pydev开发环境安装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然后安装编写开发python程序的IDE--pydev,安装方法如下：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STS(eclipse)-&gt;Help-&gt;Install New Software-&gt;Work with输入：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"http://www.pydev.org/updates/"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http://www.pydev.org/updates/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然后按提示安装即可。如图所示：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47" o:spt="75" type="#_x0000_t75" style="height:235.7pt;width:486.75pt;" fillcolor="#FFFFFF" filled="f" o:preferrelative="t" stroked="f" coordsize="21600,21600">
            <v:path/>
            <v:fill on="f" color2="#FFFFFF" focussize="0,0"/>
            <v:stroke on="f"/>
            <v:imagedata r:id="rId2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或者可以在help-&gt;Eclipse Marketplace中输入pydev,如图所示：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48" o:spt="75" type="#_x0000_t75" style="height:277pt;width:487.05pt;" fillcolor="#FFFFFF" filled="f" o:preferrelative="t" stroked="f" coordsize="21600,21600">
            <v:path/>
            <v:fill on="f" color2="#FFFFFF" focussize="0,0"/>
            <v:stroke on="f"/>
            <v:imagedata r:id="rId2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widowControl w:val="0"/>
        <w:numPr>
          <w:ilvl w:val="0"/>
          <w:numId w:val="5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深度学习库安装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以下介绍安装深度学习库cuda, cudnn, tensorflow-gpu, keras等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备注：</w:t>
      </w:r>
    </w:p>
    <w:p>
      <w:pPr>
        <w:pStyle w:val="4"/>
        <w:widowControl w:val="0"/>
        <w:numPr>
          <w:ilvl w:val="0"/>
          <w:numId w:val="6"/>
        </w:numPr>
        <w:wordWrap/>
        <w:adjustRightInd/>
        <w:snapToGrid/>
        <w:spacing w:line="416" w:lineRule="auto"/>
        <w:ind w:left="425" w:leftChars="0" w:hanging="425" w:firstLineChars="0"/>
        <w:textAlignment w:val="auto"/>
        <w:outlineLvl w:val="2"/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检查GPU显卡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lspci | grep -i vga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或者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nvidia-smi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如果没有，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如果你的服务器没有GPU显卡，则cuda, cudnn安装可以略过。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如果有则会输出以下信息：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49" o:spt="75" type="#_x0000_t75" style="height:278.05pt;width:509.25pt;" fillcolor="#FFFFFF" filled="f" o:preferrelative="t" stroked="f" coordsize="21600,21600">
            <v:path/>
            <v:fill on="f" color2="#FFFFFF" focussize="0,0"/>
            <v:stroke on="f"/>
            <v:imagedata r:id="rId3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  <w:t>实时显示GPU使用情况：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  <w:t>Linux: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  <w:t>watch -n 1 -d nvidia-smi     #每隔1秒刷新一次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olor w:val="383A42"/>
          <w:spacing w:val="0"/>
          <w:sz w:val="21"/>
          <w:szCs w:val="21"/>
          <w:u w:val="none"/>
          <w:lang w:val="en-US" w:eastAsia="zh-CN"/>
        </w:rPr>
        <w:t>W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  <w:t>indows: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</w:rPr>
        <w:t xml:space="preserve">nvidia-smi –l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  <w:t>5 #每隔5秒刷新一次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  <w:t>如果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</w:rPr>
        <w:t>nvidia-smi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  <w:t>报错如图：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050" o:spt="75" type="#_x0000_t75" style="height:107pt;width:374pt;" filled="f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83A42"/>
          <w:spacing w:val="0"/>
          <w:sz w:val="21"/>
          <w:szCs w:val="21"/>
          <w:u w:val="none"/>
          <w:lang w:val="en-US" w:eastAsia="zh-CN"/>
        </w:rPr>
        <w:t>添加C:\Program Files\NVIDIA Corporation\NVSMI到环境变量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pStyle w:val="4"/>
        <w:widowControl w:val="0"/>
        <w:numPr>
          <w:ilvl w:val="0"/>
          <w:numId w:val="6"/>
        </w:numPr>
        <w:wordWrap/>
        <w:adjustRightInd/>
        <w:snapToGrid/>
        <w:spacing w:line="416" w:lineRule="auto"/>
        <w:ind w:left="425" w:leftChars="0" w:hanging="425" w:firstLineChars="0"/>
        <w:textAlignment w:val="auto"/>
        <w:outlineLvl w:val="2"/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Cuda显卡驱动安装</w:t>
      </w:r>
    </w:p>
    <w:p>
      <w:pPr>
        <w:pStyle w:val="27"/>
        <w:widowControl/>
        <w:wordWrap w:val="0"/>
        <w:spacing w:before="0" w:beforeAutospacing="0" w:after="30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 CUDA(ComputeUnified Device Architecture)，是显卡厂商NVIDIA推出的运算平台。 CUDA是一种由NVIDIA推出的通用并行计算架构，该架构使GPU能够解决复杂的计算问题。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下载地址：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"https://developer.nvidia.com/cuda-toolkit-archive"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https://developer.nvidia.com/cuda-toolkit-archive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根据需要安装不同版本的，我安装的是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CUDA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9，但是linux上安装的是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CUDA10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把以下路径添加到环境变量path中：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C:\Program Files\NVIDIA GPU Computing Toolkit\CUDA\v9.0\bin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C:\Program Files\NVIDIA GPU Computing Toolkit\CUDA\v9.0\libnvvp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C:\Program Files\NVIDIA GPU Computing Toolkit\CUDA\v9.0\lib\x64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C:\Program Files\NVIDIA GPU Computing Toolkit\CUDA\v9.0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如果是cuda10+win10参考以下网址：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"https://blog.csdn.net/liuyong5573/article/details/85472808"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5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https://blog.csdn.net/liuyong5573/article/details/85472808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"https://www.jianshu.com/p/7a8fcd11d1f6"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https://www.jianshu.com/p/7a8fcd11d1f6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Linux（CUDA10）中作以下设置：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vim ~/.bash_profile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export PATH=/usr/local/cuda-10.0/bin: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$PATH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export LD_LIBRARY_PATH=/usr/local/cuda-10.0/lib64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source ~/.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bash_profile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使用以下指令查看显存使用情况：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nvidia-smi</w:t>
      </w:r>
    </w:p>
    <w:p>
      <w:pPr>
        <w:pStyle w:val="4"/>
        <w:widowControl w:val="0"/>
        <w:numPr>
          <w:ilvl w:val="0"/>
          <w:numId w:val="6"/>
        </w:numPr>
        <w:wordWrap/>
        <w:adjustRightInd/>
        <w:snapToGrid/>
        <w:spacing w:line="416" w:lineRule="auto"/>
        <w:ind w:left="425" w:leftChars="0" w:hanging="425" w:firstLineChars="0"/>
        <w:textAlignment w:val="auto"/>
        <w:outlineLvl w:val="2"/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cudnn安装</w:t>
      </w:r>
    </w:p>
    <w:p>
      <w:pPr>
        <w:pStyle w:val="27"/>
        <w:widowControl/>
        <w:wordWrap w:val="0"/>
        <w:spacing w:before="0" w:beforeAutospacing="0" w:after="30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   </w:t>
      </w:r>
    </w:p>
    <w:p>
      <w:pPr>
        <w:widowControl/>
        <w:pBdr>
          <w:top w:val="single" w:color="DDDDDD" w:sz="4" w:space="0"/>
          <w:left w:val="none" w:color="2F2F2F" w:sz="0" w:space="0"/>
          <w:bottom w:val="none" w:color="2F2F2F" w:sz="0" w:space="0"/>
          <w:right w:val="none" w:color="2F2F2F" w:sz="0" w:space="0"/>
        </w:pBdr>
        <w:spacing w:before="0" w:beforeAutospacing="0" w:after="240" w:afterAutospacing="0"/>
        <w:ind w:left="0" w:right="0" w:firstLine="0"/>
        <w:jc w:val="center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2"/>
          <w:sz w:val="21"/>
          <w:szCs w:val="21"/>
          <w:u w:val="none"/>
          <w:shd w:val="clear" w:color="auto" w:fill="auto"/>
          <w:lang w:val="en-US" w:eastAsia="zh-CN" w:bidi="ar-SA"/>
        </w:rPr>
        <w:pict>
          <v:rect id="Rectangle 1" o:spid="_x0000_s1060" o:spt="1" style="height:1.5pt;width:509.7pt;" fillcolor="#2F2F2F" filled="t" o:preferrelative="t" stroked="f" coordsize="21600,21600">
            <v:path/>
            <v:fill on="t" focussize="0,0"/>
            <v:stroke on="f"/>
            <v:imagedata gain="65536f" blacklevel="0f" gamma="0" o:title=""/>
            <o:lock v:ext="edit" position="f" selection="f" grouping="f" rotation="t" cropping="f" text="f" aspectratio="f"/>
            <w10:wrap type="none"/>
            <w10:anchorlock/>
          </v:rect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pStyle w:val="27"/>
        <w:widowControl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        NVIDIA cuDNN是用于深度神经网络的GPU加速库。它强调性能、易用性和低内存开销。NVIDIA cuDNN可以集成到更高级别的机器学习框架中，如谷歌的Tensorflow、加州大学伯克利分校的流行caffe软件。简单的</w:t>
      </w:r>
      <w: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  <w:t>插入式设计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可以让开发人员专注于设计和实现神经网络模型，而不是简单调整性能，同时还可以在GPU上实现高性能现代并行计算。</w:t>
      </w:r>
    </w:p>
    <w:p>
      <w:pPr>
        <w:widowControl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rect id="Rectangle 2" o:spid="_x0000_s1061" o:spt="1" style="height:1.5pt;width:509.7pt;" fillcolor="#A0A0A0" filled="t" o:preferrelative="t" stroked="f" coordsize="21600,21600">
            <v:path/>
            <v:fill on="t" focussize="0,0"/>
            <v:stroke on="f"/>
            <v:imagedata gain="65536f" blacklevel="0f" gamma="0" o:title=""/>
            <o:lock v:ext="edit" position="f" selection="f" grouping="f" rotation="t" cropping="f" text="f" aspectratio="f"/>
            <w10:wrap type="none"/>
            <w10:anchorlock/>
          </v:rect>
        </w:pict>
      </w:r>
    </w:p>
    <w:p>
      <w:pPr>
        <w:widowControl/>
        <w:jc w:val="left"/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下载网址：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"https://developer.nvidia.com/cudnn"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https://developer.nvidia.com/cudnn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cuda可以安装10.0或者9.0版本的，cudnn安装的版本是7；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pStyle w:val="4"/>
        <w:widowControl w:val="0"/>
        <w:numPr>
          <w:ilvl w:val="0"/>
          <w:numId w:val="6"/>
        </w:numPr>
        <w:wordWrap/>
        <w:adjustRightInd/>
        <w:snapToGrid/>
        <w:spacing w:line="416" w:lineRule="auto"/>
        <w:ind w:left="425" w:leftChars="0" w:hanging="425" w:firstLineChars="0"/>
        <w:textAlignment w:val="auto"/>
        <w:outlineLvl w:val="2"/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tensorflow安装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如果cuda安装10.0的版本的，那么tensorflow-gpu就是1.13版本的；使用pip3 install tensorflow-gpu==1.13.1安装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如果cuda安装9.0的版本的，那么tensorflow-gpu就是1.11版本的；使用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pip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 install tensorflow-gpu==1.11.0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安装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如果不使用gpu并行运算的，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pip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 install tensorflow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安装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（如果报错则用pip3 install 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tensorflow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=='1.11.0'）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安装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tensorflow之后要使用python3终端工具查看tensorflow是否可用：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输入以下验证指令：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import tensorflow as tf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a = tf.constant(1)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b = tf.constant(1)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sess = tf.Session()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sess.run(a - b)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sess.close()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如果正常则会出现以下结果：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51" o:spt="75" type="#_x0000_t75" style="height:117.2pt;width:509.55pt;" fillcolor="#FFFFFF" filled="f" o:preferrelative="t" stroked="f" coordsize="21600,21600">
            <v:path/>
            <v:fill on="f" color2="#FFFFFF" focussize="0,0"/>
            <v:stroke on="f"/>
            <v:imagedata r:id="rId3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如果报错：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ImportError: libcublas.so.10.0: cannot open shared object file: No such file or directory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输入指令：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echo $PATH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52" o:spt="75" type="#_x0000_t75" style="height:48.8pt;width:509.3pt;" fillcolor="#FFFFFF" filled="f" o:preferrelative="t" stroked="f" coordsize="21600,21600">
            <v:path/>
            <v:fill on="f" color2="#FFFFFF" focussize="0,0"/>
            <v:stroke on="f"/>
            <v:imagedata r:id="rId3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发现/usr/local/cuda-10.0/bin没有在path列表中。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返回至本章第2节添加环境变量即可。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如果出现：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ImportError: /lib64/libc.so.6: version `GLIBC_2.17' not found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wget https://ftp.gnu.org/gnu/glibc/glibc-2.17.tar.gz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tar -xvf glibc-2.17.tar.gz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cd glibc-2.17</w:t>
      </w:r>
    </w:p>
    <w:p>
      <w:pPr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mkdir build</w:t>
      </w:r>
    </w:p>
    <w:p>
      <w:pPr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cd build</w:t>
      </w:r>
    </w:p>
    <w:p>
      <w:pPr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../configure --prefix=/usr --disable-profile --enable-add-ons --with-headers=/usr/include --with-binutils=/usr/bin</w:t>
      </w:r>
    </w:p>
    <w:p>
      <w:pPr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make &amp;&amp; make install</w:t>
      </w:r>
    </w:p>
    <w:p>
      <w:pPr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参考网址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"https://blog.csdn.net/zhoubl668/article/details/80285317"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https://blog.csdn.net/zhoubl668/article/details/80285317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如果出现：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ImportError: /usr/lib64/libstdc++.so.6: version `GLIBCXX_3.4.15' not found </w:t>
      </w:r>
    </w:p>
    <w:p>
      <w:pPr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参考网址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"https://blog.csdn.net/yuhuqiao/article/details/83624689"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https://blog.csdn.net/yuhuqiao/article/details/83624689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则执行以下指令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strings /usr/lib64/libstdc++.so.6 | grep GLIBC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53" o:spt="75" type="#_x0000_t75" style="height:205.55pt;width:508.95pt;" fillcolor="#FFFFFF" filled="f" o:preferrelative="t" stroked="f" coordsize="21600,21600">
            <v:path/>
            <v:fill on="f" color2="#FFFFFF" focussize="0,0"/>
            <v:stroke on="f"/>
            <v:imagedata r:id="rId3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find / -name "libstdc++.so*"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find / -name "libstdc++.so.6.0.*"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然后选择版本最高的那一个；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cp /root/miniconda2/lib/libstdc++.so.6.0.25 /usr/lib64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rm -rf /usr/lib64/libstdc++.so.6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ln -s /usr/lib64/libstdc++.so.6.0.25 /usr/lib64/libstdc++.so.6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然后再：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strings /usr/lib64/libstdc++.so.6 | grep GLIBC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54" o:spt="75" type="#_x0000_t75" style="height:316.35pt;width:509.35pt;" fillcolor="#FFFFFF" filled="f" o:preferrelative="t" stroked="f" coordsize="21600,21600">
            <v:path/>
            <v:fill on="f" color2="#FFFFFF" focussize="0,0"/>
            <v:stroke on="f"/>
            <v:imagedata r:id="rId3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如果出现以下错误：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55" o:spt="75" type="#_x0000_t75" style="height:110.65pt;width:509.65pt;" fillcolor="#FFFFFF" filled="f" o:preferrelative="t" stroked="f" coordsize="21600,21600">
            <v:path/>
            <v:fill on="f" color2="#FFFFFF" focussize="0,0"/>
            <v:stroke on="f"/>
            <v:imagedata r:id="rId3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"https://blog.csdn.net/vkingnew/article/details/83317918"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https://blog.csdn.net/vkingnew/article/details/83317918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56" o:spt="75" type="#_x0000_t75" style="height:49.75pt;width:508.55pt;" fillcolor="#FFFFFF" filled="f" o:preferrelative="t" stroked="f" coordsize="21600,21600">
            <v:path/>
            <v:fill on="f" color2="#FFFFFF" focussize="0,0"/>
            <v:stroke on="f"/>
            <v:imagedata r:id="rId3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"https://blog.csdn.net/qq_2918/article/details/85224337"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https://blog.csdn.net/qq_2918/article/details/85224337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使用以下指令解决问题：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pip3 install tensorflow==1.5.0</w:t>
      </w:r>
    </w:p>
    <w:p>
      <w:pPr>
        <w:pStyle w:val="4"/>
        <w:widowControl w:val="0"/>
        <w:numPr>
          <w:ilvl w:val="0"/>
          <w:numId w:val="6"/>
        </w:numPr>
        <w:wordWrap/>
        <w:adjustRightInd/>
        <w:snapToGrid/>
        <w:spacing w:line="416" w:lineRule="auto"/>
        <w:ind w:left="425" w:leftChars="0" w:hanging="425" w:firstLineChars="0"/>
        <w:textAlignment w:val="auto"/>
        <w:outlineLvl w:val="2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keras安装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keras安装最新版本即可，使用 pip3 install keras即可。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如果import keras报以下错误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57" o:spt="75" type="#_x0000_t75" style="height:144.05pt;width:509.25pt;" fillcolor="#FFFFFF" filled="f" o:preferrelative="t" stroked="f" coordsize="21600,21600">
            <v:path/>
            <v:fill on="f" color2="#FFFFFF" focussize="0,0"/>
            <v:stroke on="f"/>
            <v:imagedata r:id="rId3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重新安装numpy即可：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pip install numpy==1.16.0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"https://blog.csdn.net/GodLordGee/article/details/100579932"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https://blog.csdn.net/GodLordGee/article/details/100579932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安装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Graphviz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"http://www.graphviz.org/"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http://www.graphviz.org/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如果需要生成keras.Model的可视化流程图，需要安装Graphviz2.38，并添加环境变量，如图所示：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0" w:afterAutospacing="0" w:line="260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pip install graphviz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0" w:afterAutospacing="0" w:line="260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pip install pydot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0" w:afterAutospacing="0" w:line="260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pip install pydot_ng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Add path: D:\Program Files (x86)\Graphviz2.38\bin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58" o:spt="75" type="#_x0000_t75" style="height:278.9pt;width:509.65pt;" fillcolor="#FFFFFF" filled="f" o:preferrelative="t" stroked="f" coordsize="21600,21600">
            <v:path/>
            <v:fill on="f" color2="#FFFFFF" focussize="0,0"/>
            <v:stroke on="f"/>
            <v:imagedata r:id="rId3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然后在代码中添加：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from keras.utils.vis_utils import plot_model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plot_model(</w:t>
      </w:r>
      <w:r>
        <w:rPr>
          <w:rFonts w:hint="eastAsia" w:asciiTheme="minorEastAsia" w:hAnsiTheme="minorEastAsia" w:eastAsiaTheme="minorEastAsia" w:cstheme="minorEastAsia"/>
          <w:i/>
          <w:color w:val="auto"/>
          <w:sz w:val="21"/>
          <w:szCs w:val="21"/>
          <w:shd w:val="clear" w:color="auto" w:fill="auto"/>
        </w:rPr>
        <w:t>self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.model, to_file= 'model.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png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', show_shapes=True)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pStyle w:val="4"/>
        <w:widowControl w:val="0"/>
        <w:numPr>
          <w:ilvl w:val="0"/>
          <w:numId w:val="6"/>
        </w:numPr>
        <w:wordWrap/>
        <w:adjustRightInd/>
        <w:snapToGrid/>
        <w:spacing w:line="416" w:lineRule="auto"/>
        <w:ind w:left="425" w:leftChars="0" w:hanging="425" w:firstLineChars="0"/>
        <w:textAlignment w:val="auto"/>
        <w:outlineLvl w:val="2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pytorch安装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pytorch不能使用 pip直接安装，一定要参考官方提供的方案安装：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"https://pytorch.org/get-started/locally/"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https://pytorch.org/get-started/locally/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自然语言深度学习库allennlp的安装：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pip install allennlp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如果遇到其它依赖库又不能直接使用pip安装的话可以参考以下网址提供的wheel文件安装：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"https://www.lfd.uci.edu/~gohlke/pythonlibs"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https://www.lfd.uci.edu/~gohlke/pythonlibs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pStyle w:val="3"/>
        <w:widowControl w:val="0"/>
        <w:numPr>
          <w:ilvl w:val="0"/>
          <w:numId w:val="5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启动Flask服务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使用git clone把pytext工程下载到以下目录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/root/solution，然后：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cd /root/solution/pytext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安装所有依赖库</w:t>
      </w:r>
    </w:p>
    <w:p>
      <w:pP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p</w:t>
      </w:r>
      <w: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ip</w:t>
      </w:r>
      <w: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3</w:t>
      </w:r>
      <w: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 install -r requirements.txt</w:t>
      </w:r>
    </w:p>
    <w:p>
      <w:pP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如果需要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卸载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使用：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ip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 uninstall -y -r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</w:t>
      </w:r>
      <w: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requirements.txt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建立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gunicorn</w:t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软连接：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ln -s /usr/local/python3/bin/gunicorn /usr/bin/gunicorn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启动flask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假设工程文件夹是deeplearning/pytext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python deeplearning/pytext/gunicorn.py --tcp=8000 --app=nlp_app --workers=3 --cpp=eigen --password=qweasdzxc --debug --tomcat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其中: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--tcp是flask服务端口号；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--app是python主程序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--workers指定进程数量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--cpp表示需要用g++编译的C++工程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--password表示linux用户密码；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--debug表示打印日志信息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--tomcat表示启动flask之后启动tomcat服务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输出log日志：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假设当前目录工程文件夹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tail -100f ../log/error8000.txt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如果出错，输入：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telnet 127.0.0.1 8000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netstat -anput | grep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8000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lsof -i tcp:8000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（如果该指令报错则输入yum -y install lsof）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pstree -ap|grep gunicorn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top -p pid(pid是gunicorn的进程id)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F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or example: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2"/>
          <w:sz w:val="21"/>
          <w:szCs w:val="21"/>
          <w:u w:val="none"/>
          <w:shd w:val="clear" w:color="auto" w:fill="auto"/>
          <w:lang w:val="en-US" w:eastAsia="zh-CN" w:bidi="ar-SA"/>
        </w:rPr>
        <w:pict>
          <v:shape id="_x0000_i1059" o:spt="75" type="#_x0000_t75" style="height:200.75pt;width:509.45pt;" fillcolor="#FFFFFF" filled="f" o:preferrelative="t" stroked="f" coordsize="21600,21600">
            <v:path/>
            <v:fill on="f" color2="#FFFFFF" focussize="0,0"/>
            <v:stroke on="f"/>
            <v:imagedata r:id="rId4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等指令查看进程信息,参考网址：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"https://blog.csdn.net/lv_xinmy/article/details/8574226"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https://blog.csdn.net/lv_xinmy/article/details/8574226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"https://www.jianshu.com/p/af0a8cee98b0"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https://www.jianshu.com/p/af0a8cee98b0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windows下部署flask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"https://www.apachelounge.com/download/VC14/"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https://www.apachelounge.com/download/VC14/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"https://www.lfd.uci.edu/~gohlke/pythonlibs/#mod_wsgi"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https://www.lfd.uci.edu/~gohlke/pythonlibs/#mod_wsgi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LoadFile "d:/program files/python36/python36.dll"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LoadModule wsgi_module "d:/program files/python36/lib/site-packages/mod_wsgi/server/mod_wsgi.cp36-win_amd64.pyd"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WSGIPythonHome "d:/program files/python36"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60" o:spt="75" type="#_x0000_t75" style="height:270.6pt;width:509.35pt;" fillcolor="#FFFFFF" filled="f" o:preferrelative="t" stroked="f" coordsize="21600,21600">
            <v:path/>
            <v:fill on="f" color2="#FFFFFF" focussize="0,0"/>
            <v:stroke on="f"/>
            <v:imagedata r:id="rId4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pStyle w:val="3"/>
        <w:widowControl w:val="0"/>
        <w:numPr>
          <w:ilvl w:val="0"/>
          <w:numId w:val="5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Linux调试python程序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查看所有python程序：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ps -ef | grep python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后台运行python程序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nohup python -u run.py &gt; log.out 2&gt;&amp;1 &amp;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L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inux 下调试python程序：</w:t>
      </w:r>
    </w:p>
    <w:p>
      <w:pPr>
        <w:pStyle w:val="26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"https://docs.python.org/3.6/library/pdb.html"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  <w:shd w:val="clear" w:color="auto" w:fill="auto"/>
          <w:lang w:val="en-US" w:eastAsia="zh-CN"/>
        </w:rPr>
        <w:t>https://docs.python.org/3.6/library/pdb.html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pStyle w:val="26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  <w:t xml:space="preserve">python -m pdb hello.py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查看包含zhouli字符串的所有python程序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ps -ef | grep python | grep -v grep | grep zhouli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或者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ps aux | grep python | grep -v grep | grep zhouli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查看包含zhouli字符串的所有非gunicorn的python程序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ps -ef | grep python | grep -v grep | grep zhouli | grep -v gunicorn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java安装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java自动补全设置：</w:t>
      </w:r>
    </w:p>
    <w:p>
      <w:r>
        <w:pict>
          <v:shape id="_x0000_i1061" o:spt="75" type="#_x0000_t75" style="height:273.3pt;width:509.45pt;" filled="f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</w:pict>
      </w:r>
    </w:p>
    <w:p>
      <w:pPr>
        <w:rPr>
          <w:rFonts w:hint="default"/>
          <w:lang w:val="en-US" w:eastAsia="zh-CN"/>
        </w:rPr>
      </w:pPr>
      <w:r>
        <w:pict>
          <v:shape id="_x0000_i1062" o:spt="75" type="#_x0000_t75" style="height:289.15pt;width:509.45pt;" filled="f" stroked="f" coordsize="21600,21600">
            <v:path/>
            <v:fill on="f" focussize="0,0"/>
            <v:stroke on="f"/>
            <v:imagedata r:id="rId43" o:title=""/>
            <o:lock v:ext="edit" aspectratio="t"/>
            <w10:wrap type="none"/>
            <w10:anchorlock/>
          </v:shape>
        </w:pict>
      </w:r>
    </w:p>
    <w:p>
      <w:pPr>
        <w:pStyle w:val="3"/>
        <w:widowControl w:val="0"/>
        <w:numPr>
          <w:ilvl w:val="0"/>
          <w:numId w:val="7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jdk的安装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我使用java8,下载地址为：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"https://www.oracle.com/technetwork/java/javase/downloads/jdk8-downloads-2133151.html"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https://www.oracle.com/technetwork/java/javase/downloads/jdk8-downloads-2133151.html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根据操作系统的版本选择不同的jdk即可。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java -version;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假设JAVA安装包是在/opt/ucc/jdk-8u65-linux-x64.tar.gz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使用解压命令tar -xzvf /opt/ucc/jdk-8u65-linux-x64.tar.gz -C /opt/ucc/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将JAVA8解压到指定文件夹下。以下假设JAVA安装文件夹为/opt/ucc/。然后修改etc/profile配置文件，在export地方填入以下参数：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If you don’t have the root privilege, use one of the following commands: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vim ~/.bash_profile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vi ~/.bash_profile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autoSpaceDE w:val="0"/>
        <w:autoSpaceDN w:val="0"/>
        <w:adjustRightInd w:val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export JAVA_HOME=/opt/ucc/jdk1.8.0_65</w:t>
      </w:r>
    </w:p>
    <w:p>
      <w:pPr>
        <w:autoSpaceDE w:val="0"/>
        <w:autoSpaceDN w:val="0"/>
        <w:adjustRightInd w:val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export PATH=$JAVA_HOME/bin:$PATH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export CLASSPATH=$JAVA_HOME/lib/dt.jar:$JAVA_HOME/tools.jar:$JAVA_HOME/jre/bin</w:t>
      </w:r>
    </w:p>
    <w:p>
      <w:pPr>
        <w:wordWrap w:val="0"/>
        <w:spacing w:before="100" w:beforeAutospacing="1" w:after="100" w:afterAutospacing="1" w:line="360" w:lineRule="atLeast"/>
        <w:ind w:left="72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需要注意，PATH在配置的时候，一定要把$JAVA_HOME/bin放在前面，不然使用java命令时，系统会找到以前的java，再不往下找了。这样java这个可执行文件运行的目录其实不在$JAVA_HOME/bin下，而在其它目录下，会造成很大的问题。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或者填写以下内容：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JAVA_HOME=/usr/java/jdk1.8.0_60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CLASSPATH=$JAVA_HOME/lib/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PATH=$JAVA_HOME/bin:$PATH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export PATH JAVA_HOME CLASSPATH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如图所示：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63" o:spt="75" type="#_x0000_t75" style="height:230.35pt;width:409.7pt;" fillcolor="#FFFFFF" filled="f" o:preferrelative="t" stroked="f" coordsize="21600,21600">
            <v:path/>
            <v:fill on="f" color2="#FFFFFF" focussize="0,0"/>
            <v:stroke on="f"/>
            <v:imagedata r:id="rId4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然后使用以下命令使配置生效：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. /etc/profile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source /etc/profile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or if you don’t have the root access, use the following command: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source ~/.bash_profile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最后使用source /etc/profile让profile文件立即生效。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64" o:spt="75" type="#_x0000_t75" style="height:84.4pt;width:418.2pt;" fillcolor="#FFFFFF" filled="f" o:preferrelative="t" stroked="f" coordsize="21600,21600">
            <v:path/>
            <v:fill on="f" color2="#FFFFFF" focussize="0,0"/>
            <v:stroke on="f"/>
            <v:imagedata r:id="rId4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这是WINDOWS文件格式EOL出错，修改/etc/profile时要用Nodepad++修改，不要用记事本或写字板编辑。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65" o:spt="75" type="#_x0000_t75" style="height:236.4pt;width:420.45pt;" fillcolor="#FFFFFF" filled="f" o:preferrelative="t" stroked="f" coordsize="21600,21600">
            <v:path/>
            <v:fill on="f" color2="#FFFFFF" focussize="0,0"/>
            <v:stroke on="f"/>
            <v:imagedata r:id="rId4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如下图所示：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66" o:spt="75" type="#_x0000_t75" style="height:236.4pt;width:420.45pt;" fillcolor="#FFFFFF" filled="f" o:preferrelative="t" stroked="f" coordsize="21600,21600">
            <v:path/>
            <v:fill on="f" color2="#FFFFFF" focussize="0,0"/>
            <v:stroke on="f"/>
            <v:imagedata r:id="rId4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使用以下命令查看JAVA版本信息：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java -version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如图所示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67" o:spt="75" type="#_x0000_t75" style="height:236.4pt;width:420.45pt;" fillcolor="#FFFFFF" filled="f" o:preferrelative="t" stroked="f" coordsize="21600,21600">
            <v:path/>
            <v:fill on="f" color2="#FFFFFF" focussize="0,0"/>
            <v:stroke on="f"/>
            <v:imagedata r:id="rId4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使用以下命令查看环境变量信息：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echo $JAVA_HOME 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echo $CLASSPATH 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echo $PATH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报错解决方案：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Java compiler level does not match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68" o:spt="75" type="#_x0000_t75" style="height:547.85pt;width:498.05pt;" fillcolor="#FFFFFF" filled="f" o:preferrelative="t" stroked="f" coordsize="21600,21600">
            <v:path/>
            <v:fill on="f" color2="#FFFFFF" focussize="0,0"/>
            <v:stroke on="f"/>
            <v:imagedata r:id="rId4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69" o:spt="75" type="#_x0000_t75" style="height:360pt;width:509.6pt;" fillcolor="#FFFFFF" filled="f" o:preferrelative="t" stroked="f" coordsize="21600,21600">
            <v:path/>
            <v:fill on="f" color2="#FFFFFF" focussize="0,0"/>
            <v:stroke on="f"/>
            <v:imagedata r:id="rId5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查看java线程命令：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ps -ef|grep java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Windows下设置JAVA环境变量方法：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70" o:spt="75" type="#_x0000_t75" style="height:267.95pt;width:509.35pt;" fillcolor="#FFFFFF" filled="f" o:preferrelative="t" stroked="f" coordsize="21600,21600">
            <v:path/>
            <v:fill on="f" color2="#FFFFFF" focussize="0,0"/>
            <v:stroke on="f"/>
            <v:imagedata r:id="rId5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widowControl w:val="0"/>
        <w:numPr>
          <w:ilvl w:val="0"/>
          <w:numId w:val="7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maven的安装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下载地址：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"https://maven.apache.org/download.cgi"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5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https://maven.apache.org/download.cgi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071" o:spt="75" type="#_x0000_t75" style="height:183.25pt;width:508.8pt;" filled="f" stroked="f" coordsize="21600,21600">
            <v:path/>
            <v:fill on="f" focussize="0,0"/>
            <v:stroke on="f"/>
            <v:imagedata r:id="rId52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参考网站：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"https://www.cnblogs.com/eagle6688/p/7838224.html"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https://www.cnblogs.com/eagle6688/p/7838224.html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"https://blog.csdn.net/a_15810201906/article/details/78690711"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https://blog.csdn.net/a_15810201906/article/details/78690711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新建环境变量MAVEN_HOME，赋值D:\Program Files\apache-maven-3.6.2-bin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编辑环境变量Path，追加%MAVEN_HOME%\bin\;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然后运行mvn -v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在sts中的配置：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072" o:spt="75" type="#_x0000_t75" style="height:328.25pt;width:509.45pt;" filled="f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</w:pic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="0" w:right="0" w:firstLine="0"/>
        <w:jc w:val="left"/>
      </w:pPr>
      <w:r>
        <w:pict>
          <v:shape id="_x0000_i1073" o:spt="75" type="#_x0000_t75" style="height:392.4pt;width:505.8pt;" filled="f" stroked="f" coordsize="21600,21600">
            <v:path/>
            <v:fill on="f" focussize="0,0"/>
            <v:stroke on="f"/>
            <v:imagedata r:id="rId54" o:title=""/>
            <o:lock v:ext="edit" aspectratio="t"/>
            <w10:wrap type="none"/>
            <w10:anchorlock/>
          </v:shape>
        </w:pic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="0" w:right="0" w:firstLine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</w:rPr>
        <w:t>D:\Program Files\apache-maven-3.6.3\conf\settings.xml</w:t>
      </w:r>
      <w:r>
        <w:rPr>
          <w:rFonts w:hint="eastAsia"/>
          <w:lang w:val="en-US" w:eastAsia="zh-CN"/>
        </w:rPr>
        <w:t>中添加以下代码：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pict>
          <v:shape id="_x0000_i1074" o:spt="75" type="#_x0000_t75" style="height:199.05pt;width:508.8pt;" filled="f" stroked="f" coordsize="21600,21600">
            <v:path/>
            <v:fill on="f" focussize="0,0"/>
            <v:stroke on="f"/>
            <v:imagedata r:id="rId55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Maven install 报错：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Perhaps you are running on a JRE rather than a JDK?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参考：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"https://www.jianshu.com/p/1ed0ec397575"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shd w:val="clear" w:color="auto" w:fill="auto"/>
        </w:rPr>
        <w:t>https://www.jianshu.com/p/1ed0ec397575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eclipse中maven依赖的jar源码中文注释乱码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t>：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instrText xml:space="preserve"> HYPERLINK "https://blog.csdn.net/zh609718046/article/details/61194012"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shd w:val="clear" w:color="auto" w:fill="auto"/>
          <w:lang w:eastAsia="zh-CN"/>
        </w:rPr>
        <w:t>https://blog.csdn.net/zh609718046/article/details/61194012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如果出现以下错误：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75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5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关闭eclipse,重启解决问题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pStyle w:val="3"/>
        <w:widowControl w:val="0"/>
        <w:numPr>
          <w:ilvl w:val="0"/>
          <w:numId w:val="7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Tomcat的安装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我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使用tomcat-7.0.47版本的tomcat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For downloading: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"https://tomcat.apache.org/download-70.cgi"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https://tomcat.apache.org/download-70.cgi</w:t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76" o:spt="75" type="#_x0000_t75" style="height:122.6pt;width:420.45pt;" fillcolor="#FFFFFF" filled="f" o:preferrelative="t" stroked="f" coordsize="21600,21600">
            <v:path/>
            <v:fill on="f" color2="#FFFFFF" focussize="0,0"/>
            <v:stroke on="f"/>
            <v:imagedata r:id="rId5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使用以下命令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tar -xzvf /opt/ucc/apache-tomcat-7.0.85.tar.gz -C /opt/ucc/</w:t>
      </w:r>
    </w:p>
    <w:p>
      <w:pPr>
        <w:tabs>
          <w:tab w:val="left" w:pos="1638"/>
        </w:tabs>
        <w:rPr>
          <w:rFonts w:hint="default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或者用软链接也行：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tar -xzvf download/apache-tomcat-7.0.96.tar.gz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ln -s  /home/zhoulizhi/apache-tomcat-7.0.96/ /home/zhoulizhi/tomcat</w:t>
      </w:r>
    </w:p>
    <w:p>
      <w:pPr>
        <w:tabs>
          <w:tab w:val="left" w:pos="1638"/>
        </w:tabs>
        <w:rPr>
          <w:rFonts w:hint="default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将tomcat解压到指定文件夹下。以下假设tomcat安装文件夹为/opt/ucc/tomcat。然后修改/opt/ucc/tomcat/bin/catalina.sh配置文件，在JAVA_OPTS地方填入以下参数：</w:t>
      </w:r>
    </w:p>
    <w:p>
      <w:pPr>
        <w:autoSpaceDE w:val="0"/>
        <w:autoSpaceDN w:val="0"/>
        <w:adjustRightInd w:val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JAVA_OPTS="-Xms1024m -Xmx4096m -Xss1024K -XX:PermSize=256m -XX:MaxPermSize=1024m "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如图所示：</w:t>
      </w:r>
    </w:p>
    <w:p>
      <w:pPr>
        <w:tabs>
          <w:tab w:val="left" w:pos="1638"/>
        </w:tabs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77" o:spt="75" type="#_x0000_t75" style="height:236.4pt;width:420.45pt;" fillcolor="#FFFFFF" filled="f" o:preferrelative="t" stroked="f" coordsize="21600,21600">
            <v:path/>
            <v:fill on="f" color2="#FFFFFF" focussize="0,0"/>
            <v:stroke on="f"/>
            <v:imagedata r:id="rId5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启动tomcat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sh /usr/local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tomcat/bin/startup.sh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停止tomcat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sh /usr/local/tomcat/bin/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shutdown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.sh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在LINUX下使用以下命令查看日志输出信息：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tail -100f /usr/local/tomcat/logs/catalina.out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其中100表示输出最近打印的100条日志信息。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Publishing failed with multiple errors   Could not delete *,May be locked by another process.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在eclipse下发布项目的时候出现了这么个bug。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首先，从报错信息中找到项目部署路径，然后手动删掉它。 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然后Window–&gt;show View–&gt;Servers，调出服务器控制面板，在tomcat服务器上remove掉该项目，然后tomcat服务器上右键clean。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将web项目打包成war,发布到tomcat中：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"https://jingyan.baidu.com/article/fcb5aff7478311edaa4a712d.html"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https://jingyan.baidu.com/article/fcb5aff7478311edaa4a712d.html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将war包放入什么webapp中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ps -ef|grep tomcat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tomcat管理页面：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"http://localhost:8080/manager/html"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shd w:val="clear" w:color="auto" w:fill="auto"/>
        </w:rPr>
        <w:t>http://localhost:8080/manager/html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</w:p>
    <w:p>
      <w:pPr>
        <w:pStyle w:val="2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Fonts w:hint="eastAsia" w:ascii="Verdana" w:hAnsi="Verdana" w:cs="Verdana"/>
          <w:i w:val="0"/>
          <w:caps w:val="0"/>
          <w:color w:val="333333"/>
          <w:spacing w:val="0"/>
          <w:sz w:val="16"/>
          <w:szCs w:val="16"/>
          <w:u w:val="none"/>
          <w:lang w:val="en-US" w:eastAsia="zh-CN"/>
        </w:rPr>
        <w:t>如果报错：</w:t>
      </w:r>
      <w:r>
        <w:rPr>
          <w:rFonts w:hint="default" w:ascii="Verdana" w:hAnsi="Verdana" w:cs="Verdana"/>
          <w:i w:val="0"/>
          <w:caps w:val="0"/>
          <w:color w:val="333333"/>
          <w:spacing w:val="0"/>
          <w:sz w:val="16"/>
          <w:szCs w:val="16"/>
          <w:u w:val="none"/>
        </w:rPr>
        <w:t>Resource '/Servers' does not exist</w:t>
      </w:r>
    </w:p>
    <w:p>
      <w:pPr>
        <w:pStyle w:val="2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 w:firstLine="0"/>
        <w:jc w:val="left"/>
        <w:rPr>
          <w:rFonts w:hint="default" w:ascii="Verdana" w:hAnsi="Verdana" w:eastAsia="宋体" w:cs="Verdana"/>
          <w:i w:val="0"/>
          <w:caps w:val="0"/>
          <w:color w:val="333333"/>
          <w:spacing w:val="0"/>
          <w:sz w:val="16"/>
          <w:szCs w:val="16"/>
          <w:u w:val="none"/>
          <w:lang w:val="en-US" w:eastAsia="zh-CN"/>
        </w:rPr>
      </w:pPr>
      <w:r>
        <w:rPr>
          <w:rFonts w:hint="eastAsia" w:ascii="Verdana" w:hAnsi="Verdana" w:cs="Verdana"/>
          <w:i w:val="0"/>
          <w:caps w:val="0"/>
          <w:color w:val="333333"/>
          <w:spacing w:val="0"/>
          <w:sz w:val="16"/>
          <w:szCs w:val="16"/>
          <w:u w:val="none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"https://www.cnblogs.com/xiaoyao-001/p/8119786.html"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  <w:shd w:val="clear" w:color="auto" w:fill="auto"/>
        </w:rPr>
        <w:t>https://www.cnblogs.com/xiaoyao-001/p/8119786.html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</w:p>
    <w:p>
      <w:pPr>
        <w:rPr>
          <w:rFonts w:hint="default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修改默认端口的方法：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"https://www.jb51.net/article/136339.htm"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  <w:shd w:val="clear" w:color="auto" w:fill="auto"/>
          <w:lang w:val="en-US" w:eastAsia="zh-CN"/>
        </w:rPr>
        <w:t>https://www.jb51.net/article/136339.htm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vim tomcat/conf/server.xml </w:t>
      </w:r>
    </w:p>
    <w:p>
      <w:pPr>
        <w:pStyle w:val="3"/>
        <w:widowControl w:val="0"/>
        <w:numPr>
          <w:ilvl w:val="0"/>
          <w:numId w:val="7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Solr的安装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从Solr官方网站（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"http://lucene.apache.org/solr/" \t "http://www.mamicode.com/_blank"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single"/>
          <w:shd w:val="clear" w:color="auto" w:fill="auto"/>
        </w:rPr>
        <w:t>http://lucene.apache.org/solr/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 ）下载Solr最新版本，根据Solr的运行环境，</w:t>
      </w:r>
      <w:r>
        <w:rPr>
          <w:rStyle w:val="33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Linux下需要下载solr-</w:t>
      </w:r>
      <w:r>
        <w:rPr>
          <w:rStyle w:val="33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%d.%d.%d</w:t>
      </w:r>
      <w:r>
        <w:rPr>
          <w:rStyle w:val="33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.tgz，windows下需要下载solr-</w:t>
      </w:r>
      <w:r>
        <w:rPr>
          <w:rStyle w:val="33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%d-%d-%d</w:t>
      </w:r>
      <w:r>
        <w:rPr>
          <w:rStyle w:val="33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.zip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。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解压即完成安装！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启动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Solr服务与停止，使用命令: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solr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start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solr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re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start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solr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stop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参考网站：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"https://www.w3cschool.cn/solr_doc/solr_doc-emn62fs5.html"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https://www.w3cschool.cn/solr_doc/solr_doc-emn62fs5.html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C/C++安装</w:t>
      </w: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开发环境安装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在help-&gt;Eclipse Marketplace中输入CDT,如图所示：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78" o:spt="75" type="#_x0000_t75" style="height:270.75pt;width:486.9pt;" fillcolor="#FFFFFF" filled="f" o:preferrelative="t" stroked="f" coordsize="21600,21600">
            <v:path/>
            <v:fill on="f" color2="#FFFFFF" focussize="0,0"/>
            <v:stroke on="f"/>
            <v:imagedata r:id="rId5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选择C/C++ IDE即可安装C/C++开发环境。</w:t>
      </w: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编译器安装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CDT作为一个C/C++ IDE，没有自带C/C++编译器，需要手动自行下载安装，我使用mingw64编译器。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下载地址为：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"https://sourceforge.net/projects/mingw-w64/files/"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https://sourceforge.net/projects/mingw-w64/files/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选择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x86_64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不要选择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i686！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如图所示：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79" o:spt="75" type="#_x0000_t75" style="height:258pt;width:325.8pt;" fillcolor="#FFFFFF" filled="f" o:preferrelative="t" stroked="f" coordsize="21600,21600">
            <v:path/>
            <v:fill on="f" color2="#FFFFFF" focussize="0,0"/>
            <v:stroke on="f"/>
            <v:imagedata r:id="rId6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解压即完成安装，设置环境变量：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MINGW_HOME =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D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:\Program Files\mingw64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‘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D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:\Program Files\mingw64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’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是你安装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mingw64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的安装路径；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把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%MINGW_HOME%\bin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加入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PATH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重新启动PC,即可生效。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80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6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以下是可供安装、调试和开发的参考网址：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"https://www.cnblogs.com/fanyizhan/p/10314762.html"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https://www.cnblogs.com/fanyizhan/p/10314762.html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"https://www.cnblogs.com/ggg-327931457/p/9694516.html"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https://www.cnblogs.com/ggg-327931457/p/9694516.html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"https://blog.csdn.net/yangyangyang20092010/article/details/46350519"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https://blog.csdn.net/yangyangyang20092010/article/details/46350519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"https://sourceforge.net/projects/mingw-w64/"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https://sourceforge.net/projects/mingw-w64/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"https://sourceforge.net/projects/mingwbuilds/files/external-binary-packages/"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https://sourceforge.net/projects/mingwbuilds/files/external-binary-packages/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"http://www.gnu.org/software/gdb/download/"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http://www.gnu.org/software/gdb/download/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"https://blog.csdn.net/ksws0292756/article/details/78505240"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https://blog.csdn.net/ksws0292756/article/details/78505240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等等；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如果出现以下问题：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81" o:spt="75" type="#_x0000_t75" style="height:205.35pt;width:509.55pt;" fillcolor="#FFFFFF" filled="f" o:preferrelative="t" stroked="f" coordsize="21600,21600">
            <v:path/>
            <v:fill on="f" color2="#FFFFFF" focussize="0,0"/>
            <v:stroke on="f"/>
            <v:imagedata r:id="rId6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说明编译器版本的问题，换成 x86_64-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posix-seh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编译器就行了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如果出现：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Program "g++" not found in PATH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：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Program "gcc" not found in PATH：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说明gcc安装路径没有被识别：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82" o:spt="75" type="#_x0000_t75" style="height:348.65pt;width:495.05pt;" fillcolor="#FFFFFF" filled="f" o:preferrelative="t" stroked="f" coordsize="21600,21600">
            <v:path/>
            <v:fill on="f" color2="#FFFFFF" focussize="0,0"/>
            <v:stroke on="f"/>
            <v:imagedata r:id="rId6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重新编译一下工程即可！</w:t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lang w:val="en-US" w:eastAsia="zh-CN"/>
        </w:rPr>
        <w:t>Linux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wget http://ftp.gnu.org/gnu/gcc/gcc-6.1.0/gcc-6.1.0.tar.bz2 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tar -jxvf gcc-6.1.0.tar.bz2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cd gcc-6.1.0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./contrib/download_prerequisites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mkdir build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cd build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../configure -enable-checking=release -enable-languages=c,c++ -disable-multilib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make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make install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gcc --version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linux下查看make版本信息：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输入make -v</w: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83" o:spt="75" type="#_x0000_t75" style="height:100.2pt;width:509.4pt;" fillcolor="#FFFFFF" filled="f" o:preferrelative="t" stroked="f" coordsize="21600,21600">
            <v:path/>
            <v:fill on="f" color2="#FFFFFF" focussize="0,0"/>
            <v:stroke on="f"/>
            <v:imagedata r:id="rId6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工程设置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pict>
          <v:shape id="_x0000_i1084" o:spt="75" type="#_x0000_t75" style="height:357.5pt;width:509.3pt;" filled="f" stroked="f" coordsize="21600,21600">
            <v:path/>
            <v:fill on="f" focussize="0,0"/>
            <v:stroke on="f"/>
            <v:imagedata r:id="rId65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85" o:spt="75" type="#_x0000_t75" style="height:273.15pt;width:509.2pt;" fillcolor="#FFFFFF" filled="f" o:preferrelative="t" stroked="f" coordsize="21600,21600">
            <v:path/>
            <v:fill on="f" color2="#FFFFFF" focussize="0,0"/>
            <v:stroke on="f"/>
            <v:imagedata r:id="rId6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Postbuild steps: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xcopy ${BuildArtifactFilePrefix}${BuildArtifactFileName} ${workspace_loc}\bin /Y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用于打包生成文件到指定目录;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对于jni项目，作以下设置：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将以下目录添加到-I选项中：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"${JAVA_HOME}/include"</w:t>
      </w:r>
    </w:p>
    <w:p>
      <w:pPr>
        <w:widowControl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"${JAVA_HOME}/include/win32"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注意一定要有双引号！，而且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JAVA_HOME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已经设置成系统环境变量！</w:t>
      </w:r>
    </w:p>
    <w:p>
      <w:pPr>
        <w:widowControl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widowControl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86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6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  <w:lang w:val="en-US" w:eastAsia="zh-CN"/>
        </w:rPr>
        <w:t>然后在cpp文件就可以引用jni头文件了！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  <w:t>#include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&lt;jni.h&gt;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在用exe调试dll方法：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87" o:spt="75" type="#_x0000_t75" style="height:325.65pt;width:509.1pt;" fillcolor="#FFFFFF" filled="f" o:preferrelative="t" stroked="f" coordsize="21600,21600">
            <v:path/>
            <v:fill on="f" color2="#FFFFFF" focussize="0,0"/>
            <v:stroke on="f"/>
            <v:imagedata r:id="rId6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${workspace_loc}/bin/CTest.exe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然后确保被调试的dll在${workspace_loc}/bin/文件下：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88" o:spt="75" type="#_x0000_t75" style="height:212.4pt;width:509.7pt;" fillcolor="#FFFFFF" filled="f" o:preferrelative="t" stroked="f" coordsize="21600,21600">
            <v:path/>
            <v:fill on="f" color2="#FFFFFF" focussize="0,0"/>
            <v:stroke on="f"/>
            <v:imagedata r:id="rId6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运行eigen.exe报错：</w:t>
      </w:r>
    </w:p>
    <w:p>
      <w:r>
        <w:pict>
          <v:shape id="_x0000_i1089" o:spt="75" type="#_x0000_t75" style="height:106pt;width:389.5pt;" filled="f" stroked="f" coordsize="21600,21600">
            <v:path/>
            <v:fill on="f" focussize="0,0"/>
            <v:stroke on="f"/>
            <v:imagedata r:id="rId70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查看exe项目工程配置是否出错：</w:t>
      </w:r>
    </w:p>
    <w:p>
      <w:r>
        <w:pict>
          <v:shape id="_x0000_i1090" o:spt="75" type="#_x0000_t75" style="height:510pt;width:425pt;" filled="f" stroked="f" coordsize="21600,21600">
            <v:path/>
            <v:fill on="f" focussize="0,0"/>
            <v:stroke on="f"/>
            <v:imagedata r:id="rId71" o:title=""/>
            <o:lock v:ext="edit" aspectratio="t"/>
            <w10:wrap type="none"/>
            <w10:anchorlock/>
          </v:shape>
        </w:pic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该选项只是针对dll的，不是针对exe的！</w:t>
      </w: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汇编语言nasm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汇编语言主要用于小型C函数的优化，比如经常需要调用的简单的激活函数relu.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作为一个合格的程序员，有必要了解编程语言最低层的汇编指令。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"https://www.nasm.us/"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https://www.nasm.us/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"https://www.nasm.us/pub/nasm/releasebuilds/?C=M;O=D"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https://www.nasm.us/pub/nasm/releasebuilds/?C=M;O=D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lang w:val="en-US" w:eastAsia="zh-CN"/>
        </w:rPr>
        <w:t>windows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选择以下64位安装包：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instrText xml:space="preserve"> HYPERLINK "https://www.nasm.us/pub/nasm/releasebuilds/2.14.02/win64/" </w:instrTex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https://www.nasm.us/pub/nasm/releasebuilds/2.14.02/win64/</w:t>
      </w: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91" o:spt="75" type="#_x0000_t75" style="height:200.9pt;width:509.4pt;" fillcolor="#FFFFFF" filled="f" o:preferrelative="t" stroked="f" coordsize="21600,21600">
            <v:path/>
            <v:fill on="f" color2="#FFFFFF" focussize="0,0"/>
            <v:stroke on="f"/>
            <v:imagedata r:id="rId7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下载安装后，添加环境变量C:\Program Files\NASM到PATH：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92" o:spt="75" type="#_x0000_t75" style="height:340.65pt;width:509.35pt;" fillcolor="#FFFFFF" filled="f" o:preferrelative="t" stroked="f" coordsize="21600,21600">
            <v:path/>
            <v:fill on="f" color2="#FFFFFF" focussize="0,0"/>
            <v:stroke on="f"/>
            <v:imagedata r:id="rId7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Restart the PC!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针对asm文件作以下配置：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93" o:spt="75" type="#_x0000_t75" style="height:273.15pt;width:509.2pt;" fillcolor="#FFFFFF" filled="f" o:preferrelative="t" stroked="f" coordsize="21600,21600">
            <v:path/>
            <v:fill on="f" color2="#FFFFFF" focussize="0,0"/>
            <v:stroke on="f"/>
            <v:imagedata r:id="rId7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;assembler settings: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;output file = std.o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;nasm -D__symbol=1 -f elf64 ${INPUTS} -o${PWD}/${OUTPUT}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pStyle w:val="4"/>
        <w:numPr>
          <w:ilvl w:val="2"/>
          <w:numId w:val="3"/>
        </w:numPr>
        <w:ind w:left="709" w:leftChars="0" w:hanging="709" w:firstLineChars="0"/>
        <w:rPr>
          <w:rFonts w:hint="default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lang w:val="en-US" w:eastAsia="zh-CN"/>
        </w:rPr>
        <w:t>Linux</w:t>
      </w:r>
    </w:p>
    <w:p>
      <w:pPr>
        <w:spacing w:beforeLines="0" w:afterLines="0"/>
        <w:jc w:val="left"/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</w:pP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  <w:t>下载nasm源码：</w:t>
      </w:r>
    </w:p>
    <w:p>
      <w:pPr>
        <w:spacing w:beforeLines="0" w:afterLines="0"/>
        <w:jc w:val="left"/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</w:pP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  <w:fldChar w:fldCharType="begin"/>
      </w: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  <w:instrText xml:space="preserve"> HYPERLINK "https://www.nasm.us/pub/nasm/releasebuilds/2.14.02/nasm-2.14.02.tar.gz" </w:instrText>
      </w: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shd w:val="clear" w:color="auto" w:fill="auto"/>
        </w:rPr>
        <w:t>https://www.nasm.us/pub/nasm/releasebuilds/2.14.02/nasm-2.14.02.tar.gz</w:t>
      </w: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  <w:fldChar w:fldCharType="end"/>
      </w:r>
    </w:p>
    <w:p>
      <w:pPr>
        <w:spacing w:beforeLines="0" w:afterLines="0"/>
        <w:jc w:val="left"/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</w:pP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  <w:t>tar -xvf nasm-2.14.02.tar.gz</w:t>
      </w:r>
    </w:p>
    <w:p>
      <w:pPr>
        <w:spacing w:beforeLines="0" w:afterLines="0"/>
        <w:jc w:val="left"/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u w:val="none"/>
          <w:lang w:val="en-US" w:eastAsia="zh-CN"/>
        </w:rPr>
        <w:t xml:space="preserve">cd </w:t>
      </w: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  <w:t>nasm-2</w:t>
      </w: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  <w:t xml:space="preserve">rm </w:t>
      </w: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</w:rPr>
        <w:t>.14.02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./configure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--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prefix=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/home/zhoulizhi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nasm</w:t>
      </w:r>
    </w:p>
    <w:p>
      <w:pPr>
        <w:spacing w:beforeLines="0" w:afterLines="0"/>
        <w:jc w:val="left"/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  <w:t>make &amp;&amp; make install</w:t>
      </w:r>
    </w:p>
    <w:p>
      <w:pPr>
        <w:spacing w:beforeLines="0" w:afterLines="0"/>
        <w:jc w:val="left"/>
        <w:rPr>
          <w:rStyle w:val="38"/>
          <w:rFonts w:hint="default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  <w:t>建立软链接：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ln -s /home/zhoulizhi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nasm/bin/nasm /home/zhoulizhi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bin/nasm</w:t>
      </w:r>
    </w:p>
    <w:p>
      <w:pPr>
        <w:spacing w:beforeLines="0" w:afterLines="0"/>
        <w:jc w:val="left"/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  <w:t>然后输入：</w:t>
      </w:r>
    </w:p>
    <w:p>
      <w:pPr>
        <w:spacing w:beforeLines="0" w:afterLines="0"/>
        <w:jc w:val="left"/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  <w:t>nasm --help</w:t>
      </w:r>
    </w:p>
    <w:p>
      <w:pPr>
        <w:spacing w:beforeLines="0" w:afterLines="0"/>
        <w:jc w:val="left"/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  <w:t>看是否有help信息输出:</w:t>
      </w:r>
    </w:p>
    <w:p>
      <w:pPr>
        <w:spacing w:beforeLines="0" w:afterLines="0"/>
        <w:jc w:val="left"/>
        <w:rPr>
          <w:rStyle w:val="38"/>
          <w:rFonts w:hint="default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</w:pPr>
      <w:r>
        <w:pict>
          <v:shape id="_x0000_i1094" o:spt="75" type="#_x0000_t75" style="height:342.15pt;width:509.45pt;" filled="f" stroked="f" coordsize="21600,21600">
            <v:path/>
            <v:fill on="f" focussize="0,0"/>
            <v:stroke on="f"/>
            <v:imagedata r:id="rId75" o:title=""/>
            <o:lock v:ext="edit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Style w:val="38"/>
          <w:rFonts w:hint="default" w:asciiTheme="minorEastAsia" w:hAnsiTheme="minorEastAsia" w:eastAsiaTheme="minorEastAsia" w:cstheme="minorEastAsia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Eigen算法库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"http://eigen.tuxfamily.org/index.php?title=Main_Page"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http://eigen.tuxfamily.org/index.php?title=Main_Page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95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7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解压如图：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96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7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把Eigen文件夹复制到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${MINGW_HOME}\lib\gcc\x86_64-w64-mingw32\8.1.0\include\c++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其中${MINGW_HOME}是mingw安装目录，如图我的是：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C:\Program Files\mingw64\lib\gcc\x86_64-w64-mingw32\8.1.0\include\c++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如果是linux,则复制到/usr/local/include或者/usr/include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97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7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然后在C++工程中就可以使用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color w:val="auto"/>
          <w:sz w:val="21"/>
          <w:szCs w:val="21"/>
          <w:shd w:val="clear" w:color="auto" w:fill="auto"/>
        </w:rPr>
        <w:t>#include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&lt;Eigen/Dense&gt;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来调用Eigen算法库了</w:t>
      </w: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使用cmake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"https://cmake.org/download/"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shd w:val="clear" w:color="auto" w:fill="auto"/>
          <w:lang w:val="en-US" w:eastAsia="zh-CN"/>
        </w:rPr>
        <w:t>https://cmake.org/download/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</w:rPr>
      </w:pPr>
      <w:r>
        <w:rPr>
          <w:rFonts w:hint="eastAsia" w:ascii="Arial" w:hAnsi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  <w:t>使用</w:t>
      </w:r>
      <w:r>
        <w:rPr>
          <w:rFonts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</w:rPr>
        <w:t>Windows win64-x64 Installer</w:t>
      </w:r>
    </w:p>
    <w:p>
      <w:pPr>
        <w:rPr>
          <w:rFonts w:hint="eastAsia" w:ascii="Arial" w:hAnsi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</w:pPr>
      <w:r>
        <w:rPr>
          <w:rFonts w:hint="eastAsia" w:ascii="Arial" w:hAnsi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  <w:t>linux安装cmake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  <w:t xml:space="preserve">wget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  <w:t xml:space="preserve">wget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  <w:instrText xml:space="preserve"> HYPERLINK "https://github.com/Kitware/CMake/releases/download/v3.16.2/cmake-3.16.2.tar.gz"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38"/>
          <w:rFonts w:hint="eastAsia" w:ascii="微软雅黑" w:hAnsi="微软雅黑" w:eastAsia="微软雅黑" w:cs="微软雅黑"/>
          <w:i w:val="0"/>
          <w:caps w:val="0"/>
          <w:spacing w:val="0"/>
          <w:sz w:val="16"/>
          <w:szCs w:val="16"/>
          <w:shd w:val="clear" w:fill="FFFFFF"/>
        </w:rPr>
        <w:t>https://github.com/Kitware/CMake/releases/download/v3.16.2/cmake-3.16.2.tar.gz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  <w:fldChar w:fldCharType="end"/>
      </w:r>
    </w:p>
    <w:p>
      <w:pPr>
        <w:rPr>
          <w:rFonts w:ascii="&amp;quot" w:hAnsi="&amp;quot" w:eastAsia="&amp;quot" w:cs="&amp;quot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ascii="&amp;quot" w:hAnsi="&amp;quot" w:eastAsia="&amp;quot" w:cs="&amp;quot"/>
          <w:i w:val="0"/>
          <w:caps w:val="0"/>
          <w:color w:val="000000"/>
          <w:spacing w:val="0"/>
          <w:sz w:val="16"/>
          <w:szCs w:val="16"/>
          <w:u w:val="none"/>
        </w:rPr>
        <w:t xml:space="preserve">tar xzvf </w:t>
      </w:r>
      <w:r>
        <w:rPr>
          <w:rFonts w:hint="eastAsia" w:ascii="&amp;quot" w:hAnsi="&amp;quot" w:eastAsia="&amp;quot" w:cs="&amp;quot"/>
          <w:i w:val="0"/>
          <w:caps w:val="0"/>
          <w:color w:val="000000"/>
          <w:spacing w:val="0"/>
          <w:sz w:val="16"/>
          <w:szCs w:val="16"/>
          <w:u w:val="none"/>
        </w:rPr>
        <w:t>cmake-3.16.2.tar.gz</w:t>
      </w:r>
    </w:p>
    <w:p>
      <w:pPr>
        <w:rPr>
          <w:rFonts w:hint="eastAsia" w:ascii="&amp;quot" w:hAnsi="&amp;quot" w:eastAsia="&amp;quot" w:cs="&amp;quot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eastAsia" w:ascii="&amp;quot" w:hAnsi="&amp;quot" w:eastAsia="&amp;quot" w:cs="&amp;quot"/>
          <w:i w:val="0"/>
          <w:caps w:val="0"/>
          <w:color w:val="000000"/>
          <w:spacing w:val="0"/>
          <w:sz w:val="16"/>
          <w:szCs w:val="16"/>
          <w:u w:val="none"/>
        </w:rPr>
        <w:t>cd cmake-3.16.2/</w:t>
      </w:r>
    </w:p>
    <w:p>
      <w:pPr>
        <w:rPr>
          <w:rFonts w:ascii="&amp;quot" w:hAnsi="&amp;quot" w:eastAsia="&amp;quot" w:cs="&amp;quot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ascii="&amp;quot" w:hAnsi="&amp;quot" w:eastAsia="&amp;quot" w:cs="&amp;quot"/>
          <w:i w:val="0"/>
          <w:caps w:val="0"/>
          <w:color w:val="000000"/>
          <w:spacing w:val="0"/>
          <w:sz w:val="16"/>
          <w:szCs w:val="16"/>
          <w:u w:val="none"/>
        </w:rPr>
        <w:t>./bootstrap</w:t>
      </w:r>
    </w:p>
    <w:p>
      <w:pPr>
        <w:rPr>
          <w:rFonts w:ascii="&amp;quot" w:hAnsi="&amp;quot" w:eastAsia="&amp;quot" w:cs="&amp;quot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eastAsia" w:ascii="&amp;quot" w:hAnsi="&amp;quot" w:cs="&amp;quot"/>
          <w:i w:val="0"/>
          <w:color w:val="000000"/>
          <w:spacing w:val="0"/>
          <w:sz w:val="16"/>
          <w:szCs w:val="16"/>
          <w:u w:val="none"/>
          <w:lang w:val="en-US" w:eastAsia="zh-CN"/>
        </w:rPr>
        <w:t>g</w:t>
      </w:r>
      <w:r>
        <w:rPr>
          <w:rFonts w:ascii="&amp;quot" w:hAnsi="&amp;quot" w:eastAsia="&amp;quot" w:cs="&amp;quot"/>
          <w:i w:val="0"/>
          <w:caps w:val="0"/>
          <w:color w:val="000000"/>
          <w:spacing w:val="0"/>
          <w:sz w:val="16"/>
          <w:szCs w:val="16"/>
          <w:u w:val="none"/>
        </w:rPr>
        <w:t>make</w:t>
      </w:r>
    </w:p>
    <w:p>
      <w:pPr>
        <w:rPr>
          <w:rFonts w:ascii="&amp;quot" w:hAnsi="&amp;quot" w:eastAsia="&amp;quot" w:cs="&amp;quot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ascii="&amp;quot" w:hAnsi="&amp;quot" w:eastAsia="&amp;quot" w:cs="&amp;quot"/>
          <w:i w:val="0"/>
          <w:caps w:val="0"/>
          <w:color w:val="000000"/>
          <w:spacing w:val="0"/>
          <w:sz w:val="16"/>
          <w:szCs w:val="16"/>
          <w:u w:val="none"/>
        </w:rPr>
        <w:t>make install</w:t>
      </w:r>
    </w:p>
    <w:p>
      <w:pPr>
        <w:rPr>
          <w:rFonts w:hint="eastAsia" w:ascii="&amp;quot" w:hAnsi="&amp;quot" w:cs="&amp;quot"/>
          <w:i w:val="0"/>
          <w:caps w:val="0"/>
          <w:color w:val="000000"/>
          <w:spacing w:val="0"/>
          <w:sz w:val="16"/>
          <w:szCs w:val="16"/>
          <w:u w:val="none"/>
          <w:lang w:val="en-US" w:eastAsia="zh-CN"/>
        </w:rPr>
      </w:pPr>
      <w:r>
        <w:rPr>
          <w:rFonts w:hint="eastAsia" w:ascii="&amp;quot" w:hAnsi="&amp;quot" w:cs="&amp;quot"/>
          <w:i w:val="0"/>
          <w:caps w:val="0"/>
          <w:color w:val="000000"/>
          <w:spacing w:val="0"/>
          <w:sz w:val="16"/>
          <w:szCs w:val="16"/>
          <w:u w:val="none"/>
          <w:lang w:val="en-US" w:eastAsia="zh-CN"/>
        </w:rPr>
        <w:t>cmake --version</w:t>
      </w:r>
    </w:p>
    <w:p>
      <w:pPr>
        <w:rPr>
          <w:rFonts w:hint="default" w:ascii="&amp;quot" w:hAnsi="&amp;quot" w:cs="&amp;quot"/>
          <w:i w:val="0"/>
          <w:caps w:val="0"/>
          <w:color w:val="000000"/>
          <w:spacing w:val="0"/>
          <w:sz w:val="16"/>
          <w:szCs w:val="16"/>
          <w:u w:val="none"/>
          <w:lang w:val="en-US" w:eastAsia="zh-CN"/>
        </w:rPr>
      </w:pPr>
      <w:r>
        <w:rPr>
          <w:rFonts w:hint="eastAsia" w:ascii="&amp;quot" w:hAnsi="&amp;quot" w:cs="&amp;quot"/>
          <w:i w:val="0"/>
          <w:caps w:val="0"/>
          <w:color w:val="000000"/>
          <w:spacing w:val="0"/>
          <w:sz w:val="16"/>
          <w:szCs w:val="16"/>
          <w:u w:val="none"/>
          <w:lang w:val="en-US" w:eastAsia="zh-CN"/>
        </w:rPr>
        <w:t>cmake的使用：</w:t>
      </w:r>
    </w:p>
    <w:p>
      <w:pPr>
        <w:rPr>
          <w:rFonts w:hint="eastAsia"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</w:pPr>
      <w:r>
        <w:rPr>
          <w:rFonts w:hint="eastAsia"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  <w:t>cd solution/eigen/hdf5-1.10.5/</w:t>
      </w:r>
    </w:p>
    <w:p>
      <w:pPr>
        <w:rPr>
          <w:rFonts w:hint="default"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</w:pPr>
      <w:r>
        <w:rPr>
          <w:rFonts w:hint="eastAsia"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  <w:t>查看文件夹内容：</w:t>
      </w:r>
    </w:p>
    <w:p>
      <w:pPr>
        <w:rPr>
          <w:rFonts w:hint="default"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</w:pPr>
      <w:r>
        <w:rPr>
          <w:rFonts w:hint="eastAsia"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  <w:t>tree -L 1</w:t>
      </w:r>
    </w:p>
    <w:p>
      <w:pPr>
        <w:rPr>
          <w:rFonts w:hint="eastAsia"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</w:pPr>
      <w:r>
        <w:rPr>
          <w:rFonts w:hint="eastAsia"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  <w:t>mkdir build</w:t>
      </w:r>
    </w:p>
    <w:p>
      <w:pPr>
        <w:rPr>
          <w:rFonts w:hint="eastAsia"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</w:pPr>
      <w:r>
        <w:rPr>
          <w:rFonts w:hint="eastAsia"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  <w:t>cd build</w:t>
      </w:r>
    </w:p>
    <w:p>
      <w:pP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2"/>
          <w:szCs w:val="22"/>
          <w:u w:val="none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2"/>
          <w:szCs w:val="22"/>
          <w:u w:val="none"/>
          <w:shd w:val="clear" w:fill="FFFFFF"/>
        </w:rPr>
        <w:t>cmake ..</w:t>
      </w:r>
    </w:p>
    <w:p>
      <w:pPr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22"/>
          <w:szCs w:val="22"/>
          <w:u w:val="none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2"/>
          <w:szCs w:val="22"/>
          <w:u w:val="none"/>
          <w:shd w:val="clear" w:fill="FFFFFF"/>
          <w:lang w:val="en-US" w:eastAsia="zh-CN"/>
        </w:rPr>
        <w:t>查看cmake之后生成的文件：</w:t>
      </w:r>
    </w:p>
    <w:p>
      <w:pPr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22"/>
          <w:szCs w:val="22"/>
          <w:u w:val="none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22"/>
          <w:szCs w:val="22"/>
          <w:u w:val="none"/>
          <w:shd w:val="clear" w:fill="FFFFFF"/>
          <w:lang w:val="en-US" w:eastAsia="zh-CN"/>
        </w:rPr>
        <w:t>tree -L 2</w:t>
      </w:r>
    </w:p>
    <w:p>
      <w:pPr>
        <w:rPr>
          <w:rFonts w:hint="eastAsia" w:ascii="Arial" w:hAnsi="Arial" w:eastAsia="Arial" w:cs="Arial"/>
          <w:i w:val="0"/>
          <w:caps w:val="0"/>
          <w:color w:val="666666"/>
          <w:spacing w:val="0"/>
          <w:sz w:val="14"/>
          <w:szCs w:val="14"/>
          <w:u w:val="none"/>
          <w:shd w:val="clear" w:fill="FFFFFF"/>
          <w:lang w:val="en-US" w:eastAsia="zh-CN"/>
        </w:rPr>
      </w:pP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MySQL/Oracle</w:t>
      </w:r>
    </w:p>
    <w:p>
      <w:pPr>
        <w:pStyle w:val="3"/>
        <w:widowControl w:val="0"/>
        <w:numPr>
          <w:ilvl w:val="0"/>
          <w:numId w:val="8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Mysql的安装</w:t>
      </w:r>
    </w:p>
    <w:p>
      <w:pPr>
        <w:pStyle w:val="4"/>
        <w:keepNext/>
        <w:keepLines/>
        <w:widowControl w:val="0"/>
        <w:numPr>
          <w:ilvl w:val="0"/>
          <w:numId w:val="9"/>
        </w:numPr>
        <w:wordWrap/>
        <w:adjustRightInd/>
        <w:snapToGrid/>
        <w:spacing w:line="416" w:lineRule="auto"/>
        <w:ind w:left="425" w:leftChars="0" w:hanging="425" w:firstLineChars="0"/>
        <w:textAlignment w:val="auto"/>
        <w:outlineLvl w:val="2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windows版本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下载地址：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"https://dev.mysql.com/downloads/mysql/"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https://dev.mysql.com/downloads/mysql/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然后根据不同的操作系统，选择不同版本的MYSQL即可。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python调用mysql使用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ip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 install mysql-connector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windows下安装mysql8.0并集成到wamp中的方法：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"https://blog.csdn.net/liuxl57805678/article/details/88546263"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https://blog.csdn.net/liuxl57805678/article/details/88546263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98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7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放在自己的wamp环境下的D:\wamp64\bin\mysql目录下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099" o:spt="75" type="#_x0000_t75" style="height:230.4pt;width:471.65pt;" fillcolor="#FFFFFF" filled="f" o:preferrelative="t" stroked="f" coordsize="21600,21600">
            <v:path/>
            <v:fill on="f" color2="#FFFFFF" focussize="0,0"/>
            <v:stroke on="f"/>
            <v:imagedata r:id="rId8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解压重命名为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mysql8.0.1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7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把原始mysql版本目录下的my.ini和wampserver.conf 文件拷贝到mysql8.0.1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7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目录中，并更改my.ini文件中的配置路径信息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t>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basedir="D:/wamp64/bin/mysql/mysql8.0.17"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datadir="D:/wamp64/bin/mysql/mysql8.0.17/data"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lc-messages-dir="D:/wamp64/bin/mysql/mysql8.0.17/share"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00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8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设置环境变量: (D:\wamp64\bin\mysql\mysql8.0.17\bin =&gt;PATH)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01" o:spt="75" type="#_x0000_t75" style="height:259.8pt;width:508.95pt;" fillcolor="#FFFFFF" filled="f" o:preferrelative="t" stroked="f" coordsize="21600,21600">
            <v:path/>
            <v:fill on="f" color2="#FFFFFF" focussize="0,0"/>
            <v:stroke on="f"/>
            <v:imagedata r:id="rId8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Style w:val="33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初始化Mysql  （一定在mysql8.0.1</w:t>
      </w:r>
      <w:r>
        <w:rPr>
          <w:rStyle w:val="33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7</w:t>
      </w:r>
      <w:r>
        <w:rPr>
          <w:rStyle w:val="33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的bin目录下执行）</w:t>
      </w:r>
    </w:p>
    <w:p>
      <w:pPr>
        <w:pStyle w:val="26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88" w:afterAutospacing="0" w:line="264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mysqld --initialize --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console</w:t>
      </w:r>
    </w:p>
    <w:p>
      <w:pPr>
        <w:pStyle w:val="26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88" w:afterAutospacing="0" w:line="264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如果之前安装过，请执行sc delete MySQL</w:t>
      </w:r>
    </w:p>
    <w:p>
      <w:pPr>
        <w:pStyle w:val="26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88" w:afterAutospacing="0" w:line="264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如图：</w:t>
      </w:r>
    </w:p>
    <w:p>
      <w:pPr>
        <w:pStyle w:val="26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88" w:afterAutospacing="0" w:line="264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0"/>
          <w:sz w:val="21"/>
          <w:szCs w:val="21"/>
          <w:shd w:val="clear" w:color="auto" w:fill="auto"/>
          <w:lang w:val="en-US" w:eastAsia="zh-CN" w:bidi="ar-SA"/>
        </w:rPr>
        <w:pict>
          <v:shape id="_x0000_i1102" o:spt="75" type="#_x0000_t75" style="height:266.1pt;width:509.3pt;" fillcolor="#FFFFFF" filled="f" o:preferrelative="t" stroked="f" coordsize="21600,21600">
            <v:path/>
            <v:fill on="f" color2="#FFFFFF" focussize="0,0"/>
            <v:stroke on="f"/>
            <v:imagedata r:id="rId8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03" o:spt="75" type="#_x0000_t75" style="height:266.1pt;width:509.3pt;" fillcolor="#FFFFFF" filled="f" o:preferrelative="t" stroked="f" coordsize="21600,21600">
            <v:path/>
            <v:fill on="f" color2="#FFFFFF" focussize="0,0"/>
            <v:stroke on="f"/>
            <v:imagedata r:id="rId8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A temporary password is generated for root@localhost: qu7(nF2kg4%k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执行：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mysqld -install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04" o:spt="75" type="#_x0000_t75" style="height:266.1pt;width:509.3pt;" fillcolor="#FFFFFF" filled="f" o:preferrelative="t" stroked="f" coordsize="21600,21600">
            <v:path/>
            <v:fill on="f" color2="#FFFFFF" focussize="0,0"/>
            <v:stroke on="f"/>
            <v:imagedata r:id="rId8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启动mysql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05" o:spt="75" type="#_x0000_t75" style="height:301.5pt;width:509.4pt;" fillcolor="#FFFFFF" filled="f" o:preferrelative="t" stroked="f" coordsize="21600,21600">
            <v:path/>
            <v:fill on="f" color2="#FFFFFF" focussize="0,0"/>
            <v:stroke on="f"/>
            <v:imagedata r:id="rId8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输入命令：mysql -uroot -pqu7(nF2kg4%k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06" o:spt="75" type="#_x0000_t75" style="height:266.1pt;width:509.3pt;" fillcolor="#FFFFFF" filled="f" o:preferrelative="t" stroked="f" coordsize="21600,21600">
            <v:path/>
            <v:fill on="f" color2="#FFFFFF" focussize="0,0"/>
            <v:stroke on="f"/>
            <v:imagedata r:id="rId8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如果不支持cmd输入密码，则输入mysql -uroot -p然后再键入密码，如图：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07" o:spt="75" type="#_x0000_t75" style="height:288pt;width:509.6pt;" fillcolor="#FFFFFF" filled="f" o:preferrelative="t" stroked="f" coordsize="21600,21600">
            <v:path/>
            <v:fill on="f" color2="#FFFFFF" focussize="0,0"/>
            <v:stroke on="f"/>
            <v:imagedata r:id="rId8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输入show databases;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会出现以下提示：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08" o:spt="75" type="#_x0000_t75" style="height:266.1pt;width:509.3pt;" fillcolor="#FFFFFF" filled="f" o:preferrelative="t" stroked="f" coordsize="21600,21600">
            <v:path/>
            <v:fill on="f" color2="#FFFFFF" focussize="0,0"/>
            <v:stroke on="f"/>
            <v:imagedata r:id="rId8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输入以下命令：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alter user 'root'@'localhost' identified by '123456'; flush privileges;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然后再输入：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show databases;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09" o:spt="75" type="#_x0000_t75" style="height:266.1pt;width:509.3pt;" fillcolor="#FFFFFF" filled="f" o:preferrelative="t" stroked="f" coordsize="21600,21600">
            <v:path/>
            <v:fill on="f" color2="#FFFFFF" focussize="0,0"/>
            <v:stroke on="f"/>
            <v:imagedata r:id="rId9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10" o:spt="75" type="#_x0000_t75" style="height:266.1pt;width:509.3pt;" fillcolor="#FFFFFF" filled="f" o:preferrelative="t" stroked="f" coordsize="21600,21600">
            <v:path/>
            <v:fill on="f" color2="#FFFFFF" focussize="0,0"/>
            <v:stroke on="f"/>
            <v:imagedata r:id="rId9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keepNext/>
        <w:keepLines/>
        <w:widowControl w:val="0"/>
        <w:numPr>
          <w:ilvl w:val="0"/>
          <w:numId w:val="9"/>
        </w:numPr>
        <w:wordWrap/>
        <w:adjustRightInd/>
        <w:snapToGrid/>
        <w:spacing w:line="416" w:lineRule="auto"/>
        <w:ind w:left="425" w:leftChars="0" w:hanging="425" w:firstLineChars="0"/>
        <w:textAlignment w:val="auto"/>
        <w:outlineLvl w:val="2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Linux版本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xz -d mysql-8.0.18-linux-glibc2.12-x86_64.tar.xz 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 xml:space="preserve">tar -xvf  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mysql-8.0.18-linux-glibc2.12-x86_64.tar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mv mysql-8.0.18-linux-glibc2.12-x86_64 mysql-8.0.18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For mysql-5.7.27版本参考：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instrText xml:space="preserve"> HYPERLINK "https://www.cnblogs.com/wuxun1997/p/11556403.html" </w:instrTex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https://www.cnblogs.com/wuxun1997/p/11556403.html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Suppose mysql-5.7.28-linux-glibc2.12-x86_64.tar.gz is located at: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download/mysql-5.7.28-linux-glibc2.12-x86_64.tar.gz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Execute the following command: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tar -zxvf download/mysql-5.7.28-linux-glibc2.12-x86_64.tar.gz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mv mysql-5.7.28-linux-glibc2.12-x86_64 mysql5.7.28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cd mysql5.7.28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chown -R zhoulizhi .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chgrp -R zhoulizhi .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输入vim my.cnf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键入以下作息：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[client]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port=3336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socket=/home/zhoulizhi/mysql5.7.28/mysql.sock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[mysqld]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port=3336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basedir=/home/zhoulizhi/mysql5.7.28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datadir=/home/zhoulizhi/mysql5.7.28/data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pid-file=/home/zhoulizhi/mysql5.7.28/mysql.pid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socket=/home/zhoulizhi/mysql5.7.28/mysql.sock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log_error=/home/zhoulizhi/mysql5.7.28/error.log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server-id=100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保存即可！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安装mysql: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bin/mysqld --defaults-file=/home/zhoulizhi/mysql5.7.28/my.cnf --initialize --user=zhoulizhi --basedir=/home/zhoulizhi/mysql5.7.28 --datadir=/home/zhoulizhi/mysql5.7.28/data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启动mysql: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bin/mysqld_safe --defaults-file=/home/zhoulizhi/mysql5.7.28/my.cnf  --user=zhoulizhi &amp;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获取密码：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cat error.log | grep root@localhost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111" o:spt="75" type="#_x0000_t75" style="height:49.7pt;width:508.95pt;" filled="f" stroked="f" coordsize="21600,21600">
            <v:path/>
            <v:fill on="f" focussize="0,0"/>
            <v:stroke on="f"/>
            <v:imagedata r:id="rId92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登陆mysql：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bin/mysql -u root -p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然后键入初始密码后会报以下错误：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112" o:spt="75" type="#_x0000_t75" style="height:215.8pt;width:509.2pt;" filled="f" stroked="f" coordsize="21600,21600">
            <v:path/>
            <v:fill on="f" focussize="0,0"/>
            <v:stroke on="f"/>
            <v:imagedata r:id="rId93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然后创建软连接即可：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ln -s /home/zhoulizhi/mysql5.7.28/mysql.sock /tmp/mysql.sock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再次登陆mysql并键入密码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bin/mysql -u root -p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即可成功登陆，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输入：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show databases;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会提示修改初始密码。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输入：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set password for 'root'@'localhost' = password('123456'); flush privileges;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再次键入show databases;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113" o:spt="75" type="#_x0000_t75" style="height:153.6pt;width:252pt;" filled="f" stroked="f" coordsize="21600,21600">
            <v:path/>
            <v:fill on="f" focussize="0,0"/>
            <v:stroke on="f"/>
            <v:imagedata r:id="rId94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创建mysql软链接：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ln -s /home/zhoulizhi/mysql5.7.28/bin/mysql /home/zhoulizhi/bin/mysql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114" o:spt="75" type="#_x0000_t75" style="height:262.8pt;width:509.3pt;" filled="f" stroked="f" coordsize="21600,21600">
            <v:path/>
            <v:fill on="f" focussize="0,0"/>
            <v:stroke on="f"/>
            <v:imagedata r:id="rId95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现在就可以用mysql -uroot -p123456登陆了！</w:t>
      </w:r>
    </w:p>
    <w:p>
      <w:pPr>
        <w:pStyle w:val="3"/>
        <w:widowControl w:val="0"/>
        <w:numPr>
          <w:ilvl w:val="0"/>
          <w:numId w:val="8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mysql启动与关闭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在windows系统中使用services.msc命令来打开服务管理界面：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15" o:spt="75" type="#_x0000_t75" style="height:204.6pt;width:343.2pt;" fillcolor="#FFFFFF" filled="f" o:preferrelative="t" stroked="f" coordsize="21600,21600">
            <v:path/>
            <v:fill on="f" color2="#FFFFFF" focussize="0,0"/>
            <v:stroke on="f"/>
            <v:imagedata r:id="rId9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16" o:spt="75" type="#_x0000_t75" style="height:358.35pt;width:487pt;" fillcolor="#FFFFFF" filled="f" o:preferrelative="t" stroked="f" coordsize="21600,21600">
            <v:path/>
            <v:fill on="f" color2="#FFFFFF" focussize="0,0"/>
            <v:stroke on="f"/>
            <v:imagedata r:id="rId9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选择mysql80打开如图：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17" o:spt="75" type="#_x0000_t75" style="height:424.2pt;width:354pt;" fillcolor="#FFFFFF" filled="f" o:preferrelative="t" stroked="f" coordsize="21600,21600">
            <v:path/>
            <v:fill on="f" color2="#FFFFFF" focussize="0,0"/>
            <v:stroke on="f"/>
            <v:imagedata r:id="rId9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单击“停止(T)”或“启动(S)”即可实现mysqlr 停止和启动。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如果是linux系统，使用以下命令即可：</w:t>
      </w:r>
    </w:p>
    <w:p>
      <w:pPr>
        <w:pStyle w:val="26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service mysql start </w:t>
      </w:r>
    </w:p>
    <w:p>
      <w:pPr>
        <w:pStyle w:val="26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service mysql stop </w:t>
      </w:r>
    </w:p>
    <w:p>
      <w:pPr>
        <w:pStyle w:val="26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service mysql restart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mysqladmin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uroot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shutdown　　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tasklist|findstr "mysql"</w:t>
      </w:r>
    </w:p>
    <w:p>
      <w:pP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u w:val="none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u w:val="none"/>
        </w:rPr>
        <w:t>taskkill/f /t /im mysqld.exe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u w:val="non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u w:val="none"/>
          <w:lang w:val="en-US" w:eastAsia="zh-CN"/>
        </w:rPr>
        <w:t>net stop mysql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u w:val="non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u w:val="none"/>
          <w:lang w:val="en-US" w:eastAsia="zh-CN"/>
        </w:rPr>
        <w:t>net start mysql</w:t>
      </w:r>
    </w:p>
    <w:p>
      <w:pPr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u w:val="none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pStyle w:val="3"/>
        <w:widowControl w:val="0"/>
        <w:numPr>
          <w:ilvl w:val="0"/>
          <w:numId w:val="8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mysql登陆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使用以下命令可登陆mysql数据库：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-h 192.168.3.67 -P 3306 -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uroot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-p123456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mysql -uroot -p123456 -Dcorpus --local-infile=1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其中-h指定mysql服务所在的IP地址，如果需要访问远程mysql服务可以用到该参数。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-P是端口号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-u是用户名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-p是密码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使用以下命令可以设置默认用户名及密码：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mysql_config_editor set --host=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localhost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--user=root --password=123456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在访问远程MYSQL时如果MYSQL版本不一致会登陆失败，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此时要在服务端作以下设置：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create user 'root'@'%' identified by '123456';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如果报错参考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118" o:spt="75" type="#_x0000_t75" style="height:146.4pt;width:509.3pt;" filled="f" stroked="f" coordsize="21600,21600">
            <v:path/>
            <v:fill on="f" focussize="0,0"/>
            <v:stroke on="f"/>
            <v:imagedata r:id="rId99" o:title=""/>
            <o:lock v:ext="edit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"https://blog.csdn.net/u011575570/article/details/51438841"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  <w:shd w:val="clear" w:color="auto" w:fill="auto"/>
        </w:rPr>
        <w:t>https://blog.csdn.net/u011575570/article/details/51438841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drop user 'root'@'%';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grant all privileges on *.* to 'root'@'%' with grant option;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flush privileges;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ALTER USER 'root'@'%' IDENTIFIED WITH mysql_native_password BY '123456'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然后在用户端就可以远程访问了。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如果报以下错误：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223355"/>
          <w:spacing w:val="0"/>
          <w:sz w:val="21"/>
          <w:szCs w:val="21"/>
          <w:u w:val="none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223355"/>
          <w:spacing w:val="0"/>
          <w:sz w:val="21"/>
          <w:szCs w:val="21"/>
          <w:u w:val="none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223355"/>
          <w:spacing w:val="0"/>
          <w:sz w:val="21"/>
          <w:szCs w:val="21"/>
          <w:u w:val="none"/>
        </w:rPr>
        <w:instrText xml:space="preserve"> HYPERLINK "https://www.cnblogs.com/mindouer-2016/p/7685821.html"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223355"/>
          <w:spacing w:val="0"/>
          <w:sz w:val="21"/>
          <w:szCs w:val="21"/>
          <w:u w:val="none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color w:val="223355"/>
          <w:spacing w:val="0"/>
          <w:sz w:val="21"/>
          <w:szCs w:val="21"/>
          <w:u w:val="none"/>
        </w:rPr>
        <w:t>Mysql远程登录报错：Host '192.168.1.3' is not allowed to connect to this MySQL server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223355"/>
          <w:spacing w:val="0"/>
          <w:sz w:val="21"/>
          <w:szCs w:val="21"/>
          <w:u w:val="none"/>
        </w:rPr>
        <w:fldChar w:fldCharType="end"/>
      </w:r>
    </w:p>
    <w:p>
      <w:pPr>
        <w:pStyle w:val="27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  <w:t>登录数据库：mysql -u root -p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  <w:lang w:val="en-US" w:eastAsia="zh-CN"/>
        </w:rPr>
        <w:t>123456</w:t>
      </w:r>
    </w:p>
    <w:p>
      <w:pPr>
        <w:pStyle w:val="27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  <w:t>mysql&gt;use mysql;</w:t>
      </w:r>
    </w:p>
    <w:p>
      <w:pPr>
        <w:pStyle w:val="27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  <w:t>mysql&gt;update user set host = '%' where user = 'root';</w:t>
      </w:r>
    </w:p>
    <w:p>
      <w:pPr>
        <w:pStyle w:val="27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  <w:t>mysql&gt;select host, user from user;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  <w:t>mysql&gt;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flush privileges;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pStyle w:val="27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u w:val="none"/>
        </w:rPr>
        <w:t>https://www.cnblogs.com/mindouer-2016/p/7685821.html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223355"/>
          <w:spacing w:val="0"/>
          <w:sz w:val="21"/>
          <w:szCs w:val="21"/>
          <w:u w:val="none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pStyle w:val="3"/>
        <w:widowControl w:val="0"/>
        <w:numPr>
          <w:ilvl w:val="0"/>
          <w:numId w:val="8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数据储存地址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Mysql默认数据储存地址放在系统盘，会导致系统运行速度变慢，最好把数据储存地址改到其它盘。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打开以下文件：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C:\ProgramData\MySQL\MySQL Server 8.0\my.ini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19" o:spt="75" type="#_x0000_t75" style="height:249.95pt;width:486.75pt;" fillcolor="#FFFFFF" filled="f" o:preferrelative="t" stroked="f" coordsize="21600,21600">
            <v:path/>
            <v:fill on="f" color2="#FFFFFF" focussize="0,0"/>
            <v:stroke on="f"/>
            <v:imagedata r:id="rId10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修改成: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# datadir=C:/ProgramData/MySQL/MySQL Server 8.0/Data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datadir=E:/MySQL/Data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同时将C:/ProgramData/MySQL/MySQL Server 8.0/Data内容复制到E:/MySQL/Data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然后重启MYSQL即可，如图。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20" o:spt="75" type="#_x0000_t75" style="height:294.4pt;width:509.05pt;" fillcolor="#FFFFFF" filled="f" o:preferrelative="t" stroked="f" coordsize="21600,21600">
            <v:path/>
            <v:fill on="f" color2="#FFFFFF" focussize="0,0"/>
            <v:stroke on="f"/>
            <v:imagedata r:id="rId10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输入 show variables like '%datadir%';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21" o:spt="75" type="#_x0000_t75" style="height:272.75pt;width:509.15pt;" fillcolor="#FFFFFF" filled="f" o:preferrelative="t" stroked="f" coordsize="21600,21600">
            <v:path/>
            <v:fill on="f" color2="#FFFFFF" focussize="0,0"/>
            <v:stroke on="f"/>
            <v:imagedata r:id="rId10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using the following command line to set the user and password for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mysql_config_editor set --host=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localhost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--user=root --password=123456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reference: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"https://dev.mysql.com/doc/dev/connector-python/8.0/"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https://dev.mysql.com/doc/dev/connector-python/8.0/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pStyle w:val="3"/>
        <w:widowControl w:val="0"/>
        <w:numPr>
          <w:ilvl w:val="0"/>
          <w:numId w:val="8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数据库配置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SHOW DATABASES;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SHOW TABLES;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SHOW TABLES like 'table_name;'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DESC {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tablename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};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show create table {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tablename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};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show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processlist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show create table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paraphrase;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UPDATE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paraphrase as old JOIN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paraphrase as new USING (id)  SET new.x = old.y, new.y = old.x WHERE  old.x &gt; old.y;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alter table `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paraphrase` convert to CHARACTER SET utf8 COLLATE utf8_bin;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alter table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paraphrase AUTO_INCREMENT=0;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SHOW MASTER LOGS;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reset master;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show master status;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show variables like 'log_%';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vim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/etc/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/my.cnf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secure-file-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priv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= ""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show variables like 'secure%';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SELECT @@global.secure_file_priv;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in the server side: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create user 'root'@'%' identified by '123456';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grant all privileges on *.* to 'root'@'%' with grant option;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flush privileges;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ALTER USER 'root'@'%' IDENTIFIED WITH mysql_native_password BY '123456'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then in the user side: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-h192.168.3.67 -P3306 -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uroot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-p123456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 -Dcorpus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pStyle w:val="3"/>
        <w:widowControl w:val="0"/>
        <w:numPr>
          <w:ilvl w:val="0"/>
          <w:numId w:val="8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数据传输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execute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sql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file: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&gt; source d:/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myprogram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/database/db.sql;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export structure and data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mysqldump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-h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localhost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uroot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-p123456 corpus &gt; corpus.sql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(注意末尾没有分号;)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mysqldump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-h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localhost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uroot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-p123456 corpus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structure &gt;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structure.sql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export structure only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mysqldump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-h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localhost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uroot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-p123456  -d corpus &gt; corpus.sql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mysqldump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-h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localhost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uroot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-p123456  -d corpus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structure &gt;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structure.sql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export data only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select * from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structure into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outfile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"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D:/wamp64/tmp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structure.csv";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select * from tbl_service into outfile "/var/lib/mysql-files/tbl_service-9-25.csv";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If the following message prompts: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The MySQL server is running with the --secure-file-priv option so it cannot execute this statement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22" o:spt="75" type="#_x0000_t75" style="height:73.9pt;width:509.5pt;" fillcolor="#FFFFFF" filled="f" o:preferrelative="t" stroked="f" coordsize="21600,21600">
            <v:path/>
            <v:fill on="f" color2="#FFFFFF" focussize="0,0"/>
            <v:stroke on="f"/>
            <v:imagedata r:id="rId10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show variables like 'secure_file_priv';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23" o:spt="75" type="#_x0000_t75" style="height:114pt;width:382.85pt;" fillcolor="#FFFFFF" filled="f" o:preferrelative="t" stroked="f" coordsize="21600,21600">
            <v:path/>
            <v:fill on="f" color2="#FFFFFF" focussize="0,0"/>
            <v:stroke on="f"/>
            <v:imagedata r:id="rId10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在windows下做如下修改：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24" o:spt="75" type="#_x0000_t75" style="height:267.85pt;width:509.2pt;" fillcolor="#FFFFFF" filled="f" o:preferrelative="t" stroked="f" coordsize="21600,21600">
            <v:path/>
            <v:fill on="f" color2="#FFFFFF" focussize="0,0"/>
            <v:stroke on="f"/>
            <v:imagedata r:id="rId10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Then retart the mysql server;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25" o:spt="75" type="#_x0000_t75" style="height:267.7pt;width:508.95pt;" fillcolor="#FFFFFF" filled="f" o:preferrelative="t" stroked="f" coordsize="21600,21600">
            <v:path/>
            <v:fill on="f" color2="#FFFFFF" focussize="0,0"/>
            <v:stroke on="f"/>
            <v:imagedata r:id="rId10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in linux: do the following: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26" o:spt="75" type="#_x0000_t75" style="height:268.65pt;width:509.25pt;" fillcolor="#FFFFFF" filled="f" o:preferrelative="t" stroked="f" coordsize="21600,21600">
            <v:path/>
            <v:fill on="f" color2="#FFFFFF" focussize="0,0"/>
            <v:stroke on="f"/>
            <v:imagedata r:id="rId10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Then, execute: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sudo service mysql restart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27" o:spt="75" type="#_x0000_t75" style="height:160.4pt;width:509.4pt;" fillcolor="#FFFFFF" filled="f" o:preferrelative="t" stroked="f" coordsize="21600,21600">
            <v:path/>
            <v:fill on="f" color2="#FFFFFF" focussize="0,0"/>
            <v:stroke on="f"/>
            <v:imagedata r:id="rId10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# import data only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service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stop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sudo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mysqld_safe 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使用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load data local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infile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  <w:lang w:val="en-US" w:eastAsia="zh-CN"/>
        </w:rPr>
        <w:t>指令可能会报以下错误：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ERROR 1148 (42000): The used command is not allowed with this MySQL version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show global variables like 'local_infile';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set persist local_infile = 1;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如果报错：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ERROR 3549 (HY000): Variables cannot be persisted. Please retry.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输入以下指令：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set global local_infile = 1;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--local-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infile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=1 -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uroot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#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mysql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--local-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infile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=1 -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uroot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  <w:lang w:val="en-US" w:eastAsia="zh-CN"/>
        </w:rPr>
        <w:t xml:space="preserve"> -Dcorpus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load data local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infile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"D:/wamp64/tmp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structure.csv" into table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structure character set utf8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load data local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u w:val="single"/>
          <w:shd w:val="clear" w:color="auto" w:fill="auto"/>
        </w:rPr>
        <w:t>infile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"/var/lib/mysql-files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tbl_intent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.csv" into table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structure character set utf8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或者：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load data local infile "/var/lib/mysql-files/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tbl_intent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.csv" replace into table tbl_repertoire character set utf8;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load data local infile "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D:/wamp64/tmp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/tbl_intent-9-18.csv" into table tbl_intent character set utf8;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load data local infile "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D:/wamp64/tmp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/tbl_service-9-6.csv" into table tbl_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service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 character set utf8;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在执行大数据传输时，比如以下语句，包含了上百万条记录的表：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load data local infile "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D:/wamp64/tmp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tbl_repertoire-9-18.csv" into table tbl_repertoire character set utf8;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可能会出现导入失败的问题，作以下处理：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alter table `tbl_repertoire` drop key text;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28" o:spt="75" type="#_x0000_t75" style="height:286.45pt;width:509.25pt;" fillcolor="#FFFFFF" filled="f" o:preferrelative="t" stroked="f" coordsize="21600,21600">
            <v:path/>
            <v:fill on="f" color2="#FFFFFF" focussize="0,0"/>
            <v:stroke on="f"/>
            <v:imagedata r:id="rId10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"https://blog.csdn.net/u010787690/article/details/80473419"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https://blog.csdn.net/u010787690/article/details/80473419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数据恢复：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"https://www.cnblogs.com/zifeiy/p/9082870.html"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https://www.cnblogs.com/zifeiy/p/9082870.html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"https://blog.csdn.net/airujingye/article/details/70526943"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https://blog.csdn.net/airujingye/article/details/70526943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1,first NEWLY create the table and the database which is identical to the one you want to recover; ie: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create database corpus; use corpus;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29" o:spt="75" type="#_x0000_t75" style="height:132pt;width:368.45pt;" fillcolor="#FFFFFF" filled="f" o:preferrelative="t" stroked="f" coordsize="21600,21600">
            <v:path/>
            <v:fill on="f" color2="#FFFFFF" focussize="0,0"/>
            <v:stroke on="f"/>
            <v:imagedata r:id="rId11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>CREATE TABLE `tbl_structure` (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 xml:space="preserve">  `id` int(11) NOT NULL AUTO_INCREMENT,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 xml:space="preserve">  `text` varchar(128) NOT NULL,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 xml:space="preserve">  `infix` varchar(2048) NOT NULL,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 xml:space="preserve">  `training` tinyint(1) NOT NULL DEFAULT '1',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 xml:space="preserve">  PRIMARY KEY (`id`),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 xml:space="preserve">  UNIQUE KEY `text` (`text`)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>) ENGINE=InnoDB DEFAULT CHARSET=utf8mb4 COLLATE=utf8mb4_0900_ai_ci;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30" o:spt="75" type="#_x0000_t75" style="height:120.25pt;width:509.6pt;" fillcolor="#FFFFFF" filled="f" o:preferrelative="t" stroked="f" coordsize="21600,21600">
            <v:path/>
            <v:fill on="f" color2="#FFFFFF" focussize="0,0"/>
            <v:stroke on="f"/>
            <v:imagedata r:id="rId11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2, executing: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ALTER TABLE `tbl_structure` DISCARD TABLESPACE;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31" o:spt="75" type="#_x0000_t75" style="height:54.5pt;width:371.5pt;" fillcolor="#FFFFFF" filled="f" o:preferrelative="t" stroked="f" coordsize="21600,21600">
            <v:path/>
            <v:fill on="f" color2="#FFFFFF" focussize="0,0"/>
            <v:stroke on="f"/>
            <v:imagedata r:id="rId11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3, copy the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tbl_structure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.idb to the folder: 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D:\wamp64\bin\mysql\mysql8.0.17\data\corpus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32" o:spt="75" type="#_x0000_t75" style="height:228.4pt;width:509pt;" fillcolor="#FFFFFF" filled="f" o:preferrelative="t" stroked="f" coordsize="21600,21600">
            <v:path/>
            <v:fill on="f" color2="#FFFFFF" focussize="0,0"/>
            <v:stroke on="f"/>
            <v:imagedata r:id="rId11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4, executing: ALTER TABLE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tbl_structure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 IMPORT TABLESPACE;  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33" o:spt="75" type="#_x0000_t75" style="height:51pt;width:384pt;" fillcolor="#FFFFFF" filled="f" o:preferrelative="t" stroked="f" coordsize="21600,21600">
            <v:path/>
            <v:fill on="f" color2="#FFFFFF" focussize="0,0"/>
            <v:stroke on="f"/>
            <v:imagedata r:id="rId11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5,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select * from `tbl_structure` limit 100;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34" o:spt="75" type="#_x0000_t75" style="height:170.25pt;width:509.3pt;" fillcolor="#FFFFFF" filled="f" o:preferrelative="t" stroked="f" coordsize="21600,21600">
            <v:path/>
            <v:fill on="f" color2="#FFFFFF" focussize="0,0"/>
            <v:stroke on="f"/>
            <v:imagedata r:id="rId11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pStyle w:val="3"/>
        <w:widowControl w:val="0"/>
        <w:numPr>
          <w:ilvl w:val="0"/>
          <w:numId w:val="8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Mysql错误处理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Warning: mysql_connect(): Server sent charset (255) unknown to the client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"https://www.cnblogs.com/zl0372/p/weiqing.html"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https://www.cnblogs.com/zl0372/p/weiqing.html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"http://www.mamicode.com/info-detail-2333179.html"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http://www.mamicode.com/info-detail-2333179.html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Could not connect: The server requested authentication method unknown to the client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instrText xml:space="preserve"> HYPERLINK "https://blog.csdn.net/youcijibi/article/details/81153789"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https://blog.csdn.net/youcijibi/article/details/81153789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fldChar w:fldCharType="end"/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instrText xml:space="preserve"> HYPERLINK "https://blog.csdn.net/guoguicheng1314/article/details/80526111"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https://blog.csdn.net/guoguicheng1314/article/details/80526111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fldChar w:fldCharType="end"/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</w:pP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PHP Fatal error: Uncaught Error: Class 'mysqli' not found in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......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instrText xml:space="preserve"> HYPERLINK "https://blog.csdn.net/qq_38287952/article/details/83412515"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  <w:shd w:val="clear" w:color="auto" w:fill="auto"/>
          <w:lang w:val="en-US" w:eastAsia="zh-CN"/>
        </w:rPr>
        <w:t>https://blog.csdn.net/qq_38287952/article/details/83412515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apache2/bin/apachectl -k restart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28"/>
          <w:szCs w:val="28"/>
          <w:u w:val="non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28"/>
          <w:szCs w:val="28"/>
          <w:u w:val="none"/>
          <w:lang w:val="en-US" w:eastAsia="zh-CN"/>
        </w:rPr>
        <w:t>mysql报错：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</w:pPr>
      <w:r>
        <w:rPr>
          <w:rFonts w:ascii="微软雅黑" w:hAnsi="微软雅黑" w:eastAsia="微软雅黑" w:cs="微软雅黑"/>
          <w:b/>
          <w:i w:val="0"/>
          <w:caps w:val="0"/>
          <w:color w:val="333333"/>
          <w:spacing w:val="0"/>
          <w:sz w:val="28"/>
          <w:szCs w:val="28"/>
          <w:u w:val="none"/>
        </w:rPr>
        <w:t>The total number of locks exceeds the lock table size</w:t>
      </w:r>
    </w:p>
    <w:p>
      <w:pPr>
        <w:spacing w:beforeLines="0" w:afterLines="0"/>
        <w:jc w:val="left"/>
      </w:pPr>
      <w:r>
        <w:pict>
          <v:shape id="_x0000_i1135" o:spt="75" type="#_x0000_t75" style="height:80.4pt;width:495pt;" filled="f" stroked="f" coordsize="21600,21600">
            <v:path/>
            <v:fill on="f" focussize="0,0"/>
            <v:stroke on="f"/>
            <v:imagedata r:id="rId116" o:title=""/>
            <o:lock v:ext="edit" aspectratio="t"/>
            <w10:wrap type="none"/>
            <w10:anchorlock/>
          </v:shape>
        </w:pic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"https://blog.csdn.net/dingweiye123/article/details/80994576"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8"/>
          <w:rFonts w:hint="eastAsia"/>
          <w:lang w:val="en-US" w:eastAsia="zh-CN"/>
        </w:rPr>
        <w:t>https://blog.csdn.net/dingweiye123/article/details/80994576</w:t>
      </w:r>
      <w:r>
        <w:rPr>
          <w:rFonts w:hint="eastAsia"/>
          <w:lang w:val="en-US" w:eastAsia="zh-CN"/>
        </w:rPr>
        <w:fldChar w:fldCharType="end"/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3221225472</w:t>
      </w:r>
      <w:r>
        <w:rPr>
          <w:rFonts w:hint="eastAsia"/>
          <w:lang w:val="en-US" w:eastAsia="zh-CN"/>
        </w:rPr>
        <w:t xml:space="preserve"> = </w:t>
      </w:r>
      <w:r>
        <w:rPr>
          <w:rFonts w:hint="default"/>
          <w:lang w:val="en-US" w:eastAsia="zh-CN"/>
        </w:rPr>
        <w:t>3*1024*1024*1024;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SET </w:t>
      </w:r>
      <w:r>
        <w:rPr>
          <w:rFonts w:hint="eastAsia"/>
          <w:lang w:val="en-US" w:eastAsia="zh-CN"/>
        </w:rPr>
        <w:t xml:space="preserve">global </w:t>
      </w:r>
      <w:r>
        <w:rPr>
          <w:rFonts w:hint="default"/>
          <w:lang w:val="en-US" w:eastAsia="zh-CN"/>
        </w:rPr>
        <w:t>tmp_table_size =3221225472</w:t>
      </w:r>
      <w:r>
        <w:rPr>
          <w:rFonts w:hint="eastAsia"/>
          <w:lang w:val="en-US" w:eastAsia="zh-CN"/>
        </w:rPr>
        <w:t xml:space="preserve">; 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global variables like "%table_size%";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SET </w:t>
      </w:r>
      <w:r>
        <w:rPr>
          <w:rFonts w:hint="eastAsia"/>
          <w:lang w:val="en-US" w:eastAsia="zh-CN"/>
        </w:rPr>
        <w:t xml:space="preserve">global </w:t>
      </w:r>
      <w:r>
        <w:rPr>
          <w:rFonts w:hint="default"/>
          <w:lang w:val="en-US" w:eastAsia="zh-CN"/>
        </w:rPr>
        <w:t>innodb_buffer_pool_size=3221225472;</w: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show global variables like "%buffer_pool_size%";</w: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alter table tbl_id2feature partition by key() partitions 128;</w:t>
      </w:r>
    </w:p>
    <w:p>
      <w:pPr>
        <w:spacing w:beforeLines="0" w:afterLines="0"/>
        <w:jc w:val="left"/>
        <w:rPr>
          <w:rFonts w:hint="eastAsia" w:ascii="Consolas" w:hAnsi="Consolas"/>
          <w:color w:val="00AA00"/>
          <w:sz w:val="28"/>
          <w:shd w:val="clear" w:color="auto" w:fill="E8F2FE"/>
          <w:lang w:val="en-US" w:eastAsia="zh-CN"/>
        </w:rPr>
      </w:pPr>
      <w:r>
        <w:rPr>
          <w:rFonts w:hint="eastAsia"/>
          <w:lang w:val="en-US" w:eastAsia="zh-CN"/>
        </w:rPr>
        <w:t>关于</w:t>
      </w:r>
      <w:r>
        <w:rPr>
          <w:rFonts w:hint="eastAsia" w:ascii="Consolas" w:hAnsi="Consolas" w:eastAsia="Consolas"/>
          <w:color w:val="00AA00"/>
          <w:sz w:val="28"/>
          <w:shd w:val="clear" w:color="auto" w:fill="E8F2FE"/>
        </w:rPr>
        <w:t xml:space="preserve">delete from tbl_id2feature_ limit </w:t>
      </w:r>
      <w:r>
        <w:rPr>
          <w:rFonts w:hint="eastAsia" w:ascii="Consolas" w:hAnsi="Consolas"/>
          <w:color w:val="00AA00"/>
          <w:sz w:val="28"/>
          <w:shd w:val="clear" w:color="auto" w:fill="E8F2FE"/>
          <w:lang w:val="en-US" w:eastAsia="zh-CN"/>
        </w:rPr>
        <w:t>10000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关于后存储空间不变小的问题：</w: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 OPTIMIZE TABLE tbl_id2feature_;进行磁盘优化！</w:t>
      </w:r>
    </w:p>
    <w:p>
      <w:pPr>
        <w:pStyle w:val="3"/>
        <w:widowControl w:val="0"/>
        <w:numPr>
          <w:ilvl w:val="0"/>
          <w:numId w:val="8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Oracle错误处理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Linux报错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DPI-1047: Cannot locate a 64-bit Oracle Client library: "libclntsh.so: cannot open shared object file: No such file or directory". 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"https://oracle.github.io/odpi/doc/installation.html#linux"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https://oracle.github.io/odpi/doc/installation.html#linux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下载地址：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"https://download.csdn.net/download/u012424891/9261013"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https://download.csdn.net/download/u012424891/9261013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mkdir -p /opt/oracle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cd /opt/oracle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unzip instantclient-basic-linux.x64-11.2.0.4.0.zip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yum install libaio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sudo sh -c "echo /opt/oracle/instantclient_1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1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_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 &gt; /etc/ld.so.conf.d/oracle-instantclient.conf"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sudo ldconfig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W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indows报错: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DPI-1047: Cannot locate a 64-bit Oracle Client library: "The specified module could not be found". 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"https://oracle.github.io/odpi/doc/installation.html#windows"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https://oracle.github.io/odpi/doc/installation.html#windows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"https://download.csdn.net/download/u014646662/10927017"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https://download.csdn.net/download/u014646662/10927017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解压下载文件生成文件夹：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36" o:spt="75" type="#_x0000_t75" style="height:405.35pt;width:509.25pt;" fillcolor="#FFFFFF" filled="f" o:preferrelative="t" stroked="f" coordsize="21600,21600">
            <v:path/>
            <v:fill on="f" color2="#FFFFFF" focussize="0,0"/>
            <v:stroke on="f"/>
            <v:imagedata r:id="rId11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添加D:\Program Files\instantclient_12_2到环境变量path;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37" o:spt="75" type="#_x0000_t75" style="height:273.15pt;width:509.2pt;" fillcolor="#FFFFFF" filled="f" o:preferrelative="t" stroked="f" coordsize="21600,21600">
            <v:path/>
            <v:fill on="f" color2="#FFFFFF" focussize="0,0"/>
            <v:stroke on="f"/>
            <v:imagedata r:id="rId11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javaScript安装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在Eclipse Market中输入：AngularJS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38" o:spt="75" type="#_x0000_t75" style="height:481.6pt;width:509.2pt;" fillcolor="#FFFFFF" filled="f" o:preferrelative="t" stroked="f" coordsize="21600,21600">
            <v:path/>
            <v:fill on="f" color2="#FFFFFF" focussize="0,0"/>
            <v:stroke on="f"/>
            <v:imagedata r:id="rId11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CodeMix帐户信息：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CosmosZhou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744984949@qq.com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861001ok</w:t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Php安装</w:t>
      </w:r>
    </w:p>
    <w:p>
      <w:pPr>
        <w:pStyle w:val="3"/>
        <w:widowControl w:val="0"/>
        <w:numPr>
          <w:ilvl w:val="0"/>
          <w:numId w:val="10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安装php开发环境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"https://www.eclipse.org/pdt/#download"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https://www.eclipse.org/pdt/#download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In Eclipse, click </w:t>
      </w:r>
      <w: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Help -&gt; Install New Software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 and work with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"https://www.eclipse.org/pdt/" \l "compositeLatest"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*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: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"http://download.eclipse.org/tools/pdt/updates/6.1"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http://download.eclipse.org/tools/pdt/updates/6.1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O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r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"https://www.eclipse.org/downloads/download.php?file=/tools/pdt/downloads/pdt-Update-6.1.0.201808281524.zip"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https://www.eclipse.org/downloads/download.php?file=/tools/pdt/downloads/pdt-Update-6.1.0.201808281524.zip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"https://blog.csdn.net/weixin_43144260/article/details/82870374"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https://blog.csdn.net/weixin_43144260/article/details/82870374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pStyle w:val="3"/>
        <w:widowControl w:val="0"/>
        <w:numPr>
          <w:ilvl w:val="0"/>
          <w:numId w:val="10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非root用户lamp的安装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安装apr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tar -zxvf apr-1.7.0.tar.gz 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cd apr-1.7.0/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./configure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--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prefix=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/home/zhoulizhi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/apr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m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ake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&amp;&amp;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make install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安装apr-util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tar -zxvf apr-util-1.6.1.tar.gz 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cd apr-util-1.6.1/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./configure --prefix=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/home/zhoulizhi/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apr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-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util --with-apr=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/home/zhoulizhi/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apr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m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ake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&amp;&amp;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make install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安装pcre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tar -zxvf pcre-8.39.tar.gz 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cd pcre-8.39/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./configure --prefix=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/home/zhoulizhi/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pcre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m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ake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&amp;&amp;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make install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安装apache2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tar -zxvf httpd-2.4.41.tar.gz 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cd httpd-2.4.41/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./configure --prefix=/home/zhoulizhi/apache2 --with-apr=/home/zhoulizhi/apr --with-apr-util=/home/zhoulizhi/apr-util --with-pcre=/home/zhoulizhi/pcre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m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ake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&amp;&amp;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make install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2" w:afterAutospacing="0" w:line="312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安装php7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wget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"http://cn2.php.net/distributions/php-7.2.18.tar.gz"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http://cn2.php.net/distributions/php-7.2.18.tar.gz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t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ar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-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zxvf php-7.2.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18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.tar.gz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cd php-7.2.18/</w:t>
      </w:r>
    </w:p>
    <w:p>
      <w:pP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./configure --prefix=/home/zhoulizhi/php7 </w:t>
      </w:r>
      <w: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--with-apxs2=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/home/zhoulizhi/</w:t>
      </w:r>
      <w: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apache2/bin/apxs</w:t>
      </w:r>
      <w: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--with-config-file-path=/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home/zhoulizhi</w:t>
      </w:r>
      <w: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/php7/etc</w:t>
      </w:r>
    </w:p>
    <w:p>
      <w:pP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注意：php7使用了MYSQLi扩展，注意是MYSQLi不是MYSQL（因PHP7已经不支持MYSQL扩展了）。 </w:t>
      </w:r>
    </w:p>
    <w:p>
      <w:pP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如果出现编译错误，执行make clean，然后再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make &amp;&amp; make install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编译后会生成一个libph7.so文件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  <w:pict>
          <v:shape id="_x0000_i1139" o:spt="75" type="#_x0000_t75" style="height:101.1pt;width:509.6pt;" fillcolor="#FFFFFF" filled="f" o:preferrelative="t" stroked="f" coordsize="21600,21600">
            <v:path/>
            <v:fill on="f" color2="#FFFFFF" focussize="0,0"/>
            <v:stroke on="f"/>
            <v:imagedata r:id="rId12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vim apache2/conf/httpd.conf 可以查看到以下内容：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  <w:pict>
          <v:shape id="_x0000_i1140" o:spt="75" type="#_x0000_t75" style="height:233.9pt;width:508.75pt;" fillcolor="#FFFFFF" filled="f" o:preferrelative="t" stroked="f" coordsize="21600,21600">
            <v:path/>
            <v:fill on="f" color2="#FFFFFF" focussize="0,0"/>
            <v:stroke on="f"/>
            <v:imagedata r:id="rId12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添加AddType application/x-httpd-php .php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如图所示位置：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  <w:pict>
          <v:shape id="_x0000_i1141" o:spt="75" type="#_x0000_t75" style="height:75.6pt;width:393.6pt;" fillcolor="#FFFFFF" filled="f" o:preferrelative="t" stroked="f" coordsize="21600,21600">
            <v:path/>
            <v:fill on="f" color2="#FFFFFF" focussize="0,0"/>
            <v:stroke on="f"/>
            <v:imagedata r:id="rId12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在如图所示位置添加index.php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  <w:pict>
          <v:shape id="_x0000_i1142" o:spt="75" type="#_x0000_t75" style="height:114.6pt;width:381.6pt;" fillcolor="#FFFFFF" filled="f" o:preferrelative="t" stroked="f" coordsize="21600,21600">
            <v:path/>
            <v:fill on="f" color2="#FFFFFF" focussize="0,0"/>
            <v:stroke on="f"/>
            <v:imagedata r:id="rId12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修改默认端口号80-&gt;7000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  <w:pict>
          <v:shape id="_x0000_i1143" o:spt="75" type="#_x0000_t75" style="height:274.2pt;width:453.6pt;" fillcolor="#FFFFFF" filled="f" o:preferrelative="t" stroked="f" coordsize="21600,21600">
            <v:path/>
            <v:fill on="f" color2="#FFFFFF" focussize="0,0"/>
            <v:stroke on="f"/>
            <v:imagedata r:id="rId12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  <w:pict>
          <v:shape id="_x0000_i1144" o:spt="75" type="#_x0000_t75" style="height:227.9pt;width:509.55pt;" fillcolor="#FFFFFF" filled="f" o:preferrelative="t" stroked="f" coordsize="21600,21600">
            <v:path/>
            <v:fill on="f" color2="#FFFFFF" focussize="0,0"/>
            <v:stroke on="f"/>
            <v:imagedata r:id="rId12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apache2/bin/apachectl -k restart</w:t>
      </w:r>
    </w:p>
    <w:p>
      <w:pPr>
        <w:pStyle w:val="3"/>
        <w:widowControl w:val="0"/>
        <w:numPr>
          <w:ilvl w:val="0"/>
          <w:numId w:val="10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Wampserver的安装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下载Wampserver安装包：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"https://jingyan.baidu.com/article/c74d6000bb70110f6a595d8d.html"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https://jingyan.baidu.com/article/c74d6000bb70110f6a595d8d.html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"http://www.wampserver.com/en/download-wampserver-64bits/"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http://www.wampserver.com/en/download-wampserver-64bits/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"https://sourceforge.net/projects/wampserver/files/latest/download"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https://sourceforge.net/projects/wampserver/files/latest/download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如果提示Wampserver安装提示没有找到 msvcp120.dll mysql.exe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https://www.microsoft.com/zh-cn/download/confirmation.aspx?id=40784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下载vcredist_x64安装即可！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如果启动wampserver时出现无法启动此程序,因为计算机中丢失MSVCR110.dll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https://www.microsoft.com/zh-CN/download/details.aspx?id=30679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45" o:spt="75" type="#_x0000_t75" style="height:216.8pt;width:509pt;" fillcolor="#FFFFFF" filled="f" o:preferrelative="t" stroked="f" coordsize="21600,21600">
            <v:path/>
            <v:fill on="f" color2="#FFFFFF" focussize="0,0"/>
            <v:stroke on="f"/>
            <v:imagedata r:id="rId12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"https://sourceforge.net/projects/phpeclipse/files/latest/download"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https://sourceforge.net/projects/phpeclipse/files/latest/download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"http://www.eclipse.org/downloads/packages/release/helios/sr1/eclipse-php-developers"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http://www.eclipse.org/downloads/packages/release/helios/sr1/eclipse-php-developers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安装redis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"https://www.runoob.com/redis/redis-install.html"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https://www.runoob.com/redis/redis-install.html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安装php_redis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"http://pecl.php.net/package/redis"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http://pecl.php.net/package/redis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For php5.6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"https://pecl.php.net/package/redis/2.2.7/windows"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https://pecl.php.net/package/redis/2.2.7/windows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"https://blog.csdn.net/Fly_hps/article/details/82970297"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https://blog.csdn.net/Fly_hps/article/details/82970297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"https://blog.csdn.net/lmx599/article/details/79478449"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https://blog.csdn.net/lmx599/article/details/79478449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如果出错</w:t>
      </w:r>
      <w:r>
        <w:rPr>
          <w:rFonts w:hint="eastAsia" w:asciiTheme="minorEastAsia" w:hAnsiTheme="minorEastAsia" w:eastAsiaTheme="minorEastAsia" w:cstheme="minorEastAsia"/>
          <w:i/>
          <w:color w:val="auto"/>
          <w:sz w:val="21"/>
          <w:szCs w:val="21"/>
          <w:shd w:val="clear" w:color="auto" w:fill="auto"/>
        </w:rPr>
        <w:t>extension_loaded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('mysqli')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报错，改用php5.6版本的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要启动Wampserver的话，双击wampmanager.exe即可！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查看windows版本apache的版本：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Httpd -v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46" o:spt="75" type="#_x0000_t75" style="height:151.7pt;width:463.7pt;" fillcolor="#FFFFFF" filled="f" o:preferrelative="t" stroked="f" coordsize="21600,21600">
            <v:path/>
            <v:fill on="f" color2="#FFFFFF" focussize="0,0"/>
            <v:stroke on="f"/>
            <v:imagedata r:id="rId12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widowControl w:val="0"/>
        <w:numPr>
          <w:ilvl w:val="0"/>
          <w:numId w:val="10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lamp环境搭建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centos系统安装lamp参考网址：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"https://blog.csdn.net/u010347814/article/details/81502867"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https://blog.csdn.net/u010347814/article/details/81502867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apt install apache2 -y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curl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"http://192.168.2.39/"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http://192.168.3.132/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或者输入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"http://192.168.2.39/"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http://192.168.3.132/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，出现以下界面：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47" o:spt="75" type="#_x0000_t75" style="height:307.5pt;width:508.9pt;" fillcolor="#FFFFFF" filled="f" o:preferrelative="t" stroked="f" coordsize="21600,21600">
            <v:path/>
            <v:fill on="f" color2="#FFFFFF" focussize="0,0"/>
            <v:stroke on="f"/>
            <v:imagedata r:id="rId12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然后安装mysql; 参考上一章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sudo apt-get install php5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</w:p>
    <w:p>
      <w:pPr>
        <w:widowControl/>
        <w:pBdr>
          <w:top w:val="none" w:color="333333" w:sz="0" w:space="0"/>
          <w:left w:val="none" w:color="333333" w:sz="0" w:space="0"/>
          <w:bottom w:val="none" w:color="333333" w:sz="0" w:space="0"/>
          <w:right w:val="none" w:color="333333" w:sz="0" w:space="0"/>
        </w:pBdr>
        <w:spacing w:before="0" w:beforeAutospacing="0" w:after="0" w:afterAutospacing="0"/>
        <w:ind w:left="0" w:right="0" w:firstLine="0"/>
        <w:jc w:val="left"/>
        <w:textAlignment w:val="baseline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查看libphp5是否被apache加载：</w:t>
      </w:r>
    </w:p>
    <w:p>
      <w:pPr>
        <w:widowControl/>
        <w:pBdr>
          <w:top w:val="none" w:color="333333" w:sz="0" w:space="0"/>
          <w:left w:val="none" w:color="333333" w:sz="0" w:space="0"/>
          <w:bottom w:val="none" w:color="333333" w:sz="0" w:space="0"/>
          <w:right w:val="none" w:color="333333" w:sz="0" w:space="0"/>
        </w:pBdr>
        <w:spacing w:before="0" w:beforeAutospacing="0" w:after="0" w:afterAutospacing="0"/>
        <w:ind w:left="0" w:right="0" w:firstLine="0"/>
        <w:jc w:val="left"/>
        <w:textAlignment w:val="baseline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 </w:t>
      </w:r>
    </w:p>
    <w:p>
      <w:pPr>
        <w:widowControl/>
        <w:pBdr>
          <w:top w:val="none" w:color="333333" w:sz="0" w:space="0"/>
          <w:left w:val="none" w:color="333333" w:sz="0" w:space="0"/>
          <w:bottom w:val="none" w:color="333333" w:sz="0" w:space="0"/>
          <w:right w:val="none" w:color="333333" w:sz="0" w:space="0"/>
        </w:pBdr>
        <w:spacing w:before="0" w:beforeAutospacing="0" w:after="0" w:afterAutospacing="0"/>
        <w:ind w:left="0" w:right="0" w:firstLine="0"/>
        <w:jc w:val="left"/>
        <w:textAlignment w:val="baseline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　　bybelief@ubuntu:~$ cat /etc/apache2/mods-enabled/php5.load</w:t>
      </w:r>
    </w:p>
    <w:p>
      <w:pPr>
        <w:widowControl/>
        <w:pBdr>
          <w:top w:val="none" w:color="333333" w:sz="0" w:space="0"/>
          <w:left w:val="none" w:color="333333" w:sz="0" w:space="0"/>
          <w:bottom w:val="none" w:color="333333" w:sz="0" w:space="0"/>
          <w:right w:val="none" w:color="333333" w:sz="0" w:space="0"/>
        </w:pBdr>
        <w:spacing w:before="0" w:beforeAutospacing="0" w:after="0" w:afterAutospacing="0"/>
        <w:ind w:left="0" w:right="0" w:firstLine="0"/>
        <w:jc w:val="left"/>
        <w:textAlignment w:val="baseline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　　LoadModule php5_module /usr/lib/apache2/modules/libphp5.so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测试php: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sudo vim /var/www/html/info.php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输入以下内容：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&lt;?php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phpinfo();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?&gt;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保存退出：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然后浏览器中输入：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"http://192.168.2.39/info.php"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http://192.168.3.132/info.php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出现以下界面：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48" o:spt="75" type="#_x0000_t75" style="height:303.3pt;width:509.2pt;" fillcolor="#FFFFFF" filled="f" o:preferrelative="t" stroked="f" coordsize="21600,21600">
            <v:path/>
            <v:fill on="f" color2="#FFFFFF" focussize="0,0"/>
            <v:stroke on="f"/>
            <v:imagedata r:id="rId12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"https://www.cnblogs.com/bybelief/p/5195713.html"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https://www.cnblogs.com/bybelief/p/5195713.html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"https://www.linuxidc.com/Linux/2018-08/153739.htm"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https://www.linuxidc.com/Linux/2018-08/153739.htm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如果已经安装mysql，只需安装mysql扩展：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sudo apt-get install php5-mysql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"https://www.cnblogs.com/asminfo/p/6734482.html"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https://www.cnblogs.com/asminfo/p/6734482.html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修改相关配置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sudo vim /etc/apache2/mods-enabled/dir.conf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49" o:spt="75" type="#_x0000_t75" style="height:124.85pt;width:509.15pt;" fillcolor="#FFFFFF" filled="f" o:preferrelative="t" stroked="f" coordsize="21600,21600">
            <v:path/>
            <v:fill on="f" color2="#FFFFFF" focussize="0,0"/>
            <v:stroke on="f"/>
            <v:imagedata r:id="rId13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apache中设置访问目录默认页面为index.php</w:t>
      </w:r>
    </w:p>
    <w:p>
      <w:pPr>
        <w:pStyle w:val="3"/>
        <w:widowControl w:val="0"/>
        <w:numPr>
          <w:ilvl w:val="0"/>
          <w:numId w:val="10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修改DOCUMENT_ROOT</w:t>
      </w:r>
    </w:p>
    <w:p>
      <w:pPr>
        <w:pStyle w:val="4"/>
        <w:keepNext/>
        <w:keepLines/>
        <w:widowControl w:val="0"/>
        <w:numPr>
          <w:ilvl w:val="0"/>
          <w:numId w:val="11"/>
        </w:numPr>
        <w:wordWrap/>
        <w:adjustRightInd/>
        <w:snapToGrid/>
        <w:spacing w:line="416" w:lineRule="auto"/>
        <w:ind w:left="425" w:leftChars="0" w:hanging="425" w:firstLineChars="0"/>
        <w:textAlignment w:val="auto"/>
        <w:outlineLvl w:val="2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windows版本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修改D:\wamp64\scripts\config.inc.php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50" o:spt="75" type="#_x0000_t75" style="height:429.95pt;width:509.65pt;" fillcolor="#FFFFFF" filled="f" o:preferrelative="t" stroked="f" coordsize="21600,21600">
            <v:path/>
            <v:fill on="f" color2="#FFFFFF" focussize="0,0"/>
            <v:stroke on="f"/>
            <v:imagedata r:id="rId13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打开D:\wamp64\bin\apache\apache2.4.39\conf\httpd.conf</w:t>
      </w: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51" o:spt="75" type="#_x0000_t75" style="height:342.4pt;width:509.25pt;" fillcolor="#FFFFFF" filled="f" o:preferrelative="t" stroked="f" coordsize="21600,21600">
            <v:path/>
            <v:fill on="f" color2="#FFFFFF" focussize="0,0"/>
            <v:stroke on="f"/>
            <v:imagedata r:id="rId13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打开D:\wamp64\bin\apache\apache2.4.39\conf\extra\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httpd-vhosts.conf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52" o:spt="75" type="#_x0000_t75" style="height:335.6pt;width:509.1pt;" fillcolor="#FFFFFF" filled="f" o:preferrelative="t" stroked="f" coordsize="21600,21600">
            <v:path/>
            <v:fill on="f" color2="#FFFFFF" focussize="0,0"/>
            <v:stroke on="f"/>
            <v:imagedata r:id="rId13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  <w:keepNext/>
        <w:keepLines/>
        <w:widowControl w:val="0"/>
        <w:numPr>
          <w:ilvl w:val="0"/>
          <w:numId w:val="11"/>
        </w:numPr>
        <w:wordWrap/>
        <w:adjustRightInd/>
        <w:snapToGrid/>
        <w:spacing w:line="416" w:lineRule="auto"/>
        <w:ind w:left="425" w:leftChars="0" w:hanging="425" w:firstLineChars="0"/>
        <w:textAlignment w:val="auto"/>
        <w:outlineLvl w:val="2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Linux版本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vim apache2/conf/httpd.conf 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找到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DocumentRoot做以下修改：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DocumentRoot "/home/zhoulizhi/solution"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&lt;Directory "/home/zhoulizhi/solution"&gt;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如图：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  <w:pict>
          <v:shape id="_x0000_i1153" o:spt="75" type="#_x0000_t75" style="height:303.15pt;width:509.1pt;" fillcolor="#FFFFFF" filled="f" o:preferrelative="t" stroked="f" coordsize="21600,21600">
            <v:path/>
            <v:fill on="f" color2="#FFFFFF" focussize="0,0"/>
            <v:stroke on="f"/>
            <v:imagedata r:id="rId13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pStyle w:val="3"/>
        <w:widowControl w:val="0"/>
        <w:numPr>
          <w:ilvl w:val="0"/>
          <w:numId w:val="10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跨域问题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sudo a2enmod headers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sudo vim /etc/apache2/sites-available/000-default.conf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54" o:spt="75" type="#_x0000_t75" style="height:349.7pt;width:509.2pt;" fillcolor="#FFFFFF" filled="f" o:preferrelative="t" stroked="f" coordsize="21600,21600">
            <v:path/>
            <v:fill on="f" color2="#FFFFFF" focussize="0,0"/>
            <v:stroke on="f"/>
            <v:imagedata r:id="rId13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sudo service apache2 restart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"https://blog.csdn.net/weixin_34310369/article/details/85831649"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https://blog.csdn.net/weixin_34310369/article/details/85831649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"https://www.cnblogs.com/loveyouyou616/p/6069232.html"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https://www.cnblogs.com/loveyouyou616/p/6069232.html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"https://blog.csdn.net/emily201314/article/details/52877277"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https://blog.csdn.net/emily201314/article/details/52877277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pStyle w:val="3"/>
        <w:widowControl w:val="0"/>
        <w:numPr>
          <w:ilvl w:val="0"/>
          <w:numId w:val="10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安装Xdebug调试器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"https://blog.csdn.net/zhanghao143lina/article/details/79050643"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https://blog.csdn.net/zhanghao143lina/article/details/79050643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查看phpinfo: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55" o:spt="75" type="#_x0000_t75" style="height:317.9pt;width:509pt;" fillcolor="#FFFFFF" filled="f" o:preferrelative="t" stroked="f" coordsize="21600,21600">
            <v:path/>
            <v:fill on="f" color2="#FFFFFF" focussize="0,0"/>
            <v:stroke on="f"/>
            <v:imagedata r:id="rId13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56" o:spt="75" type="#_x0000_t75" style="height:337.25pt;width:508.85pt;" fillcolor="#FFFFFF" filled="f" o:preferrelative="t" stroked="f" coordsize="21600,21600">
            <v:path/>
            <v:fill on="f" color2="#FFFFFF" focussize="0,0"/>
            <v:stroke on="f"/>
            <v:imagedata r:id="rId13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然后根据相应版本选择：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"https://xdebug.org/download.php"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https://xdebug.org/download.php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57" o:spt="75" type="#_x0000_t75" style="height:312.2pt;width:509.1pt;" fillcolor="#FFFFFF" filled="f" o:preferrelative="t" stroked="f" coordsize="21600,21600">
            <v:path/>
            <v:fill on="f" color2="#FFFFFF" focussize="0,0"/>
            <v:stroke on="f"/>
            <v:imagedata r:id="rId13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将扩展放到D:\wamp64\bin\php\php5.6.40\ext下：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58" o:spt="75" type="#_x0000_t75" style="height:216.45pt;width:509.05pt;" fillcolor="#FFFFFF" filled="f" o:preferrelative="t" stroked="f" coordsize="21600,21600">
            <v:path/>
            <v:fill on="f" color2="#FFFFFF" focussize="0,0"/>
            <v:stroke on="f"/>
            <v:imagedata r:id="rId13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然后打开D:\wamp64\bin\php\php5.6.40\php.ini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添加以下内容：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[Xdebug]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zend_extension =php_xdebug-2.5.5-5.6-vc11-x86_64.dll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xdebug.collect_params = 1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xdebug.collect_return = 1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xdebug.auto_trace = 0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xdebug.profiler_enable = 0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xdebug.max_nesting_level = 1000000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xdebug.remote_enable = 1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xdebug.remote_host = localhost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xdebug.remote_port = 9000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xdebug.remote_handler = dbgp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xdebug.idekey = netbeans-xdebug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如图：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59" o:spt="75" type="#_x0000_t75" style="height:274.3pt;width:509.3pt;" fillcolor="#FFFFFF" filled="f" o:preferrelative="t" stroked="f" coordsize="21600,21600">
            <v:path/>
            <v:fill on="f" color2="#FFFFFF" focussize="0,0"/>
            <v:stroke on="f"/>
            <v:imagedata r:id="rId14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eclipse的配置是：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60" o:spt="75" type="#_x0000_t75" style="height:274.3pt;width:509.3pt;" fillcolor="#FFFFFF" filled="f" o:preferrelative="t" stroked="f" coordsize="21600,21600">
            <v:path/>
            <v:fill on="f" color2="#FFFFFF" focussize="0,0"/>
            <v:stroke on="f"/>
            <v:imagedata r:id="rId14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"https://blog.csdn.net/universee/article/details/74502573"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https://blog.csdn.net/universee/article/details/74502573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要确保xdebug.remote_port = 9000和Xdebug Configuration中的Debug Port数值一致！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然后就可以调试php程序了！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61" o:spt="75" type="#_x0000_t75" style="height:274.3pt;width:509.3pt;" fillcolor="#FFFFFF" filled="f" o:preferrelative="t" stroked="f" coordsize="21600,21600">
            <v:path/>
            <v:fill on="f" color2="#FFFFFF" focussize="0,0"/>
            <v:stroke on="f"/>
            <v:imagedata r:id="rId14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widowControl w:val="0"/>
        <w:numPr>
          <w:ilvl w:val="0"/>
          <w:numId w:val="10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修改php.ini参数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max_input_vars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/>
          <w:color w:val="auto"/>
          <w:sz w:val="21"/>
          <w:szCs w:val="21"/>
          <w:shd w:val="clear" w:color="auto" w:fill="auto"/>
          <w:lang w:val="en-US" w:eastAsia="zh-CN"/>
        </w:rPr>
        <w:t>在php中通过</w:t>
      </w:r>
      <w:r>
        <w:rPr>
          <w:rFonts w:hint="eastAsia" w:asciiTheme="minorEastAsia" w:hAnsiTheme="minorEastAsia" w:eastAsiaTheme="minorEastAsia" w:cstheme="minorEastAsia"/>
          <w:i/>
          <w:color w:val="auto"/>
          <w:sz w:val="21"/>
          <w:szCs w:val="21"/>
          <w:shd w:val="clear" w:color="auto" w:fill="auto"/>
        </w:rPr>
        <w:t>ini_get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('max_input_vars')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可以得知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max_input_vars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的值。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首先查处配置文件路径：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62" o:spt="75" type="#_x0000_t75" style="height:318.8pt;width:509.3pt;" fillcolor="#FFFFFF" filled="f" o:preferrelative="t" stroked="f" coordsize="21600,21600">
            <v:path/>
            <v:fill on="f" color2="#FFFFFF" focussize="0,0"/>
            <v:stroke on="f"/>
            <v:imagedata r:id="rId14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输入：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vim /etc/php5/apache2/php.ini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找到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max_input_vars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设置的地方：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如图：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63" o:spt="75" type="#_x0000_t75" style="height:208.8pt;width:455.45pt;" fillcolor="#FFFFFF" filled="f" o:preferrelative="t" stroked="f" coordsize="21600,21600">
            <v:path/>
            <v:fill on="f" color2="#FFFFFF" focussize="0,0"/>
            <v:stroke on="f"/>
            <v:imagedata r:id="rId14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修改成充分大的数值即可。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修改后重启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apache2/bin/apachectl -k restart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或者sudo service apache2 restart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修改max_execution_time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/>
          <w:color w:val="auto"/>
          <w:sz w:val="21"/>
          <w:szCs w:val="21"/>
          <w:shd w:val="clear" w:color="auto" w:fill="auto"/>
          <w:lang w:val="en-US" w:eastAsia="zh-CN"/>
        </w:rPr>
        <w:t>在php中通过</w:t>
      </w:r>
      <w:r>
        <w:rPr>
          <w:rFonts w:hint="eastAsia" w:asciiTheme="minorEastAsia" w:hAnsiTheme="minorEastAsia" w:eastAsiaTheme="minorEastAsia" w:cstheme="minorEastAsia"/>
          <w:i/>
          <w:color w:val="auto"/>
          <w:sz w:val="21"/>
          <w:szCs w:val="21"/>
          <w:shd w:val="clear" w:color="auto" w:fill="auto"/>
        </w:rPr>
        <w:t>ini_get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('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max_execution_time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')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可以得知max_execution_time的值。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输入：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vim /etc/php5/apache2/php.ini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找到max_execution_time设置的地方：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如图：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64" o:spt="75" type="#_x0000_t75" style="height:404.45pt;width:509.25pt;" fillcolor="#FFFFFF" filled="f" o:preferrelative="t" stroked="f" coordsize="21600,21600">
            <v:path/>
            <v:fill on="f" color2="#FFFFFF" focussize="0,0"/>
            <v:stroke on="f"/>
            <v:imagedata r:id="rId14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修改成充分大的数值即可。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修改后重启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sudo service apache2 restart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apache2/bin/apachectl -k restart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修改display_errors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65" o:spt="75" type="#_x0000_t75" style="height:402.05pt;width:404.45pt;" fillcolor="#FFFFFF" filled="f" o:preferrelative="t" stroked="f" coordsize="21600,21600">
            <v:path/>
            <v:fill on="f" color2="#FFFFFF" focussize="0,0"/>
            <v:stroke on="f"/>
            <v:imagedata r:id="rId14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windows下所做的修改：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66" o:spt="75" type="#_x0000_t75" style="height:286.4pt;width:509.2pt;" fillcolor="#FFFFFF" filled="f" o:preferrelative="t" stroked="f" coordsize="21600,21600">
            <v:path/>
            <v:fill on="f" color2="#FFFFFF" focussize="0,0"/>
            <v:stroke on="f"/>
            <v:imagedata r:id="rId14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67" o:spt="75" type="#_x0000_t75" style="height:267.85pt;width:509.2pt;" fillcolor="#FFFFFF" filled="f" o:preferrelative="t" stroked="f" coordsize="21600,21600">
            <v:path/>
            <v:fill on="f" color2="#FFFFFF" focussize="0,0"/>
            <v:stroke on="f"/>
            <v:imagedata r:id="rId14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 xml:space="preserve">error_reporting = E_ALL &amp; ~E_NOTICE 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t>display_errors = On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68" o:spt="75" type="#_x0000_t75" style="height:437.35pt;width:509.5pt;" fillcolor="#FFFFFF" filled="f" o:preferrelative="t" stroked="f" coordsize="21600,21600">
            <v:path/>
            <v:fill on="f" color2="#FFFFFF" focussize="0,0"/>
            <v:stroke on="f"/>
            <v:imagedata r:id="rId14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屏蔽报错信息：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69" o:spt="75" type="#_x0000_t75" style="height:286.75pt;width:509.65pt;" fillcolor="#FFFFFF" filled="f" o:preferrelative="t" stroked="f" coordsize="21600,21600">
            <v:path/>
            <v:fill on="f" color2="#FFFFFF" focussize="0,0"/>
            <v:stroke on="f"/>
            <v:imagedata r:id="rId15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Linux环境配置</w:t>
      </w:r>
    </w:p>
    <w:p>
      <w:pPr>
        <w:pStyle w:val="3"/>
        <w:widowControl w:val="0"/>
        <w:numPr>
          <w:ilvl w:val="0"/>
          <w:numId w:val="12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终端配置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我主要使用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SecureCRTPortable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作为访问linux和在linux环境下调试工程代码的工具。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"https://www.cnblogs.com/zlslch/p/5844479.html"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https://www.cnblogs.com/zlslch/p/5844479.html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修改home,end,delete等键盘键，使其与windowns一致：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70" o:spt="75" type="#_x0000_t75" style="height:273.15pt;width:509.2pt;" fillcolor="#FFFFFF" filled="f" o:preferrelative="t" stroked="f" coordsize="21600,21600">
            <v:path/>
            <v:fill on="f" color2="#FFFFFF" focussize="0,0"/>
            <v:stroke on="f"/>
            <v:imagedata r:id="rId15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其中keyMapCustomed.key是自定义的key文件。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"https://blog.csdn.net/need_er/article/details/17753481"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5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https://blog.csdn.net/need_er/article/details/17753481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Style w:val="33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END 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=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 \033[4~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HOME 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=</w:t>
      </w:r>
      <w:r>
        <w:rPr>
          <w:rStyle w:val="33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 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\033[1~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br w:type="textWrapping"/>
      </w:r>
      <w:r>
        <w:rPr>
          <w:rStyle w:val="33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DELETE</w:t>
      </w:r>
      <w:r>
        <w:rPr>
          <w:rStyle w:val="33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=</w:t>
      </w:r>
      <w:r>
        <w:rPr>
          <w:rStyle w:val="33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 \033[3~</w:t>
      </w:r>
    </w:p>
    <w:p>
      <w:pPr>
        <w:rPr>
          <w:rStyle w:val="33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Style w:val="33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utf8编码问题,应作以下配置: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71" o:spt="75" type="#_x0000_t75" style="height:269.7pt;width:509.2pt;" fillcolor="#FFFFFF" filled="f" o:preferrelative="t" stroked="f" coordsize="21600,21600">
            <v:path/>
            <v:fill on="f" color2="#FFFFFF" focussize="0,0"/>
            <v:stroke on="f"/>
            <v:imagedata r:id="rId15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如果CRT经常掉线：(automatic logout)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72" o:spt="75" type="#_x0000_t75" style="height:230.25pt;width:429.1pt;" fillcolor="#FFFFFF" filled="f" o:preferrelative="t" stroked="f" coordsize="21600,21600">
            <v:path/>
            <v:fill on="f" color2="#FFFFFF" focussize="0,0"/>
            <v:stroke on="f"/>
            <v:imagedata r:id="rId15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SecureCRT会话丢失的问题：  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备份好以下文件夹：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73" o:spt="75" type="#_x0000_t75" style="height:226.7pt;width:509.35pt;" fillcolor="#FFFFFF" filled="f" o:preferrelative="t" stroked="f" coordsize="21600,21600">
            <v:path/>
            <v:fill on="f" color2="#FFFFFF" focussize="0,0"/>
            <v:stroke on="f"/>
            <v:imagedata r:id="rId15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关于Linux下shell界面按上下左右方向键出现ABD的问题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: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输入以下命令：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export TERM=linux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"https://blog.csdn.net/qq_38871408/article/details/80546278"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5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https://blog.csdn.net/qq_38871408/article/details/80546278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修改文件夹权限：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chmod -R 777 /home/zlz/python3/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修改终端背景色：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  <w:pict>
          <v:shape id="_x0000_i1174" o:spt="75" type="#_x0000_t75" style="height:274.3pt;width:509.25pt;" fillcolor="#FFFFFF" filled="f" o:preferrelative="t" stroked="f" coordsize="21600,21600">
            <v:path/>
            <v:fill on="f" color2="#FFFFFF" focussize="0,0"/>
            <v:stroke on="f"/>
            <v:imagedata r:id="rId15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widowControl w:val="0"/>
        <w:numPr>
          <w:ilvl w:val="0"/>
          <w:numId w:val="12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查看liux版本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fldChar w:fldCharType="begin"/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instrText xml:space="preserve"> HYPERLINK "https://blog.csdn.net/huosenbulusi/article/details/85763189" </w:instrTex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sz w:val="21"/>
          <w:szCs w:val="21"/>
        </w:rPr>
        <w:t>https://blog.csdn.net/huosenbulusi/article/details/85763189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cat /proc/version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uname -a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uname -r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lsb_release -a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cat /etc/issue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cat /etc/*release*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getconf LONG_BIT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t>（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用于查看32位还是64位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t>）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对于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CentOS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系统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t>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cat /etc/redhat-release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"https://blog.csdn.net/comeoncomputer/article/details/78659033"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https://blog.csdn.net/comeoncomputer/article/details/78659033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pStyle w:val="3"/>
        <w:widowControl w:val="0"/>
        <w:numPr>
          <w:ilvl w:val="0"/>
          <w:numId w:val="12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修改环境变量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"https://www.cnblogs.com/hust-chenming/p/4943268.html"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https://www.cnblogs.com/hust-chenming/p/4943268.html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vim ~/.bashrc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#在最后一行添加：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export PATH=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/usr/local/sbin:/usr/local/bin:/sbin:/bin:/usr/sbin:/usr/bin:/root/bin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source ~/.bashrc</w:t>
      </w:r>
    </w:p>
    <w:p>
      <w:pPr>
        <w:pStyle w:val="3"/>
        <w:widowControl w:val="0"/>
        <w:numPr>
          <w:ilvl w:val="0"/>
          <w:numId w:val="12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日志查看grep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cat -n ../log/error8000.txt | grep "now is the time =" | more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获取日志行号，比如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27119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然后输入：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more +27119 ../log/error8000.txt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grep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-B 2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"^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”接地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" /mnt/nas/bert_poc_data/H/desc_h_background_data.txt | more</w:t>
      </w:r>
    </w:p>
    <w:p>
      <w:pPr>
        <w:pStyle w:val="3"/>
        <w:widowControl w:val="0"/>
        <w:numPr>
          <w:ilvl w:val="0"/>
          <w:numId w:val="12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SFTP数据传输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如果出现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SFTP不能连接问题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t>：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vi /etc/ssh/sshd_config 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将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#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t>Subsystem       sftp    /usr/libexec/openssh/sftp-server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改为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t>Subsystem       sftp    /usr/libexec/openssh/sftp-server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75" o:spt="75" type="#_x0000_t75" style="height:271.4pt;width:509.7pt;" fillcolor="#FFFFFF" filled="f" o:preferrelative="t" stroked="f" coordsize="21600,21600">
            <v:path/>
            <v:fill on="f" color2="#FFFFFF" focussize="0,0"/>
            <v:stroke on="f"/>
            <v:imagedata r:id="rId15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然后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service sshd restart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参考网址；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"https://blog.csdn.net/corpse2010/article/details/91040974"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https://blog.csdn.net/corpse2010/article/details/91040974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"https://blog.csdn.net/bon_mot/article/details/78615713"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https://blog.csdn.net/bon_mot/article/details/78615713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设定默认上传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"http://www.2cto.com/soft"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下载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目录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76" o:spt="75" type="#_x0000_t75" style="height:279.35pt;width:508.85pt;" fillcolor="#FFFFFF" filled="f" o:preferrelative="t" stroked="f" coordsize="21600,21600">
            <v:path/>
            <v:fill on="f" color2="#FFFFFF" focussize="0,0"/>
            <v:stroke on="f"/>
            <v:imagedata r:id="rId15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L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"https://www.cnblogs.com/funnyboy0128/p/10033174.html"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inux通过NFS实现文件共享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server side: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yum -y install nfs*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vi /etc/exports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/root/solution/models 111.206.59.11(rw,no_root_squash,no_all_squash,sync)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service rpcbind start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service nfs start 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showmount -e localhost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client side: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yum -y install nfs*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showmount -e 111.206.59.9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mount -t nfs -o nolock 111.206.59.9:/root/solution/models /root/solution/share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df -Th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umount /root/solution/share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service rpcbind start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service nfs start 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"https://jingyan.baidu.com/article/6181c3e06dc104152ef153bf.html"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https://jingyan.baidu.com/article/6181c3e06dc104152ef153bf.html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"https://www.cnblogs.com/funnyboy0128/p/10033174.html"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https://www.cnblogs.com/funnyboy0128/p/10033174.html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Windows环境配置</w:t>
      </w:r>
    </w:p>
    <w:p>
      <w:pPr>
        <w:pStyle w:val="3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192" w:afterAutospacing="0" w:line="384" w:lineRule="atLeast"/>
        <w:ind w:left="567" w:leftChars="0" w:right="0" w:hanging="567" w:firstLineChars="0"/>
        <w:jc w:val="left"/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关闭自动更新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"http://baijiahao.baidu.com/s?id=1605250765752088876&amp;wfr=spider&amp;for=pc"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spacing w:val="0"/>
          <w:sz w:val="21"/>
          <w:szCs w:val="21"/>
          <w:shd w:val="clear" w:color="auto" w:fill="auto"/>
          <w:lang w:val="en-US" w:eastAsia="zh-CN"/>
        </w:rPr>
        <w:t>http://baijiahao.baidu.com/s?id=1605250765752088876&amp;wfr=spider&amp;for=pc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"https://jingyan.baidu.com/article/48b37f8dc7f6421a6464880f.html" </w:instrTex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/>
          <w:i w:val="0"/>
          <w:caps w:val="0"/>
          <w:spacing w:val="0"/>
          <w:sz w:val="21"/>
          <w:szCs w:val="21"/>
          <w:shd w:val="clear" w:color="auto" w:fill="auto"/>
          <w:lang w:val="en-US" w:eastAsia="zh-CN"/>
        </w:rPr>
        <w:t>https://jingyan.baidu.com/article/48b37f8dc7f6421a6464880f.html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177" o:spt="75" type="#_x0000_t75" style="height:219pt;width:301.8pt;" filled="f" stroked="f" coordsize="21600,21600">
            <v:path/>
            <v:fill on="f" focussize="0,0"/>
            <v:stroke on="f"/>
            <v:imagedata r:id="rId158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178" o:spt="75" type="#_x0000_t75" style="height:361.1pt;width:509.3pt;" filled="f" stroked="f" coordsize="21600,21600">
            <v:path/>
            <v:fill on="f" focussize="0,0"/>
            <v:stroke on="f"/>
            <v:imagedata r:id="rId159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179" o:spt="75" type="#_x0000_t75" style="height:545.4pt;width:482.4pt;" filled="f" stroked="f" coordsize="21600,21600">
            <v:path/>
            <v:fill on="f" focussize="0,0"/>
            <v:stroke on="f"/>
            <v:imagedata r:id="rId160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Win+R然后输入：services.msc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180" o:spt="75" type="#_x0000_t75" style="height:168pt;width:317.4pt;" filled="f" stroked="f" coordsize="21600,21600">
            <v:path/>
            <v:fill on="f" focussize="0,0"/>
            <v:stroke on="f"/>
            <v:imagedata r:id="rId161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181" o:spt="75" type="#_x0000_t75" style="height:418.6pt;width:509.55pt;" filled="f" stroked="f" coordsize="21600,21600">
            <v:path/>
            <v:fill on="f" focussize="0,0"/>
            <v:stroke on="f"/>
            <v:imagedata r:id="rId162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pict>
          <v:shape id="_x0000_i1182" o:spt="75" type="#_x0000_t75" style="height:429.6pt;width:364.8pt;" filled="f" stroked="f" coordsize="21600,21600">
            <v:path/>
            <v:fill on="f" focussize="0,0"/>
            <v:stroke on="f"/>
            <v:imagedata r:id="rId163" o:title=""/>
            <o:lock v:ext="edit" aspectratio="t"/>
            <w10:wrap type="none"/>
            <w10:anchorlock/>
          </v:shape>
        </w:pict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chrome工具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下载</w:t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JSONView-for-Chrome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 xml:space="preserve">git clone 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"https://github.com/gildas-lormeau/JSONView-for-Chrome"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https://github.com/gildas-lormeau/JSONView-for-Chrome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打开chrome - 扩展程序 (地址栏输入chrome://extensions/)；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83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16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右上角，选中开发模式； 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84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16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点击”加载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已解压的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扩展程序…” 选择插件目录（D:\Download\JSONView-for-Chromemaster\WebContent）； 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85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16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测试地址：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"http://jsonview.com/example.json"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"http://jsonview.com/example.json"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http://jsonview.com/example.json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86" o:spt="75" type="#_x0000_t75" style="height:273.2pt;width:509.25pt;" fillcolor="#FFFFFF" filled="f" o:preferrelative="t" stroked="f" coordsize="21600,21600">
            <v:path/>
            <v:fill on="f" color2="#FFFFFF" focussize="0,0"/>
            <v:stroke on="f"/>
            <v:imagedata r:id="rId16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程序包无效:"CRX_HEADER_INVALID"的解决方法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: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"https://blog.csdn.net/weixin_43606158/article/details/97517104"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https://blog.csdn.net/weixin_43606158/article/details/97517104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crx下载地址：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"https://download.csdn.net/download/qq_34227856/9998183"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https://download.csdn.net/download/qq_34227856/9998183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44"/>
          <w:sz w:val="21"/>
          <w:szCs w:val="21"/>
          <w:shd w:val="clear" w:color="auto" w:fill="auto"/>
          <w:lang w:val="en-US" w:eastAsia="zh-CN"/>
        </w:rPr>
        <w:t>git安装及使用</w:t>
      </w:r>
    </w:p>
    <w:p>
      <w:pPr>
        <w:pStyle w:val="3"/>
        <w:widowControl w:val="0"/>
        <w:numPr>
          <w:ilvl w:val="0"/>
          <w:numId w:val="13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安装git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windows下参考以下网址：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"https://jingyan.baidu.com/article/a3aad71a0b7249b1fb009608.html"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https://jingyan.baidu.com/article/a3aad71a0b7249b1fb009608.html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在linux下: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输入which git 查看git是否安装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87" o:spt="75" type="#_x0000_t75" style="height:116.9pt;width:509.15pt;" fillcolor="#FFFFFF" filled="f" o:preferrelative="t" stroked="f" coordsize="21600,21600">
            <v:path/>
            <v:fill on="f" color2="#FFFFFF" focussize="0,0"/>
            <v:stroke on="f"/>
            <v:imagedata r:id="rId16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或者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git --version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88" o:spt="75" type="#_x0000_t75" style="height:76.2pt;width:474.6pt;" fillcolor="#FFFFFF" filled="f" o:preferrelative="t" stroked="f" coordsize="21600,21600">
            <v:path/>
            <v:fill on="f" color2="#FFFFFF" focussize="0,0"/>
            <v:stroke on="f"/>
            <v:imagedata r:id="rId16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如果没有安装，则需要安装git:</w:t>
      </w:r>
    </w:p>
    <w:p>
      <w:pPr>
        <w:pStyle w:val="27"/>
        <w:widowControl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yum -y install curl-devel expat-devel gettext-devel openssl-devel zlib-devel gcc perl-ExtUtils-MakeMaker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wget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instrText xml:space="preserve"> HYPERLINK "https://github.com/git/git/archive/v2.3.0.zip"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https://github.com/git/git/archive/v2.3.0.zip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fldChar w:fldCharType="end"/>
      </w:r>
    </w:p>
    <w:p>
      <w:pPr>
        <w:pStyle w:val="27"/>
        <w:widowControl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unzip v2.3.0.zip</w:t>
      </w:r>
    </w:p>
    <w:p>
      <w:pPr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(如果报错-bash: unzip: command not found，则执行以下指令yum install -y unzip zip)</w:t>
      </w:r>
    </w:p>
    <w:p>
      <w:pPr>
        <w:pStyle w:val="27"/>
        <w:widowControl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cd git-2.3.0</w:t>
      </w:r>
    </w:p>
    <w:p>
      <w:pPr>
        <w:pStyle w:val="27"/>
        <w:widowControl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make prefix=/usr/local/git all</w:t>
      </w:r>
    </w:p>
    <w:p>
      <w:pPr>
        <w:pStyle w:val="27"/>
        <w:widowControl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make prefix=/usr/local/git install</w:t>
      </w:r>
    </w:p>
    <w:p>
      <w:pPr>
        <w:pStyle w:val="27"/>
        <w:widowControl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建立软连接：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ln -s /usr/local/git/bin/git /usr/bin/git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输入git --version</w: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89" o:spt="75" type="#_x0000_t75" style="height:77.4pt;width:405pt;" fillcolor="#FFFFFF" filled="f" o:preferrelative="t" stroked="f" coordsize="21600,21600">
            <v:path/>
            <v:fill on="f" color2="#FFFFFF" focussize="0,0"/>
            <v:stroke on="f"/>
            <v:imagedata r:id="rId17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</w:pPr>
      <w:r>
        <w:pict>
          <v:shape id="_x0000_i1197" o:spt="75" type="#_x0000_t75" style="height:251.15pt;width:508.95pt;" filled="f" stroked="f" coordsize="21600,21600">
            <v:path/>
            <v:fill on="f" focussize="0,0"/>
            <v:stroke on="f"/>
            <v:imagedata r:id="rId171" o:title=""/>
            <o:lock v:ext="edit" aspectratio="t"/>
            <w10:wrap type="none"/>
            <w10:anchorlock/>
          </v:shape>
        </w:pict>
      </w:r>
      <w:bookmarkStart w:id="2" w:name="_GoBack"/>
      <w:bookmarkEnd w:id="2"/>
    </w:p>
    <w:p>
      <w:pPr>
        <w:pStyle w:val="3"/>
        <w:widowControl w:val="0"/>
        <w:numPr>
          <w:ilvl w:val="0"/>
          <w:numId w:val="13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git clone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git使用设置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git config --global user.email "chenlizhibeing@126.com"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git config --global user.name "Cosmos"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使用get clone获取源代码：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cd /root/solution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060000" w:fill="FFFFFF"/>
        <w:spacing w:before="0" w:beforeAutospacing="0" w:after="192" w:afterAutospacing="0" w:line="312" w:lineRule="atLeast"/>
        <w:ind w:left="0" w:right="0" w:firstLine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t xml:space="preserve">git clone 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instrText xml:space="preserve"> HYPERLINK "https://cosmosZhou:861001ok@github.com/Python.git" </w:instrTex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https://</w:t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cosmosZhou</w:t>
      </w:r>
      <w:r>
        <w:rPr>
          <w:rStyle w:val="38"/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:</w:t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861001ok</w:t>
      </w:r>
      <w:r>
        <w:rPr>
          <w:rStyle w:val="38"/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@github.com/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cosmosZhou/</w:t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Python</w:t>
      </w:r>
      <w:r>
        <w:rPr>
          <w:rStyle w:val="38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shd w:val="clear" w:color="auto" w:fill="auto"/>
        </w:rPr>
        <w:t>.git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如果出现</w:t>
      </w:r>
    </w:p>
    <w:p>
      <w:pP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fatal: unable to access </w:t>
      </w:r>
    </w:p>
    <w:p>
      <w:pP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https://cosmosZhou:861001ok@github.com/cosmosZhou/Python.git/: </w:t>
      </w:r>
    </w:p>
    <w:p>
      <w:pP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SSL connect error</w:t>
      </w:r>
    </w:p>
    <w:p>
      <w:pP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输入以下指令：</w:t>
      </w:r>
    </w:p>
    <w:p>
      <w:pPr>
        <w:pStyle w:val="27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0" w:right="0" w:firstLine="0"/>
        <w:jc w:val="left"/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yum update -y nss curl libcurl</w:t>
      </w:r>
    </w:p>
    <w:p>
      <w:pP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instrText xml:space="preserve"> HYPERLINK "https://blog.csdn.net/lixuande19871015/article/details/80420940" </w:instrTex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shd w:val="clear" w:color="auto" w:fill="auto"/>
          <w:lang w:val="en-US" w:eastAsia="zh-CN"/>
        </w:rPr>
        <w:t>https://blog.csdn.net/lixuande19871015/article/details/80420940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 w:val="0"/>
          <w:bCs/>
          <w:color w:val="auto"/>
          <w:sz w:val="21"/>
          <w:szCs w:val="21"/>
          <w:shd w:val="clear" w:color="auto" w:fill="auto"/>
          <w:lang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如果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git 每次pull 私有仓库要求输入username 和 password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eastAsia="zh-CN"/>
        </w:rPr>
        <w:t>：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git remote rm origin #删除原有远程关联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https://cosmosZhou@github.com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git remote add origin https://cosmosZhou: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861001ok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@github.com/cosmosZhou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/Python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.git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"https://blog.csdn.net/xingshen100/article/details/82220009"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5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https://blog.csdn.net/xingshen100/article/details/82220009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"https://blog.csdn.net/sinat_36246371/article/details/79738782"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5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https://blog.csdn.net/sinat_36246371/article/details/79738782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或者：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cd /root/solution/Python:q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 xml:space="preserve">vim .git/config 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90" o:spt="75" type="#_x0000_t75" style="height:230.95pt;width:509.45pt;" fillcolor="#FFFFFF" filled="f" o:preferrelative="t" stroked="f" coordsize="21600,21600">
            <v:path/>
            <v:fill on="f" color2="#FFFFFF" focussize="0,0"/>
            <v:stroke on="f"/>
            <v:imagedata r:id="rId17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widowControl w:val="0"/>
        <w:numPr>
          <w:ilvl w:val="0"/>
          <w:numId w:val="13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git pull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如果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git pullr报错：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error: The following untracked working tree files would be overwritten by merge: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如图：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91" o:spt="75" type="#_x0000_t75" style="height:112.5pt;width:509.6pt;" fillcolor="#FFFFFF" filled="f" o:preferrelative="t" stroked="f" coordsize="21600,21600">
            <v:path/>
            <v:fill on="f" color2="#FFFFFF" focussize="0,0"/>
            <v:stroke on="f"/>
            <v:imagedata r:id="rId173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360" w:lineRule="atLeast"/>
        <w:ind w:lef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解决方法：</w:t>
      </w:r>
    </w:p>
    <w:p>
      <w:pPr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360" w:lineRule="atLeast"/>
        <w:ind w:lef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git clean -d -fx</w:t>
      </w:r>
    </w:p>
    <w:p>
      <w:pPr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360" w:lineRule="atLeast"/>
        <w:ind w:lef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git pull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instrText xml:space="preserve"> HYPERLINK "http://www.mamicode.com/info-detail-2356781.html"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http://www.mamicode.com/info-detail-2356781.html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eclipse中同步代码PULL报错checkout conflict with files的解决方法: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1.Team---&gt;Synchronize Workspace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2.在同步窗口找到冲突文件，把自己本地修改的复制出来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3.在文件上右键选择 Overwrite-----&gt;Yes ,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4.再次在冲突文件上右键选中 mark as merged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5.再把复制出来的自己修改的内容与当前内容合并</w:t>
      </w:r>
    </w:p>
    <w:p>
      <w:pPr>
        <w:rPr>
          <w:rFonts w:hint="default" w:ascii="Verdana" w:hAnsi="Verdana" w:eastAsia="宋体" w:cs="Verdana"/>
          <w:i w:val="0"/>
          <w:caps w:val="0"/>
          <w:color w:val="000000"/>
          <w:spacing w:val="0"/>
          <w:sz w:val="13"/>
          <w:szCs w:val="13"/>
          <w:u w:val="none"/>
          <w:shd w:val="clear" w:fill="FEFEF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6.再切回Package Explorer界面(Ctrl+F8)再次PULL。Success!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p>
      <w:pPr>
        <w:pStyle w:val="3"/>
        <w:widowControl w:val="0"/>
        <w:numPr>
          <w:ilvl w:val="0"/>
          <w:numId w:val="13"/>
        </w:numPr>
        <w:wordWrap/>
        <w:adjustRightInd/>
        <w:snapToGrid/>
        <w:ind w:left="425" w:leftChars="0" w:hanging="425" w:firstLineChars="0"/>
        <w:textAlignment w:val="auto"/>
        <w:outlineLvl w:val="1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代码回退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查看可用的回退版本：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2"/>
          <w:sz w:val="21"/>
          <w:szCs w:val="21"/>
          <w:shd w:val="clear" w:color="auto" w:fill="auto"/>
          <w:lang w:val="en-US" w:eastAsia="zh-CN" w:bidi="ar-SA"/>
        </w:rPr>
        <w:pict>
          <v:shape id="_x0000_i1192" o:spt="75" type="#_x0000_t75" style="height:273.15pt;width:509.2pt;" fillcolor="#FFFFFF" filled="f" o:preferrelative="t" stroked="f" coordsize="21600,21600">
            <v:path/>
            <v:fill on="f" color2="#FFFFFF" focussize="0,0"/>
            <v:stroke on="f"/>
            <v:imagedata r:id="rId174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7"/>
        <w:widowControl/>
        <w:numPr>
          <w:ilvl w:val="0"/>
          <w:numId w:val="0"/>
        </w:numPr>
        <w:spacing w:before="120" w:beforeAutospacing="0" w:after="120" w:afterAutospacing="0"/>
        <w:ind w:leftChars="0" w:right="0"/>
        <w:jc w:val="left"/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0"/>
          <w:sz w:val="21"/>
          <w:szCs w:val="21"/>
          <w:shd w:val="clear" w:color="auto" w:fill="auto"/>
          <w:lang w:val="en-US" w:eastAsia="zh-CN" w:bidi="ar-SA"/>
        </w:rPr>
        <w:pict>
          <v:shape id="_x0000_i1193" o:spt="75" type="#_x0000_t75" style="height:273.15pt;width:509.2pt;" fillcolor="#FFFFFF" filled="f" o:preferrelative="t" stroked="f" coordsize="21600,21600">
            <v:path/>
            <v:fill on="f" color2="#FFFFFF" focussize="0,0"/>
            <v:stroke on="f"/>
            <v:imagedata r:id="rId17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Theme="minorEastAsia" w:hAnsiTheme="minorEastAsia" w:eastAsiaTheme="minorEastAsia" w:cstheme="minorEastAsia"/>
          <w:color w:val="auto"/>
          <w:kern w:val="0"/>
          <w:sz w:val="21"/>
          <w:szCs w:val="21"/>
          <w:shd w:val="clear" w:color="auto" w:fill="auto"/>
          <w:lang w:val="en-US" w:eastAsia="zh-CN" w:bidi="ar-SA"/>
        </w:rPr>
        <w:pict>
          <v:shape id="_x0000_i1194" o:spt="75" type="#_x0000_t75" style="height:273.15pt;width:509.2pt;" fillcolor="#FFFFFF" filled="f" o:preferrelative="t" stroked="f" coordsize="21600,21600">
            <v:path/>
            <v:fill on="f" color2="#FFFFFF" focussize="0,0"/>
            <v:stroke on="f"/>
            <v:imagedata r:id="rId17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或者使用：</w:t>
      </w:r>
    </w:p>
    <w:p>
      <w:pPr>
        <w:pStyle w:val="27"/>
        <w:widowControl/>
        <w:numPr>
          <w:ilvl w:val="0"/>
          <w:numId w:val="0"/>
        </w:numPr>
        <w:spacing w:before="120" w:beforeAutospacing="0" w:after="120" w:afterAutospacing="0"/>
        <w:ind w:leftChars="0" w:right="0"/>
        <w:jc w:val="left"/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git log --pretty=oneline</w:t>
      </w:r>
    </w:p>
    <w:p>
      <w:pPr>
        <w:pStyle w:val="27"/>
        <w:widowControl/>
        <w:numPr>
          <w:ilvl w:val="0"/>
          <w:numId w:val="0"/>
        </w:numPr>
        <w:spacing w:before="120" w:beforeAutospacing="0" w:after="120" w:afterAutospacing="0"/>
        <w:ind w:leftChars="0" w:right="0"/>
        <w:jc w:val="left"/>
        <w:rPr>
          <w:rFonts w:hint="eastAsia" w:asciiTheme="minorEastAsia" w:hAnsiTheme="minorEastAsia" w:eastAsiaTheme="minorEastAsia" w:cstheme="minorEastAsia"/>
          <w:i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0"/>
          <w:sz w:val="21"/>
          <w:szCs w:val="21"/>
          <w:shd w:val="clear" w:color="auto" w:fill="auto"/>
          <w:lang w:val="en-US" w:eastAsia="zh-CN" w:bidi="ar-SA"/>
        </w:rPr>
        <w:pict>
          <v:shape id="_x0000_i1195" o:spt="75" type="#_x0000_t75" style="height:273.15pt;width:509.2pt;" fillcolor="#FFFFFF" filled="f" o:preferrelative="t" stroked="f" coordsize="21600,21600">
            <v:path/>
            <v:fill on="f" color2="#FFFFFF" focussize="0,0"/>
            <v:stroke on="f"/>
            <v:imagedata r:id="rId17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7"/>
        <w:widowControl/>
        <w:numPr>
          <w:ilvl w:val="0"/>
          <w:numId w:val="0"/>
        </w:numPr>
        <w:spacing w:before="120" w:beforeAutospacing="0" w:after="120" w:afterAutospacing="0"/>
        <w:ind w:leftChars="0" w:right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>假设I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d =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4235569b9dd132a0257856c60ec729883acf5a38</w:t>
      </w:r>
    </w:p>
    <w:p>
      <w:pPr>
        <w:pStyle w:val="27"/>
        <w:widowControl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git reset --hard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4235569b9dd132a0257856c60ec729883acf5a38</w:t>
      </w:r>
    </w:p>
    <w:p>
      <w:pPr>
        <w:pStyle w:val="27"/>
        <w:widowControl/>
        <w:spacing w:before="120" w:beforeAutospacing="0" w:after="12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kern w:val="0"/>
          <w:sz w:val="21"/>
          <w:szCs w:val="21"/>
          <w:shd w:val="clear" w:color="auto" w:fill="auto"/>
          <w:lang w:val="en-US" w:eastAsia="zh-CN" w:bidi="ar-SA"/>
        </w:rPr>
        <w:pict>
          <v:shape id="_x0000_i1196" o:spt="75" type="#_x0000_t75" style="height:78.95pt;width:509.3pt;" fillcolor="#FFFFFF" filled="f" o:preferrelative="t" stroked="f" coordsize="21600,21600">
            <v:path/>
            <v:fill on="f" color2="#FFFFFF" focussize="0,0"/>
            <v:stroke on="f"/>
            <v:imagedata r:id="rId17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  <w:t>参考网址：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instrText xml:space="preserve"> HYPERLINK "https://blog.csdn.net/ccorg/article/details/80115408" </w:instrTex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separate"/>
      </w:r>
      <w:r>
        <w:rPr>
          <w:rStyle w:val="38"/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t>https://blog.csdn.net/ccorg/article/details/80115408</w:t>
      </w: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放弃本地修改 的改法  ----这种方法会丢弃本地修改的代码，而且不可找回</w:t>
      </w:r>
    </w:p>
    <w:p>
      <w:pPr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hd w:val="clear" w:color="050000" w:fill="F4F4F4"/>
        <w:spacing w:before="0" w:beforeAutospacing="0" w:after="0" w:afterAutospacing="0" w:line="259" w:lineRule="atLeast"/>
        <w:ind w:left="0" w:right="0" w:firstLine="0"/>
        <w:jc w:val="left"/>
        <w:textAlignment w:val="baseline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git reset --hard</w:t>
      </w:r>
    </w:p>
    <w:p>
      <w:pPr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hd w:val="clear" w:color="050000" w:fill="FFFFFF"/>
        <w:spacing w:before="0" w:beforeAutospacing="0" w:after="0" w:afterAutospacing="0" w:line="259" w:lineRule="atLeast"/>
        <w:ind w:left="0" w:right="0" w:firstLine="0"/>
        <w:jc w:val="left"/>
        <w:textAlignment w:val="baseline"/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git pull</w:t>
      </w:r>
    </w:p>
    <w:p>
      <w:pPr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hd w:val="clear" w:color="050000" w:fill="FFFFFF"/>
        <w:spacing w:before="0" w:beforeAutospacing="0" w:after="0" w:afterAutospacing="0" w:line="259" w:lineRule="atLeast"/>
        <w:ind w:left="0" w:right="0" w:firstLine="0"/>
        <w:jc w:val="left"/>
        <w:textAlignment w:val="baseline"/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</w:pPr>
      <w:r>
        <w:rPr>
          <w:rStyle w:val="39"/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kern w:val="0"/>
          <w:sz w:val="21"/>
          <w:szCs w:val="21"/>
          <w:u w:val="none"/>
          <w:shd w:val="clear" w:color="auto" w:fill="auto"/>
          <w:lang w:val="en-US" w:eastAsia="zh-CN"/>
        </w:rPr>
        <w:t>或者</w:t>
      </w:r>
    </w:p>
    <w:p>
      <w:pPr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hd w:val="clear" w:color="050000" w:fill="FFFFFF"/>
        <w:spacing w:before="0" w:beforeAutospacing="0" w:after="0" w:afterAutospacing="0" w:line="259" w:lineRule="atLeast"/>
        <w:ind w:left="0" w:right="0" w:firstLine="0"/>
        <w:jc w:val="left"/>
        <w:textAlignment w:val="baseline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 xml:space="preserve">git fetch --all </w:t>
      </w:r>
    </w:p>
    <w:p>
      <w:pPr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hd w:val="clear" w:color="050000" w:fill="FFFFFF"/>
        <w:spacing w:before="0" w:beforeAutospacing="0" w:after="0" w:afterAutospacing="0" w:line="259" w:lineRule="atLeast"/>
        <w:ind w:left="0" w:right="0" w:firstLine="0"/>
        <w:jc w:val="left"/>
        <w:textAlignment w:val="baseline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</w:rPr>
        <w:t>git reset --hard origin/master</w:t>
      </w:r>
    </w:p>
    <w:p>
      <w:pPr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hd w:val="clear" w:color="050000" w:fill="FFFFFF"/>
        <w:spacing w:before="0" w:beforeAutospacing="0" w:after="0" w:afterAutospacing="0" w:line="259" w:lineRule="atLeast"/>
        <w:ind w:left="0" w:right="0" w:firstLine="0"/>
        <w:jc w:val="left"/>
        <w:textAlignment w:val="baseline"/>
        <w:rPr>
          <w:rFonts w:hint="eastAsia" w:asciiTheme="minorEastAsia" w:hAnsiTheme="minorEastAsia" w:eastAsiaTheme="minorEastAsia" w:cstheme="minorEastAsia"/>
          <w:i w:val="0"/>
          <w:caps w:val="0"/>
          <w:color w:val="auto"/>
          <w:spacing w:val="0"/>
          <w:sz w:val="21"/>
          <w:szCs w:val="21"/>
          <w:u w:val="none"/>
          <w:shd w:val="clear" w:color="auto" w:fill="auto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color="auto" w:fill="auto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856" w:bottom="1440" w:left="856" w:header="624" w:footer="992" w:gutter="0"/>
      <w:pgNumType w:start="1"/>
      <w:cols w:space="720" w:num="1"/>
      <w:titlePg/>
      <w:docGrid w:type="linesAndChar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隶书">
    <w:altName w:val="微软雅黑"/>
    <w:panose1 w:val="02010509060101010101"/>
    <w:charset w:val="86"/>
    <w:family w:val="auto"/>
    <w:pitch w:val="default"/>
    <w:sig w:usb0="00000000" w:usb1="00000000" w:usb2="00000000" w:usb3="00000000" w:csb0="00040000" w:csb1="00000000"/>
  </w:font>
  <w:font w:name="Perpetua">
    <w:altName w:val="PMingLiU-ExtB"/>
    <w:panose1 w:val="02020502060401020303"/>
    <w:charset w:val="00"/>
    <w:family w:val="auto"/>
    <w:pitch w:val="default"/>
    <w:sig w:usb0="00000000" w:usb1="00000000" w:usb2="00000000" w:usb3="00000000" w:csb0="2000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长城楷体">
    <w:altName w:val="黑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&amp;quo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40" w:lineRule="auto"/>
      <w:contextualSpacing/>
      <w:rPr>
        <w:sz w:val="20"/>
      </w:rPr>
    </w:pPr>
    <w:r>
      <w:rPr>
        <w:rFonts w:ascii="Times New Roman" w:hAnsi="Times New Roman" w:eastAsia="宋体" w:cs="Times New Roman"/>
        <w:kern w:val="2"/>
        <w:sz w:val="22"/>
        <w:szCs w:val="24"/>
        <w:lang w:val="en-US" w:eastAsia="zh-CN" w:bidi="ar-SA"/>
      </w:rPr>
      <w:pict>
        <v:line id="直接连接符 22" o:spid="_x0000_s2049" o:spt="20" style="position:absolute;left:0pt;margin-top:5pt;height:2.25pt;width:485.25pt;mso-position-horizontal:left;mso-position-horizontal-relative:margin;z-index:251666432;mso-width-relative:page;mso-height-relative:page;" fillcolor="#FFFFFF" filled="f" o:preferrelative="t" stroked="t" coordsize="21600,21600">
          <v:path arrowok="t"/>
          <v:fill on="f" color2="#FFFFFF" focussize="0,0"/>
          <v:stroke color="#000008" color2="#FFFFFF" miterlimit="2"/>
          <v:imagedata gain="65536f" blacklevel="0f" gamma="0" o:title=""/>
          <o:lock v:ext="edit" position="f" selection="f" grouping="f" rotation="f" cropping="f" text="f" aspectratio="f"/>
        </v:line>
      </w:pict>
    </w:r>
  </w:p>
  <w:p>
    <w:pPr>
      <w:spacing w:line="240" w:lineRule="auto"/>
      <w:contextualSpacing/>
      <w:rPr>
        <w:rFonts w:ascii="微软雅黑" w:hAnsi="微软雅黑" w:eastAsia="微软雅黑"/>
        <w:b/>
        <w:sz w:val="20"/>
      </w:rPr>
    </w:pPr>
    <w:r>
      <w:rPr>
        <w:rFonts w:ascii="微软雅黑" w:hAnsi="微软雅黑" w:eastAsia="微软雅黑" w:cs="Times New Roman"/>
        <w:kern w:val="2"/>
        <w:sz w:val="22"/>
        <w:szCs w:val="24"/>
        <w:lang w:val="en-US" w:eastAsia="zh-CN" w:bidi="ar-SA"/>
      </w:rPr>
      <w:pict>
        <v:line id="直接连接符 17" o:spid="_x0000_s2050" o:spt="20" style="position:absolute;left:0pt;margin-left:123pt;margin-top:718.45pt;height:0.05pt;width:421.45pt;z-index:251664384;mso-width-relative:page;mso-height-relative:page;" fillcolor="#FFFFFF" filled="f" o:preferrelative="t" stroked="t" coordsize="21600,21600">
          <v:path arrowok="t"/>
          <v:fill on="f" color2="#FFFFFF" focussize="0,0"/>
          <v:stroke weight="3.5pt" color="#333333" color2="#FFFFFF" linestyle="thinThick" miterlimit="2"/>
          <v:imagedata gain="65536f" blacklevel="0f" gamma="0" o:title=""/>
          <o:lock v:ext="edit" position="f" selection="f" grouping="f" rotation="f" cropping="f" text="f" aspectratio="f"/>
        </v:line>
      </w:pict>
    </w:r>
    <w:r>
      <w:rPr>
        <w:rFonts w:ascii="微软雅黑" w:hAnsi="微软雅黑" w:eastAsia="微软雅黑" w:cs="Times New Roman"/>
        <w:kern w:val="2"/>
        <w:sz w:val="22"/>
        <w:szCs w:val="24"/>
        <w:lang w:val="en-US" w:eastAsia="zh-CN" w:bidi="ar-SA"/>
      </w:rPr>
      <w:pict>
        <v:line id="直接连接符 13" o:spid="_x0000_s2051" o:spt="20" style="position:absolute;left:0pt;margin-left:123pt;margin-top:718.45pt;height:0.05pt;width:421.45pt;z-index:251663360;mso-width-relative:page;mso-height-relative:page;" fillcolor="#FFFFFF" filled="f" o:preferrelative="t" stroked="t" coordsize="21600,21600">
          <v:path arrowok="t"/>
          <v:fill on="f" color2="#FFFFFF" focussize="0,0"/>
          <v:stroke weight="3.5pt" color="#333333" color2="#FFFFFF" linestyle="thinThick" miterlimit="2"/>
          <v:imagedata gain="65536f" blacklevel="0f" gamma="0" o:title=""/>
          <o:lock v:ext="edit" position="f" selection="f" grouping="f" rotation="f" cropping="f" text="f" aspectratio="f"/>
        </v:line>
      </w:pict>
    </w:r>
    <w:r>
      <w:rPr>
        <w:rFonts w:ascii="微软雅黑" w:hAnsi="微软雅黑" w:eastAsia="微软雅黑" w:cs="Times New Roman"/>
        <w:kern w:val="2"/>
        <w:sz w:val="22"/>
        <w:szCs w:val="24"/>
        <w:lang w:val="en-US" w:eastAsia="zh-CN" w:bidi="ar-SA"/>
      </w:rPr>
      <w:pict>
        <v:line id="直接连接符 12" o:spid="_x0000_s2052" o:spt="20" style="position:absolute;left:0pt;margin-left:71.1pt;margin-top:743.95pt;height:0.05pt;width:724.75pt;z-index:251662336;mso-width-relative:page;mso-height-relative:page;" fillcolor="#FFFFFF" filled="f" o:preferrelative="t" stroked="t" coordsize="21600,21600">
          <v:path arrowok="t"/>
          <v:fill on="f" color2="#FFFFFF" focussize="0,0"/>
          <v:stroke weight="3.5pt" color="#333333" color2="#FFFFFF" linestyle="thinThick" miterlimit="2"/>
          <v:imagedata gain="65536f" blacklevel="0f" gamma="0" o:title=""/>
          <o:lock v:ext="edit" position="f" selection="f" grouping="f" rotation="f" cropping="f" text="f" aspectratio="f"/>
        </v:line>
      </w:pict>
    </w:r>
    <w:r>
      <w:rPr>
        <w:rFonts w:ascii="微软雅黑" w:hAnsi="微软雅黑" w:eastAsia="微软雅黑" w:cs="Times New Roman"/>
        <w:kern w:val="2"/>
        <w:sz w:val="22"/>
        <w:szCs w:val="24"/>
        <w:lang w:val="en-US" w:eastAsia="zh-CN" w:bidi="ar-SA"/>
      </w:rPr>
      <w:pict>
        <v:line id="直接连接符 11" o:spid="_x0000_s2053" o:spt="20" style="position:absolute;left:0pt;margin-left:71.1pt;margin-top:743.95pt;height:0.05pt;width:724.75pt;z-index:251661312;mso-width-relative:page;mso-height-relative:page;" fillcolor="#FFFFFF" filled="f" o:preferrelative="t" stroked="t" coordsize="21600,21600">
          <v:path arrowok="t"/>
          <v:fill on="f" color2="#FFFFFF" focussize="0,0"/>
          <v:stroke weight="3.5pt" color="#333333" color2="#FFFFFF" linestyle="thinThick" miterlimit="2"/>
          <v:imagedata gain="65536f" blacklevel="0f" gamma="0" o:title=""/>
          <o:lock v:ext="edit" position="f" selection="f" grouping="f" rotation="f" cropping="f" text="f" aspectratio="f"/>
        </v:line>
      </w:pict>
    </w:r>
    <w:r>
      <w:rPr>
        <w:rFonts w:ascii="微软雅黑" w:hAnsi="微软雅黑" w:eastAsia="微软雅黑" w:cs="Times New Roman"/>
        <w:kern w:val="2"/>
        <w:sz w:val="22"/>
        <w:szCs w:val="24"/>
        <w:lang w:val="en-US" w:eastAsia="zh-CN" w:bidi="ar-SA"/>
      </w:rPr>
      <w:pict>
        <v:line id="直接连接符 10" o:spid="_x0000_s2054" o:spt="20" style="position:absolute;left:0pt;margin-left:71.1pt;margin-top:743.95pt;height:0.05pt;width:724.75pt;z-index:251660288;mso-width-relative:page;mso-height-relative:page;" fillcolor="#FFFFFF" filled="f" o:preferrelative="t" stroked="t" coordsize="21600,21600">
          <v:path arrowok="t"/>
          <v:fill on="f" color2="#FFFFFF" focussize="0,0"/>
          <v:stroke weight="3.5pt" color="#333333" color2="#FFFFFF" linestyle="thinThick" miterlimit="2"/>
          <v:imagedata gain="65536f" blacklevel="0f" gamma="0" o:title=""/>
          <o:lock v:ext="edit" position="f" selection="f" grouping="f" rotation="f" cropping="f" text="f" aspectratio="f"/>
        </v:line>
      </w:pict>
    </w:r>
    <w:r>
      <w:rPr>
        <w:rFonts w:ascii="微软雅黑" w:hAnsi="微软雅黑" w:eastAsia="微软雅黑" w:cs="Times New Roman"/>
        <w:kern w:val="2"/>
        <w:sz w:val="22"/>
        <w:szCs w:val="24"/>
        <w:lang w:val="en-US" w:eastAsia="zh-CN" w:bidi="ar-SA"/>
      </w:rPr>
      <w:pict>
        <v:line id="直接连接符 4" o:spid="_x0000_s2055" o:spt="20" style="position:absolute;left:0pt;margin-left:89.85pt;margin-top:770pt;height:0.05pt;width:724.75pt;z-index:251659264;mso-width-relative:page;mso-height-relative:page;" fillcolor="#FFFFFF" filled="f" o:preferrelative="t" stroked="t" coordsize="21600,21600">
          <v:path arrowok="t"/>
          <v:fill on="f" color2="#FFFFFF" focussize="0,0"/>
          <v:stroke weight="3.5pt" color="#333333" color2="#FFFFFF" linestyle="thinThick" miterlimit="2"/>
          <v:imagedata gain="65536f" blacklevel="0f" gamma="0" o:title=""/>
          <o:lock v:ext="edit" position="f" selection="f" grouping="f" rotation="f" cropping="f" text="f" aspectratio="f"/>
        </v:line>
      </w:pict>
    </w:r>
    <w:r>
      <w:rPr>
        <w:rFonts w:ascii="微软雅黑" w:hAnsi="微软雅黑" w:eastAsia="微软雅黑" w:cs="Times New Roman"/>
        <w:kern w:val="2"/>
        <w:sz w:val="22"/>
        <w:szCs w:val="24"/>
        <w:lang w:val="en-US" w:eastAsia="zh-CN" w:bidi="ar-SA"/>
      </w:rPr>
      <w:pict>
        <v:line id="直接连接符 1" o:spid="_x0000_s2056" o:spt="20" style="position:absolute;left:0pt;margin-left:89.85pt;margin-top:770pt;height:0.05pt;width:724.75pt;z-index:251658240;mso-width-relative:page;mso-height-relative:page;" fillcolor="#FFFFFF" filled="f" o:preferrelative="t" stroked="t" coordsize="21600,21600">
          <v:path arrowok="t"/>
          <v:fill on="f" color2="#FFFFFF" focussize="0,0"/>
          <v:stroke weight="3.5pt" color="#333333" color2="#FFFFFF" linestyle="thinThick" miterlimit="2"/>
          <v:imagedata gain="65536f" blacklevel="0f" gamma="0" o:title=""/>
          <o:lock v:ext="edit" position="f" selection="f" grouping="f" rotation="f" cropping="f" text="f" aspectratio="f"/>
        </v:line>
      </w:pict>
    </w:r>
    <w:r>
      <w:rPr>
        <w:rFonts w:hint="eastAsia" w:ascii="微软雅黑" w:hAnsi="微软雅黑" w:eastAsia="微软雅黑"/>
        <w:sz w:val="20"/>
      </w:rPr>
      <w:t xml:space="preserve">********信息技术有限公司           </w:t>
    </w:r>
    <w:r>
      <w:rPr>
        <w:rFonts w:ascii="微软雅黑" w:hAnsi="微软雅黑" w:eastAsia="微软雅黑"/>
        <w:sz w:val="20"/>
      </w:rPr>
      <w:tab/>
    </w:r>
    <w:r>
      <w:rPr>
        <w:rFonts w:hint="eastAsia" w:ascii="微软雅黑" w:hAnsi="微软雅黑" w:eastAsia="微软雅黑"/>
        <w:sz w:val="20"/>
      </w:rPr>
      <w:t>电话: *****************            第</w:t>
    </w:r>
    <w:r>
      <w:rPr>
        <w:rFonts w:ascii="微软雅黑" w:hAnsi="微软雅黑" w:eastAsia="微软雅黑"/>
        <w:sz w:val="20"/>
        <w:lang w:val="zh-CN"/>
      </w:rPr>
      <w:t xml:space="preserve"> </w:t>
    </w:r>
    <w:r>
      <w:rPr>
        <w:rFonts w:ascii="微软雅黑" w:hAnsi="微软雅黑" w:eastAsia="微软雅黑"/>
        <w:b/>
        <w:sz w:val="20"/>
      </w:rPr>
      <w:fldChar w:fldCharType="begin"/>
    </w:r>
    <w:r>
      <w:rPr>
        <w:rFonts w:ascii="微软雅黑" w:hAnsi="微软雅黑" w:eastAsia="微软雅黑"/>
        <w:b/>
        <w:sz w:val="20"/>
      </w:rPr>
      <w:instrText xml:space="preserve">PAGE  \* Arabic  \* MERGEFORMAT</w:instrText>
    </w:r>
    <w:r>
      <w:rPr>
        <w:rFonts w:ascii="微软雅黑" w:hAnsi="微软雅黑" w:eastAsia="微软雅黑"/>
        <w:b/>
        <w:sz w:val="20"/>
      </w:rPr>
      <w:fldChar w:fldCharType="separate"/>
    </w:r>
    <w:r>
      <w:rPr>
        <w:rFonts w:ascii="微软雅黑" w:hAnsi="微软雅黑" w:eastAsia="微软雅黑"/>
        <w:b/>
        <w:sz w:val="20"/>
        <w:lang w:val="zh-CN"/>
      </w:rPr>
      <w:t>11</w:t>
    </w:r>
    <w:r>
      <w:rPr>
        <w:rFonts w:ascii="微软雅黑" w:hAnsi="微软雅黑" w:eastAsia="微软雅黑"/>
        <w:b/>
        <w:sz w:val="20"/>
      </w:rPr>
      <w:fldChar w:fldCharType="end"/>
    </w:r>
    <w:r>
      <w:rPr>
        <w:rFonts w:hint="eastAsia" w:ascii="微软雅黑" w:hAnsi="微软雅黑" w:eastAsia="微软雅黑"/>
        <w:b/>
        <w:sz w:val="20"/>
      </w:rPr>
      <w:t>页</w:t>
    </w:r>
    <w:r>
      <w:rPr>
        <w:rFonts w:ascii="微软雅黑" w:hAnsi="微软雅黑" w:eastAsia="微软雅黑"/>
        <w:sz w:val="20"/>
        <w:lang w:val="zh-CN"/>
      </w:rPr>
      <w:t xml:space="preserve"> /</w:t>
    </w:r>
    <w:r>
      <w:rPr>
        <w:rFonts w:hint="eastAsia" w:ascii="微软雅黑" w:hAnsi="微软雅黑" w:eastAsia="微软雅黑"/>
        <w:sz w:val="20"/>
        <w:lang w:val="zh-CN"/>
      </w:rPr>
      <w:t>共</w:t>
    </w:r>
    <w:r>
      <w:rPr>
        <w:rFonts w:ascii="微软雅黑" w:hAnsi="微软雅黑" w:eastAsia="微软雅黑"/>
        <w:sz w:val="20"/>
        <w:lang w:val="zh-CN"/>
      </w:rPr>
      <w:t xml:space="preserve"> </w:t>
    </w:r>
    <w:r>
      <w:fldChar w:fldCharType="begin"/>
    </w:r>
    <w:r>
      <w:instrText xml:space="preserve">NUMPAGES  \* Arabic  \* MERGEFORMAT</w:instrText>
    </w:r>
    <w:r>
      <w:fldChar w:fldCharType="separate"/>
    </w:r>
    <w:r>
      <w:rPr>
        <w:rFonts w:ascii="微软雅黑" w:hAnsi="微软雅黑" w:eastAsia="微软雅黑"/>
        <w:b/>
        <w:sz w:val="20"/>
        <w:lang w:val="zh-CN"/>
      </w:rPr>
      <w:t>16</w:t>
    </w:r>
    <w:r>
      <w:rPr>
        <w:rFonts w:ascii="微软雅黑" w:hAnsi="微软雅黑" w:eastAsia="微软雅黑"/>
        <w:b/>
        <w:sz w:val="20"/>
        <w:lang w:val="zh-CN"/>
      </w:rPr>
      <w:fldChar w:fldCharType="end"/>
    </w:r>
    <w:r>
      <w:rPr>
        <w:rFonts w:hint="eastAsia" w:ascii="微软雅黑" w:hAnsi="微软雅黑" w:eastAsia="微软雅黑"/>
        <w:b/>
        <w:sz w:val="20"/>
      </w:rPr>
      <w:t>页</w:t>
    </w:r>
  </w:p>
  <w:p>
    <w:pPr>
      <w:spacing w:line="240" w:lineRule="auto"/>
      <w:contextualSpacing/>
      <w:rPr>
        <w:rFonts w:ascii="微软雅黑" w:hAnsi="微软雅黑" w:eastAsia="微软雅黑"/>
        <w:sz w:val="2"/>
        <w:szCs w:val="2"/>
      </w:rPr>
    </w:pPr>
    <w:r>
      <w:rPr>
        <w:rFonts w:ascii="微软雅黑" w:hAnsi="微软雅黑" w:eastAsia="微软雅黑" w:cs="Times New Roman"/>
        <w:kern w:val="2"/>
        <w:sz w:val="22"/>
        <w:szCs w:val="20"/>
        <w:lang w:val="en-US" w:eastAsia="zh-CN" w:bidi="ar-SA"/>
      </w:rPr>
      <w:pict>
        <v:line id="直接连接符 18" o:spid="_x0000_s2057" o:spt="20" style="position:absolute;left:0pt;margin-left:123pt;margin-top:718.45pt;height:0.05pt;width:421.45pt;z-index:251665408;mso-width-relative:page;mso-height-relative:page;" fillcolor="#FFFFFF" filled="f" o:preferrelative="t" stroked="t" coordsize="21600,21600">
          <v:path arrowok="t"/>
          <v:fill on="f" color2="#FFFFFF" focussize="0,0"/>
          <v:stroke weight="3.5pt" color="#333333" color2="#FFFFFF" linestyle="thinThick" miterlimit="2"/>
          <v:imagedata gain="65536f" blacklevel="0f" gamma="0" o:title=""/>
          <o:lock v:ext="edit" position="f" selection="f" grouping="f" rotation="f" cropping="f" text="f" aspectratio="f"/>
        </v:line>
      </w:pict>
    </w:r>
    <w:r>
      <w:rPr>
        <w:rFonts w:hint="eastAsia" w:ascii="微软雅黑" w:hAnsi="微软雅黑" w:eastAsia="微软雅黑"/>
        <w:sz w:val="20"/>
      </w:rPr>
      <w:t xml:space="preserve">网址：*****************             </w:t>
    </w:r>
    <w:r>
      <w:rPr>
        <w:rFonts w:ascii="微软雅黑" w:hAnsi="微软雅黑" w:eastAsia="微软雅黑"/>
        <w:sz w:val="20"/>
      </w:rPr>
      <w:tab/>
    </w:r>
    <w:r>
      <w:rPr>
        <w:rFonts w:hint="eastAsia" w:ascii="微软雅黑" w:hAnsi="微软雅黑" w:eastAsia="微软雅黑"/>
        <w:sz w:val="20"/>
      </w:rPr>
      <w:t>地址：**********************************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tabs>
        <w:tab w:val="left" w:pos="0"/>
        <w:tab w:val="left" w:pos="9620"/>
      </w:tabs>
      <w:wordWrap w:val="0"/>
      <w:spacing w:line="240" w:lineRule="auto"/>
      <w:ind w:firstLine="2000" w:firstLineChars="1000"/>
      <w:jc w:val="right"/>
      <w:rPr>
        <w:rFonts w:ascii="微软雅黑" w:hAnsi="微软雅黑" w:eastAsia="微软雅黑"/>
        <w:sz w:val="20"/>
      </w:rPr>
    </w:pPr>
    <w:r>
      <w:rPr>
        <w:rFonts w:hint="eastAsia" w:ascii="微软雅黑" w:hAnsi="微软雅黑" w:eastAsia="微软雅黑"/>
        <w:sz w:val="20"/>
      </w:rPr>
      <w:t>文档编号：******cosmos</w:t>
    </w:r>
  </w:p>
  <w:p>
    <w:pPr>
      <w:pStyle w:val="21"/>
      <w:tabs>
        <w:tab w:val="left" w:pos="0"/>
        <w:tab w:val="left" w:pos="9620"/>
      </w:tabs>
      <w:spacing w:line="240" w:lineRule="auto"/>
      <w:ind w:firstLine="1800" w:firstLineChars="900"/>
      <w:jc w:val="right"/>
      <w:rPr>
        <w:rFonts w:ascii="微软雅黑" w:hAnsi="微软雅黑" w:eastAsia="微软雅黑"/>
        <w:sz w:val="20"/>
        <w:szCs w:val="20"/>
      </w:rPr>
    </w:pPr>
    <w:r>
      <w:rPr>
        <w:rFonts w:hint="eastAsia" w:ascii="微软雅黑" w:hAnsi="微软雅黑" w:eastAsia="微软雅黑"/>
        <w:sz w:val="20"/>
        <w:szCs w:val="20"/>
      </w:rPr>
      <w:t>文档名称：</w:t>
    </w:r>
    <w:r>
      <w:rPr>
        <w:rFonts w:ascii="微软雅黑" w:hAnsi="微软雅黑" w:eastAsia="微软雅黑"/>
        <w:sz w:val="20"/>
        <w:szCs w:val="20"/>
      </w:rPr>
      <w:t>设计</w:t>
    </w:r>
    <w:r>
      <w:rPr>
        <w:rFonts w:hint="eastAsia" w:ascii="微软雅黑" w:hAnsi="微软雅黑" w:eastAsia="微软雅黑"/>
        <w:sz w:val="20"/>
        <w:szCs w:val="20"/>
      </w:rPr>
      <w:t>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898BF64"/>
    <w:multiLevelType w:val="multilevel"/>
    <w:tmpl w:val="8898BF6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">
    <w:nsid w:val="A00D931E"/>
    <w:multiLevelType w:val="singleLevel"/>
    <w:tmpl w:val="A00D931E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DB180B11"/>
    <w:multiLevelType w:val="multilevel"/>
    <w:tmpl w:val="DB180B1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3">
    <w:nsid w:val="E25559D6"/>
    <w:multiLevelType w:val="multilevel"/>
    <w:tmpl w:val="E25559D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4">
    <w:nsid w:val="E27CBE7E"/>
    <w:multiLevelType w:val="multilevel"/>
    <w:tmpl w:val="E27CBE7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5">
    <w:nsid w:val="F62756E2"/>
    <w:multiLevelType w:val="multilevel"/>
    <w:tmpl w:val="F62756E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6">
    <w:nsid w:val="22844D05"/>
    <w:multiLevelType w:val="multilevel"/>
    <w:tmpl w:val="22844D0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7">
    <w:nsid w:val="30B946BC"/>
    <w:multiLevelType w:val="multilevel"/>
    <w:tmpl w:val="30B946B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8">
    <w:nsid w:val="4BFB418C"/>
    <w:multiLevelType w:val="multilevel"/>
    <w:tmpl w:val="4BFB418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9">
    <w:nsid w:val="54D52BA5"/>
    <w:multiLevelType w:val="multilevel"/>
    <w:tmpl w:val="54D52BA5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992" w:hanging="992"/>
      </w:pPr>
      <w:rPr>
        <w:rFonts w:hint="eastAsia"/>
        <w:i w:val="0"/>
        <w:color w:val="auto"/>
      </w:rPr>
    </w:lvl>
    <w:lvl w:ilvl="2" w:tentative="0">
      <w:start w:val="1"/>
      <w:numFmt w:val="decimal"/>
      <w:pStyle w:val="4"/>
      <w:lvlText w:val="%1.%2.%3"/>
      <w:lvlJc w:val="left"/>
      <w:pPr>
        <w:ind w:left="1418" w:hanging="1418"/>
      </w:pPr>
      <w:rPr>
        <w:rFonts w:hint="eastAsia"/>
      </w:rPr>
    </w:lvl>
    <w:lvl w:ilvl="3" w:tentative="0">
      <w:start w:val="1"/>
      <w:numFmt w:val="decimal"/>
      <w:pStyle w:val="5"/>
      <w:lvlText w:val="%1.%2.%3.%4"/>
      <w:lvlJc w:val="left"/>
      <w:pPr>
        <w:ind w:left="2126" w:hanging="2126"/>
      </w:pPr>
      <w:rPr>
        <w:rFonts w:hint="eastAsia"/>
        <w:i w:val="0"/>
        <w:color w:val="auto"/>
      </w:rPr>
    </w:lvl>
    <w:lvl w:ilvl="4" w:tentative="0">
      <w:start w:val="1"/>
      <w:numFmt w:val="decimal"/>
      <w:lvlText w:val="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>
    <w:nsid w:val="57317DB5"/>
    <w:multiLevelType w:val="singleLevel"/>
    <w:tmpl w:val="57317DB5"/>
    <w:lvl w:ilvl="0" w:tentative="0">
      <w:start w:val="1"/>
      <w:numFmt w:val="lowerLetter"/>
      <w:lvlText w:val="%1."/>
      <w:lvlJc w:val="left"/>
      <w:pPr>
        <w:tabs>
          <w:tab w:val="left" w:pos="1985"/>
        </w:tabs>
        <w:ind w:left="1985" w:hanging="567"/>
      </w:pPr>
    </w:lvl>
  </w:abstractNum>
  <w:abstractNum w:abstractNumId="11">
    <w:nsid w:val="66C50B12"/>
    <w:multiLevelType w:val="multilevel"/>
    <w:tmpl w:val="66C50B1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2">
    <w:nsid w:val="795E929E"/>
    <w:multiLevelType w:val="multilevel"/>
    <w:tmpl w:val="795E929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9"/>
  </w:num>
  <w:num w:numId="2">
    <w:abstractNumId w:val="10"/>
    <w:lvlOverride w:ilvl="0">
      <w:startOverride w:val="1"/>
    </w:lvlOverride>
  </w:num>
  <w:num w:numId="3">
    <w:abstractNumId w:val="7"/>
  </w:num>
  <w:num w:numId="4">
    <w:abstractNumId w:val="1"/>
  </w:num>
  <w:num w:numId="5">
    <w:abstractNumId w:val="2"/>
  </w:num>
  <w:num w:numId="6">
    <w:abstractNumId w:val="8"/>
  </w:num>
  <w:num w:numId="7">
    <w:abstractNumId w:val="11"/>
  </w:num>
  <w:num w:numId="8">
    <w:abstractNumId w:val="3"/>
  </w:num>
  <w:num w:numId="9">
    <w:abstractNumId w:val="5"/>
  </w:num>
  <w:num w:numId="10">
    <w:abstractNumId w:val="12"/>
  </w:num>
  <w:num w:numId="11">
    <w:abstractNumId w:val="6"/>
  </w:num>
  <w:num w:numId="12">
    <w:abstractNumId w:val="4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0"/>
  <w:bordersDoNotSurroundFooter w:val="0"/>
  <w:documentProtection w:edit="readOnly"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09B2"/>
    <w:rsid w:val="0000188E"/>
    <w:rsid w:val="00002CD8"/>
    <w:rsid w:val="00004119"/>
    <w:rsid w:val="00004381"/>
    <w:rsid w:val="00011559"/>
    <w:rsid w:val="00014152"/>
    <w:rsid w:val="00016C20"/>
    <w:rsid w:val="00016D77"/>
    <w:rsid w:val="0001756C"/>
    <w:rsid w:val="00017B89"/>
    <w:rsid w:val="00021F79"/>
    <w:rsid w:val="00022B10"/>
    <w:rsid w:val="00024378"/>
    <w:rsid w:val="00024A70"/>
    <w:rsid w:val="00030021"/>
    <w:rsid w:val="00030374"/>
    <w:rsid w:val="00030C86"/>
    <w:rsid w:val="000317EF"/>
    <w:rsid w:val="00033053"/>
    <w:rsid w:val="000346C0"/>
    <w:rsid w:val="000359B8"/>
    <w:rsid w:val="00037B71"/>
    <w:rsid w:val="00041502"/>
    <w:rsid w:val="00041725"/>
    <w:rsid w:val="00041D8D"/>
    <w:rsid w:val="000430CA"/>
    <w:rsid w:val="0004467C"/>
    <w:rsid w:val="000446B0"/>
    <w:rsid w:val="00045010"/>
    <w:rsid w:val="00046314"/>
    <w:rsid w:val="000477AE"/>
    <w:rsid w:val="0005007E"/>
    <w:rsid w:val="00052951"/>
    <w:rsid w:val="000535DD"/>
    <w:rsid w:val="000537EB"/>
    <w:rsid w:val="00054655"/>
    <w:rsid w:val="0005687B"/>
    <w:rsid w:val="00057739"/>
    <w:rsid w:val="00061054"/>
    <w:rsid w:val="000624C6"/>
    <w:rsid w:val="000636F5"/>
    <w:rsid w:val="00064AB3"/>
    <w:rsid w:val="00064AB8"/>
    <w:rsid w:val="00065C51"/>
    <w:rsid w:val="00066E82"/>
    <w:rsid w:val="000671A8"/>
    <w:rsid w:val="00067737"/>
    <w:rsid w:val="00071397"/>
    <w:rsid w:val="00072CC4"/>
    <w:rsid w:val="00075B27"/>
    <w:rsid w:val="000765B3"/>
    <w:rsid w:val="00076E31"/>
    <w:rsid w:val="00077009"/>
    <w:rsid w:val="00077409"/>
    <w:rsid w:val="00077701"/>
    <w:rsid w:val="0008108D"/>
    <w:rsid w:val="000826FC"/>
    <w:rsid w:val="000833DF"/>
    <w:rsid w:val="00083CB2"/>
    <w:rsid w:val="00085928"/>
    <w:rsid w:val="00086B6A"/>
    <w:rsid w:val="000963BC"/>
    <w:rsid w:val="000A0049"/>
    <w:rsid w:val="000A0FDA"/>
    <w:rsid w:val="000A2275"/>
    <w:rsid w:val="000A3BF3"/>
    <w:rsid w:val="000A6119"/>
    <w:rsid w:val="000A768F"/>
    <w:rsid w:val="000B03F6"/>
    <w:rsid w:val="000B0EE3"/>
    <w:rsid w:val="000B1B48"/>
    <w:rsid w:val="000B3674"/>
    <w:rsid w:val="000B7599"/>
    <w:rsid w:val="000C17B8"/>
    <w:rsid w:val="000C3161"/>
    <w:rsid w:val="000C3711"/>
    <w:rsid w:val="000C3FB4"/>
    <w:rsid w:val="000C43AF"/>
    <w:rsid w:val="000C525A"/>
    <w:rsid w:val="000C53B5"/>
    <w:rsid w:val="000D00C9"/>
    <w:rsid w:val="000D21F4"/>
    <w:rsid w:val="000D3D7B"/>
    <w:rsid w:val="000D4BA7"/>
    <w:rsid w:val="000D59F8"/>
    <w:rsid w:val="000D72D5"/>
    <w:rsid w:val="000E0040"/>
    <w:rsid w:val="000E08C7"/>
    <w:rsid w:val="000E35EC"/>
    <w:rsid w:val="000E3905"/>
    <w:rsid w:val="000E4601"/>
    <w:rsid w:val="000E4F9F"/>
    <w:rsid w:val="000E641A"/>
    <w:rsid w:val="000E6966"/>
    <w:rsid w:val="000E74E4"/>
    <w:rsid w:val="000F0B40"/>
    <w:rsid w:val="000F309A"/>
    <w:rsid w:val="000F3D8F"/>
    <w:rsid w:val="000F446F"/>
    <w:rsid w:val="000F482E"/>
    <w:rsid w:val="000F4FD2"/>
    <w:rsid w:val="00101E31"/>
    <w:rsid w:val="001029E7"/>
    <w:rsid w:val="001030BD"/>
    <w:rsid w:val="00106BFB"/>
    <w:rsid w:val="0010706E"/>
    <w:rsid w:val="00117DA2"/>
    <w:rsid w:val="00120B1F"/>
    <w:rsid w:val="001214AB"/>
    <w:rsid w:val="00121AF7"/>
    <w:rsid w:val="00121D74"/>
    <w:rsid w:val="001246A8"/>
    <w:rsid w:val="00124713"/>
    <w:rsid w:val="0012534D"/>
    <w:rsid w:val="0012665E"/>
    <w:rsid w:val="00127353"/>
    <w:rsid w:val="001364E3"/>
    <w:rsid w:val="0013699E"/>
    <w:rsid w:val="00136E7F"/>
    <w:rsid w:val="00136FAE"/>
    <w:rsid w:val="00143CEB"/>
    <w:rsid w:val="00143F09"/>
    <w:rsid w:val="00143F10"/>
    <w:rsid w:val="00143FE5"/>
    <w:rsid w:val="00144AEA"/>
    <w:rsid w:val="00144C77"/>
    <w:rsid w:val="00154400"/>
    <w:rsid w:val="0016153A"/>
    <w:rsid w:val="00167FEB"/>
    <w:rsid w:val="001701F6"/>
    <w:rsid w:val="00170DFD"/>
    <w:rsid w:val="00171842"/>
    <w:rsid w:val="00172A27"/>
    <w:rsid w:val="001730EE"/>
    <w:rsid w:val="0017316C"/>
    <w:rsid w:val="00173B19"/>
    <w:rsid w:val="00175833"/>
    <w:rsid w:val="00175B76"/>
    <w:rsid w:val="00177679"/>
    <w:rsid w:val="001778CC"/>
    <w:rsid w:val="001778F1"/>
    <w:rsid w:val="00177A08"/>
    <w:rsid w:val="00181A23"/>
    <w:rsid w:val="00183A96"/>
    <w:rsid w:val="001840C9"/>
    <w:rsid w:val="001846C8"/>
    <w:rsid w:val="00185310"/>
    <w:rsid w:val="00186627"/>
    <w:rsid w:val="00186788"/>
    <w:rsid w:val="00186CF4"/>
    <w:rsid w:val="00186ED9"/>
    <w:rsid w:val="00187394"/>
    <w:rsid w:val="001875E1"/>
    <w:rsid w:val="001877F3"/>
    <w:rsid w:val="00187A5B"/>
    <w:rsid w:val="00190075"/>
    <w:rsid w:val="00191AC8"/>
    <w:rsid w:val="001927CF"/>
    <w:rsid w:val="00194145"/>
    <w:rsid w:val="001950F4"/>
    <w:rsid w:val="0019654E"/>
    <w:rsid w:val="00197190"/>
    <w:rsid w:val="001A1F2E"/>
    <w:rsid w:val="001A3904"/>
    <w:rsid w:val="001B0050"/>
    <w:rsid w:val="001B1D6D"/>
    <w:rsid w:val="001B4145"/>
    <w:rsid w:val="001B4F37"/>
    <w:rsid w:val="001B5410"/>
    <w:rsid w:val="001B5773"/>
    <w:rsid w:val="001B6677"/>
    <w:rsid w:val="001C0620"/>
    <w:rsid w:val="001C0C1C"/>
    <w:rsid w:val="001C4827"/>
    <w:rsid w:val="001C4F0B"/>
    <w:rsid w:val="001C5248"/>
    <w:rsid w:val="001D0745"/>
    <w:rsid w:val="001D2F31"/>
    <w:rsid w:val="001D3549"/>
    <w:rsid w:val="001D4D6A"/>
    <w:rsid w:val="001D5494"/>
    <w:rsid w:val="001D6FD6"/>
    <w:rsid w:val="001D7391"/>
    <w:rsid w:val="001E07E0"/>
    <w:rsid w:val="001E11E0"/>
    <w:rsid w:val="001E122E"/>
    <w:rsid w:val="001E13B6"/>
    <w:rsid w:val="001E223F"/>
    <w:rsid w:val="001E263E"/>
    <w:rsid w:val="001E4915"/>
    <w:rsid w:val="001E540E"/>
    <w:rsid w:val="001E5B0A"/>
    <w:rsid w:val="001F0D3B"/>
    <w:rsid w:val="001F11A5"/>
    <w:rsid w:val="001F16CD"/>
    <w:rsid w:val="001F5216"/>
    <w:rsid w:val="001F616B"/>
    <w:rsid w:val="00202F74"/>
    <w:rsid w:val="00203D84"/>
    <w:rsid w:val="0020409B"/>
    <w:rsid w:val="00207309"/>
    <w:rsid w:val="00210883"/>
    <w:rsid w:val="002110DB"/>
    <w:rsid w:val="0021180B"/>
    <w:rsid w:val="00211B50"/>
    <w:rsid w:val="002130FB"/>
    <w:rsid w:val="00213468"/>
    <w:rsid w:val="0021445B"/>
    <w:rsid w:val="00215BE1"/>
    <w:rsid w:val="002161BF"/>
    <w:rsid w:val="0022230F"/>
    <w:rsid w:val="0022255F"/>
    <w:rsid w:val="00223BF7"/>
    <w:rsid w:val="002242FC"/>
    <w:rsid w:val="00226DC1"/>
    <w:rsid w:val="00227DD9"/>
    <w:rsid w:val="002308D4"/>
    <w:rsid w:val="00231391"/>
    <w:rsid w:val="00231B41"/>
    <w:rsid w:val="00233135"/>
    <w:rsid w:val="00233519"/>
    <w:rsid w:val="00235C82"/>
    <w:rsid w:val="0023702C"/>
    <w:rsid w:val="00237BD0"/>
    <w:rsid w:val="00240C3B"/>
    <w:rsid w:val="00240E5A"/>
    <w:rsid w:val="00241DD3"/>
    <w:rsid w:val="002437AC"/>
    <w:rsid w:val="00243AC9"/>
    <w:rsid w:val="00243D3C"/>
    <w:rsid w:val="002442D2"/>
    <w:rsid w:val="00245558"/>
    <w:rsid w:val="00246CEB"/>
    <w:rsid w:val="002529A0"/>
    <w:rsid w:val="00253464"/>
    <w:rsid w:val="0025666E"/>
    <w:rsid w:val="00256C94"/>
    <w:rsid w:val="00257247"/>
    <w:rsid w:val="00261FBF"/>
    <w:rsid w:val="00263673"/>
    <w:rsid w:val="0026606E"/>
    <w:rsid w:val="00267497"/>
    <w:rsid w:val="002725DC"/>
    <w:rsid w:val="00274C1B"/>
    <w:rsid w:val="002768A5"/>
    <w:rsid w:val="002772F4"/>
    <w:rsid w:val="002811F2"/>
    <w:rsid w:val="002822B6"/>
    <w:rsid w:val="0028352D"/>
    <w:rsid w:val="00284ADA"/>
    <w:rsid w:val="00285FB3"/>
    <w:rsid w:val="00287DCB"/>
    <w:rsid w:val="00290EF2"/>
    <w:rsid w:val="0029121B"/>
    <w:rsid w:val="00293EB1"/>
    <w:rsid w:val="00294632"/>
    <w:rsid w:val="00294C89"/>
    <w:rsid w:val="00296AD9"/>
    <w:rsid w:val="002A14EC"/>
    <w:rsid w:val="002A5388"/>
    <w:rsid w:val="002B1E20"/>
    <w:rsid w:val="002B22A9"/>
    <w:rsid w:val="002B3599"/>
    <w:rsid w:val="002B43CC"/>
    <w:rsid w:val="002B723E"/>
    <w:rsid w:val="002C172B"/>
    <w:rsid w:val="002C24A0"/>
    <w:rsid w:val="002C2819"/>
    <w:rsid w:val="002D0155"/>
    <w:rsid w:val="002D01E3"/>
    <w:rsid w:val="002D1CB4"/>
    <w:rsid w:val="002D3D56"/>
    <w:rsid w:val="002D41C6"/>
    <w:rsid w:val="002D4714"/>
    <w:rsid w:val="002D5D88"/>
    <w:rsid w:val="002D67EE"/>
    <w:rsid w:val="002D6825"/>
    <w:rsid w:val="002D6897"/>
    <w:rsid w:val="002E072A"/>
    <w:rsid w:val="002E2A43"/>
    <w:rsid w:val="002E6B23"/>
    <w:rsid w:val="002F0771"/>
    <w:rsid w:val="002F2837"/>
    <w:rsid w:val="002F4C67"/>
    <w:rsid w:val="002F5356"/>
    <w:rsid w:val="002F5AB9"/>
    <w:rsid w:val="00301187"/>
    <w:rsid w:val="00303C1E"/>
    <w:rsid w:val="00304B35"/>
    <w:rsid w:val="003051A9"/>
    <w:rsid w:val="00305451"/>
    <w:rsid w:val="0030780C"/>
    <w:rsid w:val="00310468"/>
    <w:rsid w:val="00310C0B"/>
    <w:rsid w:val="00312B1E"/>
    <w:rsid w:val="00316317"/>
    <w:rsid w:val="003233A1"/>
    <w:rsid w:val="00330FB9"/>
    <w:rsid w:val="003311B7"/>
    <w:rsid w:val="00331F7E"/>
    <w:rsid w:val="00332B43"/>
    <w:rsid w:val="003369AC"/>
    <w:rsid w:val="0033754C"/>
    <w:rsid w:val="00340835"/>
    <w:rsid w:val="00341A33"/>
    <w:rsid w:val="00341A34"/>
    <w:rsid w:val="00343A04"/>
    <w:rsid w:val="003451C6"/>
    <w:rsid w:val="00346204"/>
    <w:rsid w:val="00346F8E"/>
    <w:rsid w:val="00347FA6"/>
    <w:rsid w:val="003504C3"/>
    <w:rsid w:val="00350E31"/>
    <w:rsid w:val="003520BD"/>
    <w:rsid w:val="0035261D"/>
    <w:rsid w:val="00356044"/>
    <w:rsid w:val="00357934"/>
    <w:rsid w:val="00363B65"/>
    <w:rsid w:val="00365A81"/>
    <w:rsid w:val="0036680A"/>
    <w:rsid w:val="00366E95"/>
    <w:rsid w:val="00372288"/>
    <w:rsid w:val="0037407A"/>
    <w:rsid w:val="0038114C"/>
    <w:rsid w:val="003812BB"/>
    <w:rsid w:val="003814E4"/>
    <w:rsid w:val="0038341D"/>
    <w:rsid w:val="00383614"/>
    <w:rsid w:val="00384257"/>
    <w:rsid w:val="0038447C"/>
    <w:rsid w:val="0038620E"/>
    <w:rsid w:val="00387335"/>
    <w:rsid w:val="00387451"/>
    <w:rsid w:val="003903F5"/>
    <w:rsid w:val="003923D1"/>
    <w:rsid w:val="0039251F"/>
    <w:rsid w:val="00392DE6"/>
    <w:rsid w:val="0039543F"/>
    <w:rsid w:val="003959F7"/>
    <w:rsid w:val="00395E90"/>
    <w:rsid w:val="00397C69"/>
    <w:rsid w:val="003A0809"/>
    <w:rsid w:val="003A2E76"/>
    <w:rsid w:val="003A3839"/>
    <w:rsid w:val="003A3AD0"/>
    <w:rsid w:val="003A5FBF"/>
    <w:rsid w:val="003A6A58"/>
    <w:rsid w:val="003A78D8"/>
    <w:rsid w:val="003B1FD8"/>
    <w:rsid w:val="003B23EB"/>
    <w:rsid w:val="003B281E"/>
    <w:rsid w:val="003B4436"/>
    <w:rsid w:val="003B6976"/>
    <w:rsid w:val="003C2D73"/>
    <w:rsid w:val="003C495E"/>
    <w:rsid w:val="003C7960"/>
    <w:rsid w:val="003D3D8E"/>
    <w:rsid w:val="003D6E9A"/>
    <w:rsid w:val="003E0F90"/>
    <w:rsid w:val="003E1982"/>
    <w:rsid w:val="003E1B9B"/>
    <w:rsid w:val="003E36FF"/>
    <w:rsid w:val="003E679D"/>
    <w:rsid w:val="003F0A72"/>
    <w:rsid w:val="003F0C47"/>
    <w:rsid w:val="003F129B"/>
    <w:rsid w:val="003F14EE"/>
    <w:rsid w:val="003F180E"/>
    <w:rsid w:val="003F3049"/>
    <w:rsid w:val="003F35F2"/>
    <w:rsid w:val="003F6133"/>
    <w:rsid w:val="003F6399"/>
    <w:rsid w:val="003F69E5"/>
    <w:rsid w:val="004111E7"/>
    <w:rsid w:val="004116D4"/>
    <w:rsid w:val="00412104"/>
    <w:rsid w:val="0041280C"/>
    <w:rsid w:val="004136CB"/>
    <w:rsid w:val="0041547C"/>
    <w:rsid w:val="00416143"/>
    <w:rsid w:val="0041799F"/>
    <w:rsid w:val="00417EA8"/>
    <w:rsid w:val="004208D8"/>
    <w:rsid w:val="004211AB"/>
    <w:rsid w:val="004234BC"/>
    <w:rsid w:val="004260C8"/>
    <w:rsid w:val="00426C1A"/>
    <w:rsid w:val="00426C2F"/>
    <w:rsid w:val="00427191"/>
    <w:rsid w:val="00427CCC"/>
    <w:rsid w:val="00432CB5"/>
    <w:rsid w:val="00433ECF"/>
    <w:rsid w:val="004344F0"/>
    <w:rsid w:val="00437C09"/>
    <w:rsid w:val="004406C8"/>
    <w:rsid w:val="00444580"/>
    <w:rsid w:val="00445620"/>
    <w:rsid w:val="004463E3"/>
    <w:rsid w:val="00446418"/>
    <w:rsid w:val="00447CAE"/>
    <w:rsid w:val="00450504"/>
    <w:rsid w:val="00450C7C"/>
    <w:rsid w:val="00452F3A"/>
    <w:rsid w:val="00456B59"/>
    <w:rsid w:val="004609F9"/>
    <w:rsid w:val="004613BE"/>
    <w:rsid w:val="00462C05"/>
    <w:rsid w:val="00464643"/>
    <w:rsid w:val="004720BE"/>
    <w:rsid w:val="0047277A"/>
    <w:rsid w:val="004727FC"/>
    <w:rsid w:val="00472C85"/>
    <w:rsid w:val="0047300F"/>
    <w:rsid w:val="0047381B"/>
    <w:rsid w:val="004768F6"/>
    <w:rsid w:val="00477848"/>
    <w:rsid w:val="004808D5"/>
    <w:rsid w:val="00481864"/>
    <w:rsid w:val="00482EDE"/>
    <w:rsid w:val="00484D21"/>
    <w:rsid w:val="00485574"/>
    <w:rsid w:val="004861F4"/>
    <w:rsid w:val="004871F8"/>
    <w:rsid w:val="00487586"/>
    <w:rsid w:val="00493D6F"/>
    <w:rsid w:val="00493DCD"/>
    <w:rsid w:val="00494A3A"/>
    <w:rsid w:val="00495A8F"/>
    <w:rsid w:val="00496518"/>
    <w:rsid w:val="004969A4"/>
    <w:rsid w:val="004A01F8"/>
    <w:rsid w:val="004A1441"/>
    <w:rsid w:val="004A2C89"/>
    <w:rsid w:val="004A4C2F"/>
    <w:rsid w:val="004A532B"/>
    <w:rsid w:val="004A55FA"/>
    <w:rsid w:val="004A6A61"/>
    <w:rsid w:val="004B00EC"/>
    <w:rsid w:val="004B0309"/>
    <w:rsid w:val="004B1C61"/>
    <w:rsid w:val="004B44A3"/>
    <w:rsid w:val="004B581A"/>
    <w:rsid w:val="004B685F"/>
    <w:rsid w:val="004B7E83"/>
    <w:rsid w:val="004C24AA"/>
    <w:rsid w:val="004C2F9A"/>
    <w:rsid w:val="004D068F"/>
    <w:rsid w:val="004D193C"/>
    <w:rsid w:val="004D40D6"/>
    <w:rsid w:val="004D4A7E"/>
    <w:rsid w:val="004D5708"/>
    <w:rsid w:val="004D6B17"/>
    <w:rsid w:val="004E2312"/>
    <w:rsid w:val="004E2969"/>
    <w:rsid w:val="004E5751"/>
    <w:rsid w:val="004E6645"/>
    <w:rsid w:val="004E7B4E"/>
    <w:rsid w:val="004F0EF1"/>
    <w:rsid w:val="004F1E14"/>
    <w:rsid w:val="004F3210"/>
    <w:rsid w:val="004F4834"/>
    <w:rsid w:val="004F532F"/>
    <w:rsid w:val="004F5909"/>
    <w:rsid w:val="00500E11"/>
    <w:rsid w:val="00500FE1"/>
    <w:rsid w:val="00502A27"/>
    <w:rsid w:val="00502FE3"/>
    <w:rsid w:val="005030EF"/>
    <w:rsid w:val="00506373"/>
    <w:rsid w:val="005075D9"/>
    <w:rsid w:val="0051073A"/>
    <w:rsid w:val="005111A1"/>
    <w:rsid w:val="005116BD"/>
    <w:rsid w:val="005122A5"/>
    <w:rsid w:val="00513B46"/>
    <w:rsid w:val="0051738A"/>
    <w:rsid w:val="005208C2"/>
    <w:rsid w:val="00520AE2"/>
    <w:rsid w:val="00520C98"/>
    <w:rsid w:val="00521191"/>
    <w:rsid w:val="005242FD"/>
    <w:rsid w:val="005301BF"/>
    <w:rsid w:val="005337EC"/>
    <w:rsid w:val="00533FD2"/>
    <w:rsid w:val="00537987"/>
    <w:rsid w:val="00537BF8"/>
    <w:rsid w:val="00540B35"/>
    <w:rsid w:val="00545787"/>
    <w:rsid w:val="0055041B"/>
    <w:rsid w:val="00550B7F"/>
    <w:rsid w:val="00551A44"/>
    <w:rsid w:val="005525F7"/>
    <w:rsid w:val="00557F16"/>
    <w:rsid w:val="00560F53"/>
    <w:rsid w:val="005616B4"/>
    <w:rsid w:val="0056691E"/>
    <w:rsid w:val="00571134"/>
    <w:rsid w:val="005748F3"/>
    <w:rsid w:val="00574FC3"/>
    <w:rsid w:val="0057666F"/>
    <w:rsid w:val="00581950"/>
    <w:rsid w:val="005820AE"/>
    <w:rsid w:val="0058373E"/>
    <w:rsid w:val="00585B70"/>
    <w:rsid w:val="00587279"/>
    <w:rsid w:val="00590CB9"/>
    <w:rsid w:val="0059113C"/>
    <w:rsid w:val="00592B24"/>
    <w:rsid w:val="00596EE0"/>
    <w:rsid w:val="0059719A"/>
    <w:rsid w:val="005A089B"/>
    <w:rsid w:val="005A0B83"/>
    <w:rsid w:val="005A1551"/>
    <w:rsid w:val="005A1752"/>
    <w:rsid w:val="005A1DAD"/>
    <w:rsid w:val="005A4372"/>
    <w:rsid w:val="005A6370"/>
    <w:rsid w:val="005A6796"/>
    <w:rsid w:val="005A7FF6"/>
    <w:rsid w:val="005B0770"/>
    <w:rsid w:val="005B17D3"/>
    <w:rsid w:val="005B1AE6"/>
    <w:rsid w:val="005C33EA"/>
    <w:rsid w:val="005C56BD"/>
    <w:rsid w:val="005C6B74"/>
    <w:rsid w:val="005D0944"/>
    <w:rsid w:val="005D0B3D"/>
    <w:rsid w:val="005D1BE7"/>
    <w:rsid w:val="005D393A"/>
    <w:rsid w:val="005D3FEB"/>
    <w:rsid w:val="005D498E"/>
    <w:rsid w:val="005D4BD9"/>
    <w:rsid w:val="005D52C5"/>
    <w:rsid w:val="005E171A"/>
    <w:rsid w:val="005E4AB8"/>
    <w:rsid w:val="005E4D97"/>
    <w:rsid w:val="005E6D25"/>
    <w:rsid w:val="005E7BA6"/>
    <w:rsid w:val="005F278A"/>
    <w:rsid w:val="005F29CA"/>
    <w:rsid w:val="005F2C22"/>
    <w:rsid w:val="005F3351"/>
    <w:rsid w:val="005F428F"/>
    <w:rsid w:val="005F5770"/>
    <w:rsid w:val="005F58B7"/>
    <w:rsid w:val="005F699E"/>
    <w:rsid w:val="005F75F5"/>
    <w:rsid w:val="00601584"/>
    <w:rsid w:val="00602423"/>
    <w:rsid w:val="00604CD8"/>
    <w:rsid w:val="00606AEF"/>
    <w:rsid w:val="006124FB"/>
    <w:rsid w:val="006172AF"/>
    <w:rsid w:val="006176F1"/>
    <w:rsid w:val="006204B8"/>
    <w:rsid w:val="00620EA4"/>
    <w:rsid w:val="00623923"/>
    <w:rsid w:val="00624412"/>
    <w:rsid w:val="00626AD2"/>
    <w:rsid w:val="00631B7D"/>
    <w:rsid w:val="006340DE"/>
    <w:rsid w:val="0063410F"/>
    <w:rsid w:val="00635B5F"/>
    <w:rsid w:val="00635D9C"/>
    <w:rsid w:val="00636ABA"/>
    <w:rsid w:val="00641688"/>
    <w:rsid w:val="00642BE9"/>
    <w:rsid w:val="00645597"/>
    <w:rsid w:val="0064651F"/>
    <w:rsid w:val="00646D8C"/>
    <w:rsid w:val="006516CC"/>
    <w:rsid w:val="006539EA"/>
    <w:rsid w:val="00656266"/>
    <w:rsid w:val="00656CA8"/>
    <w:rsid w:val="006575E5"/>
    <w:rsid w:val="00660144"/>
    <w:rsid w:val="0066062A"/>
    <w:rsid w:val="00663BA5"/>
    <w:rsid w:val="0066617D"/>
    <w:rsid w:val="006715A1"/>
    <w:rsid w:val="00675720"/>
    <w:rsid w:val="00680659"/>
    <w:rsid w:val="00681436"/>
    <w:rsid w:val="006818C6"/>
    <w:rsid w:val="00681C03"/>
    <w:rsid w:val="00683D78"/>
    <w:rsid w:val="006863D3"/>
    <w:rsid w:val="00691ABD"/>
    <w:rsid w:val="00691AC9"/>
    <w:rsid w:val="006925FC"/>
    <w:rsid w:val="00694C53"/>
    <w:rsid w:val="00695A75"/>
    <w:rsid w:val="00697AF4"/>
    <w:rsid w:val="006A0DC6"/>
    <w:rsid w:val="006A3DA9"/>
    <w:rsid w:val="006A57D1"/>
    <w:rsid w:val="006A7E29"/>
    <w:rsid w:val="006B030D"/>
    <w:rsid w:val="006B133D"/>
    <w:rsid w:val="006B1969"/>
    <w:rsid w:val="006B2C45"/>
    <w:rsid w:val="006B3581"/>
    <w:rsid w:val="006C0422"/>
    <w:rsid w:val="006C3EF0"/>
    <w:rsid w:val="006C4B70"/>
    <w:rsid w:val="006C6DDC"/>
    <w:rsid w:val="006C7269"/>
    <w:rsid w:val="006C72A2"/>
    <w:rsid w:val="006C75FD"/>
    <w:rsid w:val="006D01DF"/>
    <w:rsid w:val="006D1D67"/>
    <w:rsid w:val="006D3C31"/>
    <w:rsid w:val="006D55B3"/>
    <w:rsid w:val="006D6B1F"/>
    <w:rsid w:val="006D6C44"/>
    <w:rsid w:val="006E0320"/>
    <w:rsid w:val="006E0611"/>
    <w:rsid w:val="006E28C8"/>
    <w:rsid w:val="006E4669"/>
    <w:rsid w:val="006E498F"/>
    <w:rsid w:val="006E4E71"/>
    <w:rsid w:val="006E6670"/>
    <w:rsid w:val="006E673D"/>
    <w:rsid w:val="006E7D45"/>
    <w:rsid w:val="006F092C"/>
    <w:rsid w:val="006F137F"/>
    <w:rsid w:val="006F2A72"/>
    <w:rsid w:val="006F7217"/>
    <w:rsid w:val="006F75DD"/>
    <w:rsid w:val="007003A2"/>
    <w:rsid w:val="00702261"/>
    <w:rsid w:val="007034B0"/>
    <w:rsid w:val="007037D5"/>
    <w:rsid w:val="00711462"/>
    <w:rsid w:val="00711ABF"/>
    <w:rsid w:val="00716557"/>
    <w:rsid w:val="00720ACD"/>
    <w:rsid w:val="007217F6"/>
    <w:rsid w:val="00722220"/>
    <w:rsid w:val="00722702"/>
    <w:rsid w:val="0072658A"/>
    <w:rsid w:val="00727213"/>
    <w:rsid w:val="007279C7"/>
    <w:rsid w:val="00730B37"/>
    <w:rsid w:val="00731BBF"/>
    <w:rsid w:val="007335DA"/>
    <w:rsid w:val="00734037"/>
    <w:rsid w:val="007405D4"/>
    <w:rsid w:val="00740F18"/>
    <w:rsid w:val="007429B1"/>
    <w:rsid w:val="007447EE"/>
    <w:rsid w:val="00746805"/>
    <w:rsid w:val="007468BC"/>
    <w:rsid w:val="007508FA"/>
    <w:rsid w:val="0075182A"/>
    <w:rsid w:val="007523E4"/>
    <w:rsid w:val="00754D68"/>
    <w:rsid w:val="00756B72"/>
    <w:rsid w:val="00760750"/>
    <w:rsid w:val="007617CE"/>
    <w:rsid w:val="00770A7F"/>
    <w:rsid w:val="00774E79"/>
    <w:rsid w:val="007752BE"/>
    <w:rsid w:val="00776990"/>
    <w:rsid w:val="00777319"/>
    <w:rsid w:val="007778DE"/>
    <w:rsid w:val="00777F7C"/>
    <w:rsid w:val="00780F82"/>
    <w:rsid w:val="00783BE1"/>
    <w:rsid w:val="0078435F"/>
    <w:rsid w:val="00784DFC"/>
    <w:rsid w:val="00785205"/>
    <w:rsid w:val="0078560A"/>
    <w:rsid w:val="00786778"/>
    <w:rsid w:val="00787B2E"/>
    <w:rsid w:val="00790866"/>
    <w:rsid w:val="007920DC"/>
    <w:rsid w:val="00793938"/>
    <w:rsid w:val="00793ED7"/>
    <w:rsid w:val="00794287"/>
    <w:rsid w:val="007A6EF6"/>
    <w:rsid w:val="007B634D"/>
    <w:rsid w:val="007B6A00"/>
    <w:rsid w:val="007B6EBE"/>
    <w:rsid w:val="007B6FFA"/>
    <w:rsid w:val="007B74DF"/>
    <w:rsid w:val="007C0083"/>
    <w:rsid w:val="007C04A0"/>
    <w:rsid w:val="007C3422"/>
    <w:rsid w:val="007C480D"/>
    <w:rsid w:val="007C561A"/>
    <w:rsid w:val="007C7136"/>
    <w:rsid w:val="007C77A7"/>
    <w:rsid w:val="007D110A"/>
    <w:rsid w:val="007D153C"/>
    <w:rsid w:val="007D3BFC"/>
    <w:rsid w:val="007E09B4"/>
    <w:rsid w:val="007E2532"/>
    <w:rsid w:val="007E3983"/>
    <w:rsid w:val="007E5C37"/>
    <w:rsid w:val="007E729C"/>
    <w:rsid w:val="007F0DF6"/>
    <w:rsid w:val="007F20F2"/>
    <w:rsid w:val="007F4D17"/>
    <w:rsid w:val="007F727C"/>
    <w:rsid w:val="00801A99"/>
    <w:rsid w:val="00801E9C"/>
    <w:rsid w:val="00801EDF"/>
    <w:rsid w:val="00802422"/>
    <w:rsid w:val="00802D6F"/>
    <w:rsid w:val="008030EF"/>
    <w:rsid w:val="00803713"/>
    <w:rsid w:val="00804BE5"/>
    <w:rsid w:val="0080547A"/>
    <w:rsid w:val="00814338"/>
    <w:rsid w:val="00815939"/>
    <w:rsid w:val="00816E49"/>
    <w:rsid w:val="00817DB0"/>
    <w:rsid w:val="00820374"/>
    <w:rsid w:val="00820EA4"/>
    <w:rsid w:val="00820ECE"/>
    <w:rsid w:val="00823969"/>
    <w:rsid w:val="00824050"/>
    <w:rsid w:val="00824053"/>
    <w:rsid w:val="0083120B"/>
    <w:rsid w:val="00831935"/>
    <w:rsid w:val="00832BE4"/>
    <w:rsid w:val="00833A07"/>
    <w:rsid w:val="00834BDA"/>
    <w:rsid w:val="00840747"/>
    <w:rsid w:val="00841451"/>
    <w:rsid w:val="008426D7"/>
    <w:rsid w:val="00843C5D"/>
    <w:rsid w:val="00846061"/>
    <w:rsid w:val="0085078F"/>
    <w:rsid w:val="008522DB"/>
    <w:rsid w:val="00852A8B"/>
    <w:rsid w:val="0085520D"/>
    <w:rsid w:val="00857168"/>
    <w:rsid w:val="00857317"/>
    <w:rsid w:val="00861EBD"/>
    <w:rsid w:val="00862395"/>
    <w:rsid w:val="008649C9"/>
    <w:rsid w:val="00866011"/>
    <w:rsid w:val="00867892"/>
    <w:rsid w:val="00867B58"/>
    <w:rsid w:val="00870B25"/>
    <w:rsid w:val="00875936"/>
    <w:rsid w:val="00875EEA"/>
    <w:rsid w:val="0087788C"/>
    <w:rsid w:val="00882EF4"/>
    <w:rsid w:val="008937FC"/>
    <w:rsid w:val="00894B55"/>
    <w:rsid w:val="00895CDA"/>
    <w:rsid w:val="00895F7B"/>
    <w:rsid w:val="008966F6"/>
    <w:rsid w:val="008979AE"/>
    <w:rsid w:val="00897FDF"/>
    <w:rsid w:val="008A0DAA"/>
    <w:rsid w:val="008A3E40"/>
    <w:rsid w:val="008A464C"/>
    <w:rsid w:val="008A49DA"/>
    <w:rsid w:val="008A6EB7"/>
    <w:rsid w:val="008B79E4"/>
    <w:rsid w:val="008C02AD"/>
    <w:rsid w:val="008C038F"/>
    <w:rsid w:val="008C26DE"/>
    <w:rsid w:val="008C3CB4"/>
    <w:rsid w:val="008C62E9"/>
    <w:rsid w:val="008C64D4"/>
    <w:rsid w:val="008D03F4"/>
    <w:rsid w:val="008D12D5"/>
    <w:rsid w:val="008D19EE"/>
    <w:rsid w:val="008D2D1C"/>
    <w:rsid w:val="008D4311"/>
    <w:rsid w:val="008D5323"/>
    <w:rsid w:val="008E17E5"/>
    <w:rsid w:val="008E4C02"/>
    <w:rsid w:val="008E5C4F"/>
    <w:rsid w:val="008F07CA"/>
    <w:rsid w:val="008F158B"/>
    <w:rsid w:val="008F6164"/>
    <w:rsid w:val="008F62A9"/>
    <w:rsid w:val="008F67D3"/>
    <w:rsid w:val="00901126"/>
    <w:rsid w:val="00902F29"/>
    <w:rsid w:val="009049C6"/>
    <w:rsid w:val="00905D96"/>
    <w:rsid w:val="00906DC6"/>
    <w:rsid w:val="00907F41"/>
    <w:rsid w:val="0091083B"/>
    <w:rsid w:val="00911245"/>
    <w:rsid w:val="00911551"/>
    <w:rsid w:val="00911FBC"/>
    <w:rsid w:val="009151AF"/>
    <w:rsid w:val="00916964"/>
    <w:rsid w:val="009219B7"/>
    <w:rsid w:val="00921EAE"/>
    <w:rsid w:val="0092356C"/>
    <w:rsid w:val="009257C8"/>
    <w:rsid w:val="00927017"/>
    <w:rsid w:val="00930B02"/>
    <w:rsid w:val="009311E5"/>
    <w:rsid w:val="00935CD8"/>
    <w:rsid w:val="00936230"/>
    <w:rsid w:val="00936632"/>
    <w:rsid w:val="00936A7A"/>
    <w:rsid w:val="009371BB"/>
    <w:rsid w:val="00937465"/>
    <w:rsid w:val="0093797F"/>
    <w:rsid w:val="00937FC9"/>
    <w:rsid w:val="00940377"/>
    <w:rsid w:val="00940C8B"/>
    <w:rsid w:val="00942A73"/>
    <w:rsid w:val="009431E4"/>
    <w:rsid w:val="0094333D"/>
    <w:rsid w:val="00947B7C"/>
    <w:rsid w:val="00950683"/>
    <w:rsid w:val="00953FF1"/>
    <w:rsid w:val="009542F5"/>
    <w:rsid w:val="00954739"/>
    <w:rsid w:val="00956BFD"/>
    <w:rsid w:val="00961C8C"/>
    <w:rsid w:val="00962112"/>
    <w:rsid w:val="009629EC"/>
    <w:rsid w:val="00963300"/>
    <w:rsid w:val="009653F9"/>
    <w:rsid w:val="00965640"/>
    <w:rsid w:val="00971BA7"/>
    <w:rsid w:val="00973067"/>
    <w:rsid w:val="00975AC3"/>
    <w:rsid w:val="00976642"/>
    <w:rsid w:val="00976CE3"/>
    <w:rsid w:val="00980698"/>
    <w:rsid w:val="00981F38"/>
    <w:rsid w:val="00985ABC"/>
    <w:rsid w:val="00987020"/>
    <w:rsid w:val="0099105C"/>
    <w:rsid w:val="00991112"/>
    <w:rsid w:val="0099278B"/>
    <w:rsid w:val="009930E9"/>
    <w:rsid w:val="0099410C"/>
    <w:rsid w:val="00994195"/>
    <w:rsid w:val="00994B93"/>
    <w:rsid w:val="00994EFB"/>
    <w:rsid w:val="009956F9"/>
    <w:rsid w:val="00995D82"/>
    <w:rsid w:val="009A2DF9"/>
    <w:rsid w:val="009A3343"/>
    <w:rsid w:val="009A3E98"/>
    <w:rsid w:val="009A4FCD"/>
    <w:rsid w:val="009A50B3"/>
    <w:rsid w:val="009A6D8A"/>
    <w:rsid w:val="009A734C"/>
    <w:rsid w:val="009B2615"/>
    <w:rsid w:val="009B778F"/>
    <w:rsid w:val="009C164D"/>
    <w:rsid w:val="009C1CCB"/>
    <w:rsid w:val="009C2865"/>
    <w:rsid w:val="009C2A4C"/>
    <w:rsid w:val="009C3BDF"/>
    <w:rsid w:val="009C42AE"/>
    <w:rsid w:val="009C540D"/>
    <w:rsid w:val="009C7696"/>
    <w:rsid w:val="009D045A"/>
    <w:rsid w:val="009D18F2"/>
    <w:rsid w:val="009D1D68"/>
    <w:rsid w:val="009D2600"/>
    <w:rsid w:val="009D374A"/>
    <w:rsid w:val="009D5092"/>
    <w:rsid w:val="009D5C31"/>
    <w:rsid w:val="009E0B89"/>
    <w:rsid w:val="009E3980"/>
    <w:rsid w:val="009E5C4A"/>
    <w:rsid w:val="009F134A"/>
    <w:rsid w:val="009F456B"/>
    <w:rsid w:val="009F4685"/>
    <w:rsid w:val="009F7102"/>
    <w:rsid w:val="00A035E7"/>
    <w:rsid w:val="00A0443D"/>
    <w:rsid w:val="00A049B4"/>
    <w:rsid w:val="00A05192"/>
    <w:rsid w:val="00A1051C"/>
    <w:rsid w:val="00A122AB"/>
    <w:rsid w:val="00A13045"/>
    <w:rsid w:val="00A13475"/>
    <w:rsid w:val="00A14E88"/>
    <w:rsid w:val="00A16DD1"/>
    <w:rsid w:val="00A2162E"/>
    <w:rsid w:val="00A216DB"/>
    <w:rsid w:val="00A265E4"/>
    <w:rsid w:val="00A32102"/>
    <w:rsid w:val="00A3243E"/>
    <w:rsid w:val="00A3440D"/>
    <w:rsid w:val="00A34A2D"/>
    <w:rsid w:val="00A40B84"/>
    <w:rsid w:val="00A411D7"/>
    <w:rsid w:val="00A42DD3"/>
    <w:rsid w:val="00A43C26"/>
    <w:rsid w:val="00A44039"/>
    <w:rsid w:val="00A44946"/>
    <w:rsid w:val="00A44D4A"/>
    <w:rsid w:val="00A45742"/>
    <w:rsid w:val="00A45FBD"/>
    <w:rsid w:val="00A46D39"/>
    <w:rsid w:val="00A47414"/>
    <w:rsid w:val="00A474A7"/>
    <w:rsid w:val="00A47EBE"/>
    <w:rsid w:val="00A47FD3"/>
    <w:rsid w:val="00A5128A"/>
    <w:rsid w:val="00A52153"/>
    <w:rsid w:val="00A521B9"/>
    <w:rsid w:val="00A5413E"/>
    <w:rsid w:val="00A546D6"/>
    <w:rsid w:val="00A550BF"/>
    <w:rsid w:val="00A6011D"/>
    <w:rsid w:val="00A63EA5"/>
    <w:rsid w:val="00A652B0"/>
    <w:rsid w:val="00A65384"/>
    <w:rsid w:val="00A664CE"/>
    <w:rsid w:val="00A67496"/>
    <w:rsid w:val="00A67864"/>
    <w:rsid w:val="00A709A4"/>
    <w:rsid w:val="00A7131A"/>
    <w:rsid w:val="00A72856"/>
    <w:rsid w:val="00A7454A"/>
    <w:rsid w:val="00A74633"/>
    <w:rsid w:val="00A74EC6"/>
    <w:rsid w:val="00A80105"/>
    <w:rsid w:val="00A813EA"/>
    <w:rsid w:val="00A82436"/>
    <w:rsid w:val="00A83137"/>
    <w:rsid w:val="00A835A5"/>
    <w:rsid w:val="00A841B6"/>
    <w:rsid w:val="00A9095E"/>
    <w:rsid w:val="00A910EB"/>
    <w:rsid w:val="00A9150C"/>
    <w:rsid w:val="00A917EF"/>
    <w:rsid w:val="00A93478"/>
    <w:rsid w:val="00A94C3E"/>
    <w:rsid w:val="00A95734"/>
    <w:rsid w:val="00A97510"/>
    <w:rsid w:val="00A97734"/>
    <w:rsid w:val="00A97DF2"/>
    <w:rsid w:val="00A97DF3"/>
    <w:rsid w:val="00AA008F"/>
    <w:rsid w:val="00AA0966"/>
    <w:rsid w:val="00AA1DED"/>
    <w:rsid w:val="00AA2059"/>
    <w:rsid w:val="00AA2F96"/>
    <w:rsid w:val="00AA55E2"/>
    <w:rsid w:val="00AA60DB"/>
    <w:rsid w:val="00AA767B"/>
    <w:rsid w:val="00AB208B"/>
    <w:rsid w:val="00AB2738"/>
    <w:rsid w:val="00AB3ED6"/>
    <w:rsid w:val="00AC1AC8"/>
    <w:rsid w:val="00AC44E9"/>
    <w:rsid w:val="00AD1066"/>
    <w:rsid w:val="00AD1304"/>
    <w:rsid w:val="00AD4BFB"/>
    <w:rsid w:val="00AD6816"/>
    <w:rsid w:val="00AD6ABB"/>
    <w:rsid w:val="00AE112C"/>
    <w:rsid w:val="00AE14B5"/>
    <w:rsid w:val="00AE24E0"/>
    <w:rsid w:val="00AE3EDB"/>
    <w:rsid w:val="00AE40A6"/>
    <w:rsid w:val="00AE584E"/>
    <w:rsid w:val="00AE59AB"/>
    <w:rsid w:val="00AF0ADA"/>
    <w:rsid w:val="00AF0E4A"/>
    <w:rsid w:val="00AF0EC4"/>
    <w:rsid w:val="00AF15E3"/>
    <w:rsid w:val="00AF29FA"/>
    <w:rsid w:val="00AF414D"/>
    <w:rsid w:val="00AF49D2"/>
    <w:rsid w:val="00AF5340"/>
    <w:rsid w:val="00AF55C4"/>
    <w:rsid w:val="00B00270"/>
    <w:rsid w:val="00B01A3B"/>
    <w:rsid w:val="00B02F20"/>
    <w:rsid w:val="00B03033"/>
    <w:rsid w:val="00B0335A"/>
    <w:rsid w:val="00B132FC"/>
    <w:rsid w:val="00B15FD2"/>
    <w:rsid w:val="00B16EB3"/>
    <w:rsid w:val="00B2019F"/>
    <w:rsid w:val="00B21377"/>
    <w:rsid w:val="00B229C5"/>
    <w:rsid w:val="00B22F6C"/>
    <w:rsid w:val="00B25E33"/>
    <w:rsid w:val="00B26C5A"/>
    <w:rsid w:val="00B26E76"/>
    <w:rsid w:val="00B27D4B"/>
    <w:rsid w:val="00B3072E"/>
    <w:rsid w:val="00B318B2"/>
    <w:rsid w:val="00B31E9E"/>
    <w:rsid w:val="00B3382B"/>
    <w:rsid w:val="00B33EBA"/>
    <w:rsid w:val="00B36B72"/>
    <w:rsid w:val="00B36C9D"/>
    <w:rsid w:val="00B41363"/>
    <w:rsid w:val="00B41800"/>
    <w:rsid w:val="00B45874"/>
    <w:rsid w:val="00B463B9"/>
    <w:rsid w:val="00B50AC1"/>
    <w:rsid w:val="00B5561E"/>
    <w:rsid w:val="00B55B08"/>
    <w:rsid w:val="00B56862"/>
    <w:rsid w:val="00B57307"/>
    <w:rsid w:val="00B57BD9"/>
    <w:rsid w:val="00B57ED6"/>
    <w:rsid w:val="00B62DE9"/>
    <w:rsid w:val="00B63DF7"/>
    <w:rsid w:val="00B63F0F"/>
    <w:rsid w:val="00B669B9"/>
    <w:rsid w:val="00B66ACE"/>
    <w:rsid w:val="00B67BB8"/>
    <w:rsid w:val="00B711C3"/>
    <w:rsid w:val="00B715EA"/>
    <w:rsid w:val="00B71CA7"/>
    <w:rsid w:val="00B76851"/>
    <w:rsid w:val="00B839BF"/>
    <w:rsid w:val="00B866CC"/>
    <w:rsid w:val="00B870C2"/>
    <w:rsid w:val="00B87B74"/>
    <w:rsid w:val="00B9088D"/>
    <w:rsid w:val="00B92EEA"/>
    <w:rsid w:val="00B947FB"/>
    <w:rsid w:val="00B9601B"/>
    <w:rsid w:val="00B96721"/>
    <w:rsid w:val="00BA0F87"/>
    <w:rsid w:val="00BA5066"/>
    <w:rsid w:val="00BA793E"/>
    <w:rsid w:val="00BB0358"/>
    <w:rsid w:val="00BB6E1D"/>
    <w:rsid w:val="00BB79BA"/>
    <w:rsid w:val="00BC0203"/>
    <w:rsid w:val="00BC0B1B"/>
    <w:rsid w:val="00BC333F"/>
    <w:rsid w:val="00BC33C2"/>
    <w:rsid w:val="00BC415A"/>
    <w:rsid w:val="00BC4A63"/>
    <w:rsid w:val="00BD0A2D"/>
    <w:rsid w:val="00BD0BC8"/>
    <w:rsid w:val="00BD2E60"/>
    <w:rsid w:val="00BD3829"/>
    <w:rsid w:val="00BD4F9A"/>
    <w:rsid w:val="00BD5557"/>
    <w:rsid w:val="00BD599C"/>
    <w:rsid w:val="00BE0CD3"/>
    <w:rsid w:val="00BE1975"/>
    <w:rsid w:val="00BE33B2"/>
    <w:rsid w:val="00BE44AC"/>
    <w:rsid w:val="00BF445B"/>
    <w:rsid w:val="00BF7053"/>
    <w:rsid w:val="00BF7301"/>
    <w:rsid w:val="00BF7B31"/>
    <w:rsid w:val="00C01DCE"/>
    <w:rsid w:val="00C034E7"/>
    <w:rsid w:val="00C04382"/>
    <w:rsid w:val="00C04421"/>
    <w:rsid w:val="00C0481A"/>
    <w:rsid w:val="00C10D02"/>
    <w:rsid w:val="00C140C3"/>
    <w:rsid w:val="00C16138"/>
    <w:rsid w:val="00C174FF"/>
    <w:rsid w:val="00C220F8"/>
    <w:rsid w:val="00C229A4"/>
    <w:rsid w:val="00C23244"/>
    <w:rsid w:val="00C24D2E"/>
    <w:rsid w:val="00C260C6"/>
    <w:rsid w:val="00C26452"/>
    <w:rsid w:val="00C26E06"/>
    <w:rsid w:val="00C26E9C"/>
    <w:rsid w:val="00C31801"/>
    <w:rsid w:val="00C35034"/>
    <w:rsid w:val="00C3758F"/>
    <w:rsid w:val="00C37911"/>
    <w:rsid w:val="00C400AA"/>
    <w:rsid w:val="00C436BE"/>
    <w:rsid w:val="00C43FD7"/>
    <w:rsid w:val="00C446E6"/>
    <w:rsid w:val="00C50985"/>
    <w:rsid w:val="00C52170"/>
    <w:rsid w:val="00C5439F"/>
    <w:rsid w:val="00C6288A"/>
    <w:rsid w:val="00C63F19"/>
    <w:rsid w:val="00C70067"/>
    <w:rsid w:val="00C70911"/>
    <w:rsid w:val="00C7453A"/>
    <w:rsid w:val="00C76A9F"/>
    <w:rsid w:val="00C770DD"/>
    <w:rsid w:val="00C802CF"/>
    <w:rsid w:val="00C8095C"/>
    <w:rsid w:val="00C8331E"/>
    <w:rsid w:val="00C83835"/>
    <w:rsid w:val="00C853E8"/>
    <w:rsid w:val="00C86440"/>
    <w:rsid w:val="00C8781F"/>
    <w:rsid w:val="00C92227"/>
    <w:rsid w:val="00C925C5"/>
    <w:rsid w:val="00C9335E"/>
    <w:rsid w:val="00C94C7A"/>
    <w:rsid w:val="00C957AB"/>
    <w:rsid w:val="00C959EB"/>
    <w:rsid w:val="00CA1713"/>
    <w:rsid w:val="00CA2303"/>
    <w:rsid w:val="00CA4873"/>
    <w:rsid w:val="00CA55AC"/>
    <w:rsid w:val="00CA6ABB"/>
    <w:rsid w:val="00CA715B"/>
    <w:rsid w:val="00CB0F35"/>
    <w:rsid w:val="00CB262B"/>
    <w:rsid w:val="00CB355C"/>
    <w:rsid w:val="00CB5DFC"/>
    <w:rsid w:val="00CB6987"/>
    <w:rsid w:val="00CB76E1"/>
    <w:rsid w:val="00CB7D1D"/>
    <w:rsid w:val="00CC0B77"/>
    <w:rsid w:val="00CC18BE"/>
    <w:rsid w:val="00CC1F74"/>
    <w:rsid w:val="00CC344F"/>
    <w:rsid w:val="00CC69C8"/>
    <w:rsid w:val="00CD0BC2"/>
    <w:rsid w:val="00CD1D3D"/>
    <w:rsid w:val="00CD34AD"/>
    <w:rsid w:val="00CD382D"/>
    <w:rsid w:val="00CD5454"/>
    <w:rsid w:val="00CD7466"/>
    <w:rsid w:val="00CE0D65"/>
    <w:rsid w:val="00CE16F5"/>
    <w:rsid w:val="00CE1D5F"/>
    <w:rsid w:val="00CF0706"/>
    <w:rsid w:val="00CF10C1"/>
    <w:rsid w:val="00CF202E"/>
    <w:rsid w:val="00CF56B3"/>
    <w:rsid w:val="00CF644F"/>
    <w:rsid w:val="00CF700A"/>
    <w:rsid w:val="00CF721A"/>
    <w:rsid w:val="00CF7A94"/>
    <w:rsid w:val="00D0029E"/>
    <w:rsid w:val="00D011A1"/>
    <w:rsid w:val="00D02C17"/>
    <w:rsid w:val="00D02CCC"/>
    <w:rsid w:val="00D07C31"/>
    <w:rsid w:val="00D12D28"/>
    <w:rsid w:val="00D13F9C"/>
    <w:rsid w:val="00D1640A"/>
    <w:rsid w:val="00D16C04"/>
    <w:rsid w:val="00D17261"/>
    <w:rsid w:val="00D1777A"/>
    <w:rsid w:val="00D213DD"/>
    <w:rsid w:val="00D23649"/>
    <w:rsid w:val="00D23928"/>
    <w:rsid w:val="00D24DD1"/>
    <w:rsid w:val="00D273DF"/>
    <w:rsid w:val="00D3263A"/>
    <w:rsid w:val="00D369D0"/>
    <w:rsid w:val="00D40668"/>
    <w:rsid w:val="00D449A6"/>
    <w:rsid w:val="00D47915"/>
    <w:rsid w:val="00D51364"/>
    <w:rsid w:val="00D51895"/>
    <w:rsid w:val="00D51D1A"/>
    <w:rsid w:val="00D53F77"/>
    <w:rsid w:val="00D57477"/>
    <w:rsid w:val="00D61919"/>
    <w:rsid w:val="00D63687"/>
    <w:rsid w:val="00D63841"/>
    <w:rsid w:val="00D66536"/>
    <w:rsid w:val="00D6766D"/>
    <w:rsid w:val="00D67E5C"/>
    <w:rsid w:val="00D71751"/>
    <w:rsid w:val="00D72520"/>
    <w:rsid w:val="00D730B0"/>
    <w:rsid w:val="00D738A8"/>
    <w:rsid w:val="00D741B2"/>
    <w:rsid w:val="00D7427A"/>
    <w:rsid w:val="00D745B3"/>
    <w:rsid w:val="00D750A4"/>
    <w:rsid w:val="00D752F9"/>
    <w:rsid w:val="00D80CBB"/>
    <w:rsid w:val="00D82570"/>
    <w:rsid w:val="00D84D6E"/>
    <w:rsid w:val="00D85220"/>
    <w:rsid w:val="00D85E64"/>
    <w:rsid w:val="00D8660B"/>
    <w:rsid w:val="00D87F97"/>
    <w:rsid w:val="00D905F2"/>
    <w:rsid w:val="00D915DD"/>
    <w:rsid w:val="00D91B6C"/>
    <w:rsid w:val="00D91C78"/>
    <w:rsid w:val="00D93319"/>
    <w:rsid w:val="00D93DC9"/>
    <w:rsid w:val="00D95DAC"/>
    <w:rsid w:val="00D96C23"/>
    <w:rsid w:val="00D9730F"/>
    <w:rsid w:val="00DA005B"/>
    <w:rsid w:val="00DA4931"/>
    <w:rsid w:val="00DA588D"/>
    <w:rsid w:val="00DA7118"/>
    <w:rsid w:val="00DB1441"/>
    <w:rsid w:val="00DB1746"/>
    <w:rsid w:val="00DB43F0"/>
    <w:rsid w:val="00DB6736"/>
    <w:rsid w:val="00DC1128"/>
    <w:rsid w:val="00DC20DB"/>
    <w:rsid w:val="00DC3DD9"/>
    <w:rsid w:val="00DC4920"/>
    <w:rsid w:val="00DC7C24"/>
    <w:rsid w:val="00DD3961"/>
    <w:rsid w:val="00DD5B40"/>
    <w:rsid w:val="00DD6874"/>
    <w:rsid w:val="00DD719A"/>
    <w:rsid w:val="00DE0FCA"/>
    <w:rsid w:val="00DE10FE"/>
    <w:rsid w:val="00DE1817"/>
    <w:rsid w:val="00DE491C"/>
    <w:rsid w:val="00DE5604"/>
    <w:rsid w:val="00DE5DBD"/>
    <w:rsid w:val="00DE606C"/>
    <w:rsid w:val="00DF04B7"/>
    <w:rsid w:val="00DF04C3"/>
    <w:rsid w:val="00DF1DAE"/>
    <w:rsid w:val="00DF716D"/>
    <w:rsid w:val="00E01952"/>
    <w:rsid w:val="00E01A23"/>
    <w:rsid w:val="00E01A88"/>
    <w:rsid w:val="00E01B57"/>
    <w:rsid w:val="00E03094"/>
    <w:rsid w:val="00E05754"/>
    <w:rsid w:val="00E05A38"/>
    <w:rsid w:val="00E06B78"/>
    <w:rsid w:val="00E07888"/>
    <w:rsid w:val="00E10667"/>
    <w:rsid w:val="00E10882"/>
    <w:rsid w:val="00E11B3B"/>
    <w:rsid w:val="00E12EEF"/>
    <w:rsid w:val="00E14B15"/>
    <w:rsid w:val="00E1647E"/>
    <w:rsid w:val="00E166C7"/>
    <w:rsid w:val="00E173D2"/>
    <w:rsid w:val="00E20F4D"/>
    <w:rsid w:val="00E2133A"/>
    <w:rsid w:val="00E22BA1"/>
    <w:rsid w:val="00E253DE"/>
    <w:rsid w:val="00E25738"/>
    <w:rsid w:val="00E25F6F"/>
    <w:rsid w:val="00E27A8C"/>
    <w:rsid w:val="00E34369"/>
    <w:rsid w:val="00E34FA0"/>
    <w:rsid w:val="00E35396"/>
    <w:rsid w:val="00E37280"/>
    <w:rsid w:val="00E410ED"/>
    <w:rsid w:val="00E420D1"/>
    <w:rsid w:val="00E42F75"/>
    <w:rsid w:val="00E461F8"/>
    <w:rsid w:val="00E46241"/>
    <w:rsid w:val="00E46BAF"/>
    <w:rsid w:val="00E50769"/>
    <w:rsid w:val="00E539D2"/>
    <w:rsid w:val="00E54BB7"/>
    <w:rsid w:val="00E56832"/>
    <w:rsid w:val="00E57BBB"/>
    <w:rsid w:val="00E60142"/>
    <w:rsid w:val="00E6139A"/>
    <w:rsid w:val="00E62E0C"/>
    <w:rsid w:val="00E636C3"/>
    <w:rsid w:val="00E6603D"/>
    <w:rsid w:val="00E66155"/>
    <w:rsid w:val="00E67FF4"/>
    <w:rsid w:val="00E7043B"/>
    <w:rsid w:val="00E71725"/>
    <w:rsid w:val="00E740C8"/>
    <w:rsid w:val="00E76319"/>
    <w:rsid w:val="00E77DC2"/>
    <w:rsid w:val="00E80887"/>
    <w:rsid w:val="00E82842"/>
    <w:rsid w:val="00E82C3C"/>
    <w:rsid w:val="00E838FE"/>
    <w:rsid w:val="00E85A16"/>
    <w:rsid w:val="00E86138"/>
    <w:rsid w:val="00E86B5D"/>
    <w:rsid w:val="00E86BAF"/>
    <w:rsid w:val="00E909F5"/>
    <w:rsid w:val="00E92169"/>
    <w:rsid w:val="00E93F58"/>
    <w:rsid w:val="00E94C4F"/>
    <w:rsid w:val="00E95A7C"/>
    <w:rsid w:val="00E972CD"/>
    <w:rsid w:val="00EA0AFF"/>
    <w:rsid w:val="00EA2691"/>
    <w:rsid w:val="00EA5AC4"/>
    <w:rsid w:val="00EB07A2"/>
    <w:rsid w:val="00EB07E8"/>
    <w:rsid w:val="00EB1097"/>
    <w:rsid w:val="00EB1FCC"/>
    <w:rsid w:val="00EB45CB"/>
    <w:rsid w:val="00EB7769"/>
    <w:rsid w:val="00EC0258"/>
    <w:rsid w:val="00EC0A31"/>
    <w:rsid w:val="00EC2A05"/>
    <w:rsid w:val="00EC6555"/>
    <w:rsid w:val="00ED105C"/>
    <w:rsid w:val="00ED2FF8"/>
    <w:rsid w:val="00ED3A2A"/>
    <w:rsid w:val="00ED5115"/>
    <w:rsid w:val="00ED6D59"/>
    <w:rsid w:val="00ED7038"/>
    <w:rsid w:val="00EE29ED"/>
    <w:rsid w:val="00EE4E6A"/>
    <w:rsid w:val="00EE509A"/>
    <w:rsid w:val="00EE67C8"/>
    <w:rsid w:val="00EF212F"/>
    <w:rsid w:val="00EF2BD3"/>
    <w:rsid w:val="00EF2E58"/>
    <w:rsid w:val="00EF48D2"/>
    <w:rsid w:val="00EF6ABA"/>
    <w:rsid w:val="00EF6E80"/>
    <w:rsid w:val="00F00055"/>
    <w:rsid w:val="00F01E68"/>
    <w:rsid w:val="00F024B1"/>
    <w:rsid w:val="00F03ACE"/>
    <w:rsid w:val="00F03D15"/>
    <w:rsid w:val="00F0473E"/>
    <w:rsid w:val="00F10BEE"/>
    <w:rsid w:val="00F119A8"/>
    <w:rsid w:val="00F12489"/>
    <w:rsid w:val="00F1271F"/>
    <w:rsid w:val="00F1308C"/>
    <w:rsid w:val="00F13126"/>
    <w:rsid w:val="00F1323A"/>
    <w:rsid w:val="00F13C6B"/>
    <w:rsid w:val="00F162C2"/>
    <w:rsid w:val="00F21A1E"/>
    <w:rsid w:val="00F21F2C"/>
    <w:rsid w:val="00F22A34"/>
    <w:rsid w:val="00F23217"/>
    <w:rsid w:val="00F24AE7"/>
    <w:rsid w:val="00F30A85"/>
    <w:rsid w:val="00F31366"/>
    <w:rsid w:val="00F34116"/>
    <w:rsid w:val="00F35748"/>
    <w:rsid w:val="00F36E26"/>
    <w:rsid w:val="00F40766"/>
    <w:rsid w:val="00F432DB"/>
    <w:rsid w:val="00F44453"/>
    <w:rsid w:val="00F45DC3"/>
    <w:rsid w:val="00F51231"/>
    <w:rsid w:val="00F51CAF"/>
    <w:rsid w:val="00F538C4"/>
    <w:rsid w:val="00F54122"/>
    <w:rsid w:val="00F55605"/>
    <w:rsid w:val="00F569A0"/>
    <w:rsid w:val="00F6128B"/>
    <w:rsid w:val="00F6295D"/>
    <w:rsid w:val="00F63412"/>
    <w:rsid w:val="00F6421C"/>
    <w:rsid w:val="00F6515A"/>
    <w:rsid w:val="00F66220"/>
    <w:rsid w:val="00F70F61"/>
    <w:rsid w:val="00F72BF4"/>
    <w:rsid w:val="00F72F30"/>
    <w:rsid w:val="00F74EDC"/>
    <w:rsid w:val="00F76073"/>
    <w:rsid w:val="00F8331D"/>
    <w:rsid w:val="00F840E2"/>
    <w:rsid w:val="00F85DC4"/>
    <w:rsid w:val="00F86487"/>
    <w:rsid w:val="00F879D3"/>
    <w:rsid w:val="00F92779"/>
    <w:rsid w:val="00F92F30"/>
    <w:rsid w:val="00F93C47"/>
    <w:rsid w:val="00F95409"/>
    <w:rsid w:val="00F965AF"/>
    <w:rsid w:val="00FA0F29"/>
    <w:rsid w:val="00FA3E32"/>
    <w:rsid w:val="00FA6539"/>
    <w:rsid w:val="00FA70EB"/>
    <w:rsid w:val="00FA7FA7"/>
    <w:rsid w:val="00FB163E"/>
    <w:rsid w:val="00FB16FC"/>
    <w:rsid w:val="00FB1F30"/>
    <w:rsid w:val="00FC0B4B"/>
    <w:rsid w:val="00FC2BC2"/>
    <w:rsid w:val="00FC3F47"/>
    <w:rsid w:val="00FC4711"/>
    <w:rsid w:val="00FC61BB"/>
    <w:rsid w:val="00FC6EC3"/>
    <w:rsid w:val="00FC7AE5"/>
    <w:rsid w:val="00FC7E93"/>
    <w:rsid w:val="00FD0566"/>
    <w:rsid w:val="00FD380C"/>
    <w:rsid w:val="00FD55B7"/>
    <w:rsid w:val="00FD6270"/>
    <w:rsid w:val="00FD6D47"/>
    <w:rsid w:val="00FE084B"/>
    <w:rsid w:val="00FE0F9B"/>
    <w:rsid w:val="00FE1724"/>
    <w:rsid w:val="00FE3562"/>
    <w:rsid w:val="00FE56CF"/>
    <w:rsid w:val="00FF4A44"/>
    <w:rsid w:val="00FF53E6"/>
    <w:rsid w:val="00FF5663"/>
    <w:rsid w:val="00FF6A6A"/>
    <w:rsid w:val="0134343B"/>
    <w:rsid w:val="01876F77"/>
    <w:rsid w:val="01932C47"/>
    <w:rsid w:val="020E7A15"/>
    <w:rsid w:val="02131EE4"/>
    <w:rsid w:val="0254735E"/>
    <w:rsid w:val="029017ED"/>
    <w:rsid w:val="02E169EF"/>
    <w:rsid w:val="02EA1D57"/>
    <w:rsid w:val="02FE49E1"/>
    <w:rsid w:val="03131735"/>
    <w:rsid w:val="034A2410"/>
    <w:rsid w:val="039E4409"/>
    <w:rsid w:val="03C67032"/>
    <w:rsid w:val="03D01BD7"/>
    <w:rsid w:val="03F15223"/>
    <w:rsid w:val="03F17E2D"/>
    <w:rsid w:val="03FA343D"/>
    <w:rsid w:val="04146C9B"/>
    <w:rsid w:val="043523AB"/>
    <w:rsid w:val="043A0025"/>
    <w:rsid w:val="04480A77"/>
    <w:rsid w:val="044B19B5"/>
    <w:rsid w:val="045C72DB"/>
    <w:rsid w:val="04973E85"/>
    <w:rsid w:val="04CE1BD1"/>
    <w:rsid w:val="04EA0DAD"/>
    <w:rsid w:val="04F305B7"/>
    <w:rsid w:val="04F8382D"/>
    <w:rsid w:val="05026A39"/>
    <w:rsid w:val="05065E9A"/>
    <w:rsid w:val="05186241"/>
    <w:rsid w:val="05355482"/>
    <w:rsid w:val="05355C0D"/>
    <w:rsid w:val="054C1E03"/>
    <w:rsid w:val="055F74A5"/>
    <w:rsid w:val="05794A49"/>
    <w:rsid w:val="057B5092"/>
    <w:rsid w:val="058740CB"/>
    <w:rsid w:val="05C35F43"/>
    <w:rsid w:val="05F73675"/>
    <w:rsid w:val="0617745D"/>
    <w:rsid w:val="061D5BB1"/>
    <w:rsid w:val="06504A79"/>
    <w:rsid w:val="06531294"/>
    <w:rsid w:val="06570DB1"/>
    <w:rsid w:val="06821775"/>
    <w:rsid w:val="068819C2"/>
    <w:rsid w:val="068E13F8"/>
    <w:rsid w:val="06946C98"/>
    <w:rsid w:val="069A4514"/>
    <w:rsid w:val="069E19EE"/>
    <w:rsid w:val="06B93365"/>
    <w:rsid w:val="06C56BC1"/>
    <w:rsid w:val="06DA7D4B"/>
    <w:rsid w:val="06FA6EC7"/>
    <w:rsid w:val="07090619"/>
    <w:rsid w:val="073019BC"/>
    <w:rsid w:val="074C0453"/>
    <w:rsid w:val="07577C33"/>
    <w:rsid w:val="075D19C1"/>
    <w:rsid w:val="076B460A"/>
    <w:rsid w:val="07790F00"/>
    <w:rsid w:val="07AE5DE8"/>
    <w:rsid w:val="07C401EE"/>
    <w:rsid w:val="07CC173D"/>
    <w:rsid w:val="07E004DA"/>
    <w:rsid w:val="08120ED1"/>
    <w:rsid w:val="081634A3"/>
    <w:rsid w:val="082F1A88"/>
    <w:rsid w:val="085903B1"/>
    <w:rsid w:val="08764B79"/>
    <w:rsid w:val="088C6C99"/>
    <w:rsid w:val="08AF5C5D"/>
    <w:rsid w:val="08BF59D0"/>
    <w:rsid w:val="08DC608B"/>
    <w:rsid w:val="08EA036D"/>
    <w:rsid w:val="08EA51FA"/>
    <w:rsid w:val="08EC3C6F"/>
    <w:rsid w:val="08FD3F9A"/>
    <w:rsid w:val="08FD4764"/>
    <w:rsid w:val="09153B4E"/>
    <w:rsid w:val="0925537F"/>
    <w:rsid w:val="093F120A"/>
    <w:rsid w:val="0947659C"/>
    <w:rsid w:val="09496E4C"/>
    <w:rsid w:val="095244F7"/>
    <w:rsid w:val="09630C1F"/>
    <w:rsid w:val="09981373"/>
    <w:rsid w:val="09985EE4"/>
    <w:rsid w:val="09E44271"/>
    <w:rsid w:val="0A10356A"/>
    <w:rsid w:val="0A111A76"/>
    <w:rsid w:val="0A2B2BD6"/>
    <w:rsid w:val="0A585D9D"/>
    <w:rsid w:val="0A712A06"/>
    <w:rsid w:val="0A8D73F0"/>
    <w:rsid w:val="0AA7409B"/>
    <w:rsid w:val="0AD32572"/>
    <w:rsid w:val="0AF208D4"/>
    <w:rsid w:val="0B0319E4"/>
    <w:rsid w:val="0B1917B7"/>
    <w:rsid w:val="0B2D4B8E"/>
    <w:rsid w:val="0B306E3F"/>
    <w:rsid w:val="0B766A8B"/>
    <w:rsid w:val="0B824392"/>
    <w:rsid w:val="0B8E1E80"/>
    <w:rsid w:val="0B90001C"/>
    <w:rsid w:val="0B9122C4"/>
    <w:rsid w:val="0B954EA0"/>
    <w:rsid w:val="0BB5152C"/>
    <w:rsid w:val="0BD05BB2"/>
    <w:rsid w:val="0BD30651"/>
    <w:rsid w:val="0BF03336"/>
    <w:rsid w:val="0C1C0606"/>
    <w:rsid w:val="0C4A3310"/>
    <w:rsid w:val="0C58547E"/>
    <w:rsid w:val="0C624D57"/>
    <w:rsid w:val="0C645009"/>
    <w:rsid w:val="0C6A2D15"/>
    <w:rsid w:val="0C6E5E7C"/>
    <w:rsid w:val="0C794F05"/>
    <w:rsid w:val="0CAD56E9"/>
    <w:rsid w:val="0CBC4612"/>
    <w:rsid w:val="0CD32AA2"/>
    <w:rsid w:val="0CF75389"/>
    <w:rsid w:val="0D07279C"/>
    <w:rsid w:val="0D0E1F82"/>
    <w:rsid w:val="0D39425B"/>
    <w:rsid w:val="0D416397"/>
    <w:rsid w:val="0D5156E2"/>
    <w:rsid w:val="0D677633"/>
    <w:rsid w:val="0D681817"/>
    <w:rsid w:val="0D6F533E"/>
    <w:rsid w:val="0DA83E77"/>
    <w:rsid w:val="0E3C0E21"/>
    <w:rsid w:val="0E530B1C"/>
    <w:rsid w:val="0E5A7ED9"/>
    <w:rsid w:val="0E8730F9"/>
    <w:rsid w:val="0EC8414E"/>
    <w:rsid w:val="0ECC1534"/>
    <w:rsid w:val="0EF76EFA"/>
    <w:rsid w:val="0F063688"/>
    <w:rsid w:val="0F203ADC"/>
    <w:rsid w:val="0F38777E"/>
    <w:rsid w:val="0F5A1CE2"/>
    <w:rsid w:val="0F8E2BE6"/>
    <w:rsid w:val="0FE520FE"/>
    <w:rsid w:val="0FF12D14"/>
    <w:rsid w:val="10087DAF"/>
    <w:rsid w:val="104013CF"/>
    <w:rsid w:val="10492BEC"/>
    <w:rsid w:val="10585EBD"/>
    <w:rsid w:val="10661BF9"/>
    <w:rsid w:val="106B4BA3"/>
    <w:rsid w:val="107A7FF3"/>
    <w:rsid w:val="107C114A"/>
    <w:rsid w:val="10866A0A"/>
    <w:rsid w:val="10C92AC1"/>
    <w:rsid w:val="10E02BF2"/>
    <w:rsid w:val="10E81008"/>
    <w:rsid w:val="10FA60CA"/>
    <w:rsid w:val="11054AD4"/>
    <w:rsid w:val="11064F14"/>
    <w:rsid w:val="113010EC"/>
    <w:rsid w:val="11457B7A"/>
    <w:rsid w:val="11560D48"/>
    <w:rsid w:val="115F3265"/>
    <w:rsid w:val="11627E0B"/>
    <w:rsid w:val="11672DAB"/>
    <w:rsid w:val="11E230B2"/>
    <w:rsid w:val="12144F0B"/>
    <w:rsid w:val="12161287"/>
    <w:rsid w:val="123B1A10"/>
    <w:rsid w:val="124907BB"/>
    <w:rsid w:val="12622310"/>
    <w:rsid w:val="128E3D71"/>
    <w:rsid w:val="12905B5D"/>
    <w:rsid w:val="12B01479"/>
    <w:rsid w:val="12CE3E29"/>
    <w:rsid w:val="12CF17FA"/>
    <w:rsid w:val="12FD63B5"/>
    <w:rsid w:val="13046F83"/>
    <w:rsid w:val="13202E67"/>
    <w:rsid w:val="1353549A"/>
    <w:rsid w:val="135A14D8"/>
    <w:rsid w:val="13702DD3"/>
    <w:rsid w:val="137924A3"/>
    <w:rsid w:val="13812B71"/>
    <w:rsid w:val="138A03B4"/>
    <w:rsid w:val="138B2C76"/>
    <w:rsid w:val="13C62EB9"/>
    <w:rsid w:val="13F1286D"/>
    <w:rsid w:val="14047AB1"/>
    <w:rsid w:val="140D2628"/>
    <w:rsid w:val="142D0722"/>
    <w:rsid w:val="144F4780"/>
    <w:rsid w:val="1461449F"/>
    <w:rsid w:val="14713C51"/>
    <w:rsid w:val="149316D8"/>
    <w:rsid w:val="14BE26AA"/>
    <w:rsid w:val="14E429AD"/>
    <w:rsid w:val="14F74585"/>
    <w:rsid w:val="15006F75"/>
    <w:rsid w:val="151A679A"/>
    <w:rsid w:val="154A7832"/>
    <w:rsid w:val="155A2DB3"/>
    <w:rsid w:val="15A94CA7"/>
    <w:rsid w:val="15D7425D"/>
    <w:rsid w:val="15D9331A"/>
    <w:rsid w:val="16180D99"/>
    <w:rsid w:val="162D00BE"/>
    <w:rsid w:val="1652053E"/>
    <w:rsid w:val="16744D84"/>
    <w:rsid w:val="167962E7"/>
    <w:rsid w:val="16921F00"/>
    <w:rsid w:val="16AA1383"/>
    <w:rsid w:val="16BE1EEE"/>
    <w:rsid w:val="16E74246"/>
    <w:rsid w:val="170E6B32"/>
    <w:rsid w:val="173A7E0C"/>
    <w:rsid w:val="174E4636"/>
    <w:rsid w:val="17502DD8"/>
    <w:rsid w:val="17570CDE"/>
    <w:rsid w:val="178A217B"/>
    <w:rsid w:val="178B0B6A"/>
    <w:rsid w:val="17D042B5"/>
    <w:rsid w:val="181643D4"/>
    <w:rsid w:val="181C6917"/>
    <w:rsid w:val="18403BC6"/>
    <w:rsid w:val="18591993"/>
    <w:rsid w:val="18643D38"/>
    <w:rsid w:val="188A6DA8"/>
    <w:rsid w:val="189C0BCD"/>
    <w:rsid w:val="18A60DB7"/>
    <w:rsid w:val="18D4382E"/>
    <w:rsid w:val="18D62E18"/>
    <w:rsid w:val="18D90AB6"/>
    <w:rsid w:val="18E549E1"/>
    <w:rsid w:val="18E6658A"/>
    <w:rsid w:val="190F478F"/>
    <w:rsid w:val="191B6B04"/>
    <w:rsid w:val="191F4098"/>
    <w:rsid w:val="192944EB"/>
    <w:rsid w:val="19557CBF"/>
    <w:rsid w:val="196C0A69"/>
    <w:rsid w:val="19AD2FE7"/>
    <w:rsid w:val="19D37B7A"/>
    <w:rsid w:val="19E00F29"/>
    <w:rsid w:val="19E16B0A"/>
    <w:rsid w:val="1A096EC4"/>
    <w:rsid w:val="1A122902"/>
    <w:rsid w:val="1A2240A8"/>
    <w:rsid w:val="1A264CAD"/>
    <w:rsid w:val="1A28500F"/>
    <w:rsid w:val="1A2F6BDF"/>
    <w:rsid w:val="1A87724B"/>
    <w:rsid w:val="1A9A2583"/>
    <w:rsid w:val="1A9C645B"/>
    <w:rsid w:val="1ABF0951"/>
    <w:rsid w:val="1B0321C4"/>
    <w:rsid w:val="1B666A62"/>
    <w:rsid w:val="1B7702D3"/>
    <w:rsid w:val="1BD71071"/>
    <w:rsid w:val="1C1A61A0"/>
    <w:rsid w:val="1C7F64BF"/>
    <w:rsid w:val="1C8C1BD0"/>
    <w:rsid w:val="1C9144BD"/>
    <w:rsid w:val="1C953040"/>
    <w:rsid w:val="1C9C0B03"/>
    <w:rsid w:val="1CBE2250"/>
    <w:rsid w:val="1CC936A9"/>
    <w:rsid w:val="1CDE6491"/>
    <w:rsid w:val="1CE654A4"/>
    <w:rsid w:val="1CE71143"/>
    <w:rsid w:val="1CE92804"/>
    <w:rsid w:val="1D1618E1"/>
    <w:rsid w:val="1D277A37"/>
    <w:rsid w:val="1D2D0475"/>
    <w:rsid w:val="1D471308"/>
    <w:rsid w:val="1D4A7456"/>
    <w:rsid w:val="1D5B1978"/>
    <w:rsid w:val="1D5E7B76"/>
    <w:rsid w:val="1D651F31"/>
    <w:rsid w:val="1D9D0786"/>
    <w:rsid w:val="1D9D3D9C"/>
    <w:rsid w:val="1DB22203"/>
    <w:rsid w:val="1DDC446B"/>
    <w:rsid w:val="1DDC758B"/>
    <w:rsid w:val="1DE221F3"/>
    <w:rsid w:val="1E1C5E74"/>
    <w:rsid w:val="1E4403C2"/>
    <w:rsid w:val="1E4F0978"/>
    <w:rsid w:val="1E544E37"/>
    <w:rsid w:val="1E673C43"/>
    <w:rsid w:val="1E697926"/>
    <w:rsid w:val="1EA014FB"/>
    <w:rsid w:val="1ECB4C04"/>
    <w:rsid w:val="1ED62379"/>
    <w:rsid w:val="1EEB6A12"/>
    <w:rsid w:val="1EEC32C8"/>
    <w:rsid w:val="1F0172A0"/>
    <w:rsid w:val="1F2C3A0E"/>
    <w:rsid w:val="1F4172C7"/>
    <w:rsid w:val="1F4F2603"/>
    <w:rsid w:val="1F542CB4"/>
    <w:rsid w:val="1F82204F"/>
    <w:rsid w:val="1F910370"/>
    <w:rsid w:val="1F954803"/>
    <w:rsid w:val="1F993B87"/>
    <w:rsid w:val="1FA46FAE"/>
    <w:rsid w:val="1FBB12D3"/>
    <w:rsid w:val="1FC54BB5"/>
    <w:rsid w:val="1FE85F42"/>
    <w:rsid w:val="1FE975E3"/>
    <w:rsid w:val="200C6AA5"/>
    <w:rsid w:val="202D557C"/>
    <w:rsid w:val="20406A57"/>
    <w:rsid w:val="20466231"/>
    <w:rsid w:val="204C0F8A"/>
    <w:rsid w:val="205A76F0"/>
    <w:rsid w:val="20656C34"/>
    <w:rsid w:val="206E1B9E"/>
    <w:rsid w:val="208B410D"/>
    <w:rsid w:val="20950DAA"/>
    <w:rsid w:val="209E6FF2"/>
    <w:rsid w:val="20B673C4"/>
    <w:rsid w:val="20BA7B8B"/>
    <w:rsid w:val="20EA589F"/>
    <w:rsid w:val="211526AF"/>
    <w:rsid w:val="211A6D4A"/>
    <w:rsid w:val="211C3C24"/>
    <w:rsid w:val="21514748"/>
    <w:rsid w:val="21696873"/>
    <w:rsid w:val="21992732"/>
    <w:rsid w:val="219927FC"/>
    <w:rsid w:val="21DE21F0"/>
    <w:rsid w:val="21E329C9"/>
    <w:rsid w:val="21FD7DC4"/>
    <w:rsid w:val="222B61BA"/>
    <w:rsid w:val="22302BDE"/>
    <w:rsid w:val="22312498"/>
    <w:rsid w:val="22533AD0"/>
    <w:rsid w:val="225D4C1D"/>
    <w:rsid w:val="2273247F"/>
    <w:rsid w:val="229854CA"/>
    <w:rsid w:val="22DA7CEB"/>
    <w:rsid w:val="22DF5416"/>
    <w:rsid w:val="22FF441D"/>
    <w:rsid w:val="230C1A90"/>
    <w:rsid w:val="23177638"/>
    <w:rsid w:val="233269DD"/>
    <w:rsid w:val="234D0E31"/>
    <w:rsid w:val="236931C7"/>
    <w:rsid w:val="236959F2"/>
    <w:rsid w:val="236A61E8"/>
    <w:rsid w:val="238B659F"/>
    <w:rsid w:val="23914EE1"/>
    <w:rsid w:val="23A5558E"/>
    <w:rsid w:val="23D31365"/>
    <w:rsid w:val="23E66FE1"/>
    <w:rsid w:val="241C469B"/>
    <w:rsid w:val="24237D32"/>
    <w:rsid w:val="24364907"/>
    <w:rsid w:val="24457FC4"/>
    <w:rsid w:val="24815AED"/>
    <w:rsid w:val="248A21D5"/>
    <w:rsid w:val="249B306C"/>
    <w:rsid w:val="24B903FF"/>
    <w:rsid w:val="24C33052"/>
    <w:rsid w:val="24F12AAA"/>
    <w:rsid w:val="24F44ADF"/>
    <w:rsid w:val="24F470B7"/>
    <w:rsid w:val="25021C91"/>
    <w:rsid w:val="25104E72"/>
    <w:rsid w:val="25132D04"/>
    <w:rsid w:val="253401E0"/>
    <w:rsid w:val="25372ED4"/>
    <w:rsid w:val="25737E17"/>
    <w:rsid w:val="25822807"/>
    <w:rsid w:val="259B02E7"/>
    <w:rsid w:val="25A70396"/>
    <w:rsid w:val="25B729AE"/>
    <w:rsid w:val="25B970C2"/>
    <w:rsid w:val="25FC1FE6"/>
    <w:rsid w:val="261D7DB3"/>
    <w:rsid w:val="263F2648"/>
    <w:rsid w:val="267D4D2A"/>
    <w:rsid w:val="26853A8F"/>
    <w:rsid w:val="26A441AD"/>
    <w:rsid w:val="26B34387"/>
    <w:rsid w:val="26B501E1"/>
    <w:rsid w:val="26D51139"/>
    <w:rsid w:val="26F602BC"/>
    <w:rsid w:val="27126927"/>
    <w:rsid w:val="271F3D3C"/>
    <w:rsid w:val="273579AC"/>
    <w:rsid w:val="273F59B0"/>
    <w:rsid w:val="27676129"/>
    <w:rsid w:val="276F2909"/>
    <w:rsid w:val="27E720CA"/>
    <w:rsid w:val="28157708"/>
    <w:rsid w:val="2826556C"/>
    <w:rsid w:val="283F5FA9"/>
    <w:rsid w:val="284F2180"/>
    <w:rsid w:val="286E54DF"/>
    <w:rsid w:val="28701767"/>
    <w:rsid w:val="287573A4"/>
    <w:rsid w:val="28793735"/>
    <w:rsid w:val="2896615B"/>
    <w:rsid w:val="28A15DC3"/>
    <w:rsid w:val="28B04B58"/>
    <w:rsid w:val="29185327"/>
    <w:rsid w:val="294A6E7F"/>
    <w:rsid w:val="297265FC"/>
    <w:rsid w:val="29772937"/>
    <w:rsid w:val="29881F90"/>
    <w:rsid w:val="29A2697E"/>
    <w:rsid w:val="29B61D70"/>
    <w:rsid w:val="29D61A53"/>
    <w:rsid w:val="29DA5C2A"/>
    <w:rsid w:val="29EC4E80"/>
    <w:rsid w:val="2A0942DA"/>
    <w:rsid w:val="2A0F5906"/>
    <w:rsid w:val="2A1E38C5"/>
    <w:rsid w:val="2A3D476B"/>
    <w:rsid w:val="2A4330A9"/>
    <w:rsid w:val="2A522D6F"/>
    <w:rsid w:val="2A6E59AA"/>
    <w:rsid w:val="2A9E689B"/>
    <w:rsid w:val="2AAA32EE"/>
    <w:rsid w:val="2AB16B66"/>
    <w:rsid w:val="2AB57786"/>
    <w:rsid w:val="2AB8227B"/>
    <w:rsid w:val="2AD673C6"/>
    <w:rsid w:val="2ADA79F8"/>
    <w:rsid w:val="2AE0615A"/>
    <w:rsid w:val="2AEC3F27"/>
    <w:rsid w:val="2AF2213E"/>
    <w:rsid w:val="2B055F8C"/>
    <w:rsid w:val="2B0777D7"/>
    <w:rsid w:val="2B1F1133"/>
    <w:rsid w:val="2B20355F"/>
    <w:rsid w:val="2B2378A8"/>
    <w:rsid w:val="2B28579D"/>
    <w:rsid w:val="2B292F50"/>
    <w:rsid w:val="2B293C23"/>
    <w:rsid w:val="2B366B49"/>
    <w:rsid w:val="2B387ED8"/>
    <w:rsid w:val="2B79643F"/>
    <w:rsid w:val="2B810CB9"/>
    <w:rsid w:val="2B926C12"/>
    <w:rsid w:val="2B982A59"/>
    <w:rsid w:val="2BAF3955"/>
    <w:rsid w:val="2BBD01BB"/>
    <w:rsid w:val="2BBE29FA"/>
    <w:rsid w:val="2BDA6F27"/>
    <w:rsid w:val="2BDA7DB2"/>
    <w:rsid w:val="2BE13374"/>
    <w:rsid w:val="2C035FC9"/>
    <w:rsid w:val="2C1E0D46"/>
    <w:rsid w:val="2C5E34B4"/>
    <w:rsid w:val="2C852665"/>
    <w:rsid w:val="2C8A3E75"/>
    <w:rsid w:val="2CBE6D2F"/>
    <w:rsid w:val="2CD06716"/>
    <w:rsid w:val="2CEA74B2"/>
    <w:rsid w:val="2D026FB9"/>
    <w:rsid w:val="2D064A93"/>
    <w:rsid w:val="2D184B6C"/>
    <w:rsid w:val="2D2444BF"/>
    <w:rsid w:val="2D2D0B06"/>
    <w:rsid w:val="2D333F80"/>
    <w:rsid w:val="2D452DA6"/>
    <w:rsid w:val="2D521FE6"/>
    <w:rsid w:val="2D5F14BE"/>
    <w:rsid w:val="2D801F49"/>
    <w:rsid w:val="2D8C38D7"/>
    <w:rsid w:val="2DBE4EF3"/>
    <w:rsid w:val="2E1A40C1"/>
    <w:rsid w:val="2E1B07FA"/>
    <w:rsid w:val="2E337605"/>
    <w:rsid w:val="2E440B06"/>
    <w:rsid w:val="2E554015"/>
    <w:rsid w:val="2E6608F2"/>
    <w:rsid w:val="2E672E49"/>
    <w:rsid w:val="2E6823C8"/>
    <w:rsid w:val="2E79145C"/>
    <w:rsid w:val="2EB71484"/>
    <w:rsid w:val="2EB85771"/>
    <w:rsid w:val="2EC73153"/>
    <w:rsid w:val="2EC74463"/>
    <w:rsid w:val="2EE27165"/>
    <w:rsid w:val="2F0C528A"/>
    <w:rsid w:val="2F4827C6"/>
    <w:rsid w:val="2F56294B"/>
    <w:rsid w:val="2F5A66E2"/>
    <w:rsid w:val="2F665D45"/>
    <w:rsid w:val="2FAC1195"/>
    <w:rsid w:val="2FDB57EC"/>
    <w:rsid w:val="301E226F"/>
    <w:rsid w:val="302408BC"/>
    <w:rsid w:val="30296107"/>
    <w:rsid w:val="302C100A"/>
    <w:rsid w:val="30452418"/>
    <w:rsid w:val="306C3D2F"/>
    <w:rsid w:val="306C4C16"/>
    <w:rsid w:val="30933B60"/>
    <w:rsid w:val="309477BC"/>
    <w:rsid w:val="309B287C"/>
    <w:rsid w:val="30C856FC"/>
    <w:rsid w:val="30C95CBA"/>
    <w:rsid w:val="30E947DF"/>
    <w:rsid w:val="30EF1C81"/>
    <w:rsid w:val="31030C21"/>
    <w:rsid w:val="313A0B51"/>
    <w:rsid w:val="316B7544"/>
    <w:rsid w:val="3173136E"/>
    <w:rsid w:val="317B133F"/>
    <w:rsid w:val="317E56C9"/>
    <w:rsid w:val="319555AD"/>
    <w:rsid w:val="319A1C2D"/>
    <w:rsid w:val="31AE593B"/>
    <w:rsid w:val="31BD42D2"/>
    <w:rsid w:val="31C94032"/>
    <w:rsid w:val="31CA1038"/>
    <w:rsid w:val="31D11753"/>
    <w:rsid w:val="31F2234F"/>
    <w:rsid w:val="32115853"/>
    <w:rsid w:val="3213185E"/>
    <w:rsid w:val="321A3945"/>
    <w:rsid w:val="322A54D4"/>
    <w:rsid w:val="326E615B"/>
    <w:rsid w:val="327079E7"/>
    <w:rsid w:val="32726537"/>
    <w:rsid w:val="327E44C3"/>
    <w:rsid w:val="328414A9"/>
    <w:rsid w:val="32C74161"/>
    <w:rsid w:val="32D161D4"/>
    <w:rsid w:val="32DB6AAE"/>
    <w:rsid w:val="330D3A99"/>
    <w:rsid w:val="33174B41"/>
    <w:rsid w:val="331D22CC"/>
    <w:rsid w:val="33393354"/>
    <w:rsid w:val="33571945"/>
    <w:rsid w:val="336A255C"/>
    <w:rsid w:val="33796D68"/>
    <w:rsid w:val="337C69FE"/>
    <w:rsid w:val="338334A2"/>
    <w:rsid w:val="339C4E34"/>
    <w:rsid w:val="339E3353"/>
    <w:rsid w:val="33BD6602"/>
    <w:rsid w:val="33BD672A"/>
    <w:rsid w:val="33E70BE8"/>
    <w:rsid w:val="33FF2E72"/>
    <w:rsid w:val="33FF5DCF"/>
    <w:rsid w:val="340D206A"/>
    <w:rsid w:val="340F522D"/>
    <w:rsid w:val="341A777E"/>
    <w:rsid w:val="342873E2"/>
    <w:rsid w:val="34593B5F"/>
    <w:rsid w:val="345C6047"/>
    <w:rsid w:val="346A68CF"/>
    <w:rsid w:val="34866CBF"/>
    <w:rsid w:val="34B660A0"/>
    <w:rsid w:val="34CF60E9"/>
    <w:rsid w:val="34D107B2"/>
    <w:rsid w:val="34D26A0E"/>
    <w:rsid w:val="34FB604D"/>
    <w:rsid w:val="350E05F5"/>
    <w:rsid w:val="351F40E6"/>
    <w:rsid w:val="3529218A"/>
    <w:rsid w:val="352B5956"/>
    <w:rsid w:val="35411FC6"/>
    <w:rsid w:val="35523826"/>
    <w:rsid w:val="3569448C"/>
    <w:rsid w:val="358933A2"/>
    <w:rsid w:val="3591603A"/>
    <w:rsid w:val="35AD1556"/>
    <w:rsid w:val="36017D4C"/>
    <w:rsid w:val="36263223"/>
    <w:rsid w:val="3627314B"/>
    <w:rsid w:val="36466396"/>
    <w:rsid w:val="36791CD8"/>
    <w:rsid w:val="36925F6C"/>
    <w:rsid w:val="369D2CA9"/>
    <w:rsid w:val="36B03B55"/>
    <w:rsid w:val="36B60423"/>
    <w:rsid w:val="36CA305D"/>
    <w:rsid w:val="36FA19DC"/>
    <w:rsid w:val="3743139E"/>
    <w:rsid w:val="374C0ECF"/>
    <w:rsid w:val="37612198"/>
    <w:rsid w:val="378666DE"/>
    <w:rsid w:val="37AA240D"/>
    <w:rsid w:val="37B03FD8"/>
    <w:rsid w:val="37B47D02"/>
    <w:rsid w:val="37C326D0"/>
    <w:rsid w:val="37CB6350"/>
    <w:rsid w:val="381E0B7A"/>
    <w:rsid w:val="387B2327"/>
    <w:rsid w:val="38A2777A"/>
    <w:rsid w:val="38A475BF"/>
    <w:rsid w:val="38C520AB"/>
    <w:rsid w:val="38D34877"/>
    <w:rsid w:val="393A6ED1"/>
    <w:rsid w:val="396654B7"/>
    <w:rsid w:val="396A6DC8"/>
    <w:rsid w:val="396B6B72"/>
    <w:rsid w:val="3970005E"/>
    <w:rsid w:val="397E2A22"/>
    <w:rsid w:val="399518F9"/>
    <w:rsid w:val="39C60EE1"/>
    <w:rsid w:val="39E761A5"/>
    <w:rsid w:val="39F617CB"/>
    <w:rsid w:val="3A3D2454"/>
    <w:rsid w:val="3A754CF1"/>
    <w:rsid w:val="3A7F7AB1"/>
    <w:rsid w:val="3A834454"/>
    <w:rsid w:val="3A85679A"/>
    <w:rsid w:val="3A8F63E3"/>
    <w:rsid w:val="3A9B1056"/>
    <w:rsid w:val="3AAE5199"/>
    <w:rsid w:val="3AB73C9F"/>
    <w:rsid w:val="3AC50B9A"/>
    <w:rsid w:val="3ACC2C09"/>
    <w:rsid w:val="3AE0037C"/>
    <w:rsid w:val="3AE635B0"/>
    <w:rsid w:val="3B1321A0"/>
    <w:rsid w:val="3B387D17"/>
    <w:rsid w:val="3B817605"/>
    <w:rsid w:val="3B974AA5"/>
    <w:rsid w:val="3B991998"/>
    <w:rsid w:val="3BA862AF"/>
    <w:rsid w:val="3BC72556"/>
    <w:rsid w:val="3BF01E7A"/>
    <w:rsid w:val="3C0B0EF4"/>
    <w:rsid w:val="3C177628"/>
    <w:rsid w:val="3C1E7279"/>
    <w:rsid w:val="3C277818"/>
    <w:rsid w:val="3C4753BE"/>
    <w:rsid w:val="3C5B048A"/>
    <w:rsid w:val="3C5C330F"/>
    <w:rsid w:val="3C610C70"/>
    <w:rsid w:val="3C6C554E"/>
    <w:rsid w:val="3C6D77D8"/>
    <w:rsid w:val="3CA83D40"/>
    <w:rsid w:val="3CB80C3B"/>
    <w:rsid w:val="3CD16008"/>
    <w:rsid w:val="3CDD0B5E"/>
    <w:rsid w:val="3CF72C0C"/>
    <w:rsid w:val="3CF872F8"/>
    <w:rsid w:val="3D0470BC"/>
    <w:rsid w:val="3D0651EA"/>
    <w:rsid w:val="3D395BA7"/>
    <w:rsid w:val="3D55673D"/>
    <w:rsid w:val="3D7A7C96"/>
    <w:rsid w:val="3D7F4138"/>
    <w:rsid w:val="3D844769"/>
    <w:rsid w:val="3DA47BC9"/>
    <w:rsid w:val="3DB536C5"/>
    <w:rsid w:val="3DC95AB8"/>
    <w:rsid w:val="3DCF6225"/>
    <w:rsid w:val="3DDF0F3D"/>
    <w:rsid w:val="3E245F61"/>
    <w:rsid w:val="3E2F182C"/>
    <w:rsid w:val="3E345BA2"/>
    <w:rsid w:val="3E3B3627"/>
    <w:rsid w:val="3E446084"/>
    <w:rsid w:val="3E723398"/>
    <w:rsid w:val="3E7958B6"/>
    <w:rsid w:val="3EA63FE5"/>
    <w:rsid w:val="3EB435AB"/>
    <w:rsid w:val="3EC45DC2"/>
    <w:rsid w:val="3ECE3BC1"/>
    <w:rsid w:val="3EFC660A"/>
    <w:rsid w:val="3F027655"/>
    <w:rsid w:val="3F35176F"/>
    <w:rsid w:val="3F360745"/>
    <w:rsid w:val="3F37041A"/>
    <w:rsid w:val="3F47266F"/>
    <w:rsid w:val="3F6B4E15"/>
    <w:rsid w:val="3F7404FC"/>
    <w:rsid w:val="3F7F2CA1"/>
    <w:rsid w:val="3F842EB0"/>
    <w:rsid w:val="3F9207C7"/>
    <w:rsid w:val="3FAE6313"/>
    <w:rsid w:val="3FBC227D"/>
    <w:rsid w:val="3FC85CED"/>
    <w:rsid w:val="3FC92479"/>
    <w:rsid w:val="3FEE661D"/>
    <w:rsid w:val="3FF11928"/>
    <w:rsid w:val="401628AE"/>
    <w:rsid w:val="40281EEF"/>
    <w:rsid w:val="40754DC1"/>
    <w:rsid w:val="407D14F7"/>
    <w:rsid w:val="408D43FE"/>
    <w:rsid w:val="40994D26"/>
    <w:rsid w:val="40B05E97"/>
    <w:rsid w:val="40B16E72"/>
    <w:rsid w:val="40B534B2"/>
    <w:rsid w:val="40BB5DD2"/>
    <w:rsid w:val="410179B9"/>
    <w:rsid w:val="41453656"/>
    <w:rsid w:val="415030CD"/>
    <w:rsid w:val="416F5AC9"/>
    <w:rsid w:val="417E79D6"/>
    <w:rsid w:val="419824F9"/>
    <w:rsid w:val="41983C13"/>
    <w:rsid w:val="41A253AC"/>
    <w:rsid w:val="41B15AE5"/>
    <w:rsid w:val="41C632A6"/>
    <w:rsid w:val="41FC2F7A"/>
    <w:rsid w:val="421E5197"/>
    <w:rsid w:val="423E2C6E"/>
    <w:rsid w:val="42443092"/>
    <w:rsid w:val="42547DF7"/>
    <w:rsid w:val="427A0841"/>
    <w:rsid w:val="427B04EC"/>
    <w:rsid w:val="42811DD6"/>
    <w:rsid w:val="42986362"/>
    <w:rsid w:val="42B73873"/>
    <w:rsid w:val="42BB080B"/>
    <w:rsid w:val="43062336"/>
    <w:rsid w:val="431B5677"/>
    <w:rsid w:val="4329310F"/>
    <w:rsid w:val="43443143"/>
    <w:rsid w:val="4348764E"/>
    <w:rsid w:val="436B5B5A"/>
    <w:rsid w:val="439468E7"/>
    <w:rsid w:val="439C3A32"/>
    <w:rsid w:val="43BE35CE"/>
    <w:rsid w:val="442F4410"/>
    <w:rsid w:val="445E43C5"/>
    <w:rsid w:val="44805249"/>
    <w:rsid w:val="44812E06"/>
    <w:rsid w:val="44863AB4"/>
    <w:rsid w:val="44AD5445"/>
    <w:rsid w:val="44B74005"/>
    <w:rsid w:val="44BE3AD8"/>
    <w:rsid w:val="44C34E61"/>
    <w:rsid w:val="44C846D5"/>
    <w:rsid w:val="450B40F8"/>
    <w:rsid w:val="451E33EA"/>
    <w:rsid w:val="45665B1B"/>
    <w:rsid w:val="45680694"/>
    <w:rsid w:val="459013F1"/>
    <w:rsid w:val="45917BAD"/>
    <w:rsid w:val="45A12DED"/>
    <w:rsid w:val="45BC5277"/>
    <w:rsid w:val="45BF6218"/>
    <w:rsid w:val="45CE3518"/>
    <w:rsid w:val="45F64E1A"/>
    <w:rsid w:val="46207B3D"/>
    <w:rsid w:val="4647559E"/>
    <w:rsid w:val="46532DA6"/>
    <w:rsid w:val="467B5B59"/>
    <w:rsid w:val="46892A85"/>
    <w:rsid w:val="46D3174E"/>
    <w:rsid w:val="46F8528A"/>
    <w:rsid w:val="470879A2"/>
    <w:rsid w:val="470A3153"/>
    <w:rsid w:val="4712573B"/>
    <w:rsid w:val="4718551F"/>
    <w:rsid w:val="472225D3"/>
    <w:rsid w:val="473F7CCC"/>
    <w:rsid w:val="474A00EC"/>
    <w:rsid w:val="47771980"/>
    <w:rsid w:val="47B973A4"/>
    <w:rsid w:val="47BB3CE6"/>
    <w:rsid w:val="47CE41DF"/>
    <w:rsid w:val="47F77506"/>
    <w:rsid w:val="48003625"/>
    <w:rsid w:val="480C663E"/>
    <w:rsid w:val="483C4808"/>
    <w:rsid w:val="48874F4D"/>
    <w:rsid w:val="48886E78"/>
    <w:rsid w:val="48A23208"/>
    <w:rsid w:val="48AA39A9"/>
    <w:rsid w:val="48B57DA0"/>
    <w:rsid w:val="48CE220E"/>
    <w:rsid w:val="48E548C3"/>
    <w:rsid w:val="48F470A8"/>
    <w:rsid w:val="490951EE"/>
    <w:rsid w:val="490A00E5"/>
    <w:rsid w:val="49202A24"/>
    <w:rsid w:val="49206F7D"/>
    <w:rsid w:val="49521D7D"/>
    <w:rsid w:val="49662424"/>
    <w:rsid w:val="49A85105"/>
    <w:rsid w:val="49A975ED"/>
    <w:rsid w:val="49D80E96"/>
    <w:rsid w:val="49DD3D98"/>
    <w:rsid w:val="49F91D8A"/>
    <w:rsid w:val="4A14338E"/>
    <w:rsid w:val="4A4274B6"/>
    <w:rsid w:val="4A502AF3"/>
    <w:rsid w:val="4A5A1852"/>
    <w:rsid w:val="4A5C2B88"/>
    <w:rsid w:val="4A6201A5"/>
    <w:rsid w:val="4AB036AC"/>
    <w:rsid w:val="4AD018FE"/>
    <w:rsid w:val="4AE34199"/>
    <w:rsid w:val="4B137AB6"/>
    <w:rsid w:val="4B1F3D41"/>
    <w:rsid w:val="4B3301CF"/>
    <w:rsid w:val="4B346A3A"/>
    <w:rsid w:val="4B424D68"/>
    <w:rsid w:val="4B5A6304"/>
    <w:rsid w:val="4B6F2C5E"/>
    <w:rsid w:val="4B7B58A5"/>
    <w:rsid w:val="4B7D6B64"/>
    <w:rsid w:val="4B88398D"/>
    <w:rsid w:val="4BA32E3D"/>
    <w:rsid w:val="4BE41424"/>
    <w:rsid w:val="4C2E2319"/>
    <w:rsid w:val="4C372225"/>
    <w:rsid w:val="4C46152A"/>
    <w:rsid w:val="4C924CFB"/>
    <w:rsid w:val="4CA61A6E"/>
    <w:rsid w:val="4CA6299F"/>
    <w:rsid w:val="4CAA656B"/>
    <w:rsid w:val="4CC80412"/>
    <w:rsid w:val="4CCB050E"/>
    <w:rsid w:val="4CCB5EAA"/>
    <w:rsid w:val="4D0D5EF7"/>
    <w:rsid w:val="4D3B62C1"/>
    <w:rsid w:val="4D47132B"/>
    <w:rsid w:val="4D476FF7"/>
    <w:rsid w:val="4D857ADD"/>
    <w:rsid w:val="4D88487E"/>
    <w:rsid w:val="4D8A7FB6"/>
    <w:rsid w:val="4D913A60"/>
    <w:rsid w:val="4DCF152C"/>
    <w:rsid w:val="4DF67B53"/>
    <w:rsid w:val="4E0E0B0B"/>
    <w:rsid w:val="4E3E781E"/>
    <w:rsid w:val="4E4B3014"/>
    <w:rsid w:val="4E7472A7"/>
    <w:rsid w:val="4E801EDD"/>
    <w:rsid w:val="4E85025C"/>
    <w:rsid w:val="4E8C6375"/>
    <w:rsid w:val="4E9C4E19"/>
    <w:rsid w:val="4EE137F8"/>
    <w:rsid w:val="4EE541B5"/>
    <w:rsid w:val="4F061DA1"/>
    <w:rsid w:val="4F162AD2"/>
    <w:rsid w:val="4F45572D"/>
    <w:rsid w:val="4F482C68"/>
    <w:rsid w:val="4F5045AC"/>
    <w:rsid w:val="4F560FBE"/>
    <w:rsid w:val="4F5C6B01"/>
    <w:rsid w:val="4F7E6626"/>
    <w:rsid w:val="4F955461"/>
    <w:rsid w:val="4F9A05D9"/>
    <w:rsid w:val="4FA41A93"/>
    <w:rsid w:val="4FCC1842"/>
    <w:rsid w:val="4FF84DDF"/>
    <w:rsid w:val="50096F6C"/>
    <w:rsid w:val="500D4367"/>
    <w:rsid w:val="503267C0"/>
    <w:rsid w:val="503A4227"/>
    <w:rsid w:val="505D4F11"/>
    <w:rsid w:val="505E1132"/>
    <w:rsid w:val="508F6C29"/>
    <w:rsid w:val="50A57F25"/>
    <w:rsid w:val="50A62C45"/>
    <w:rsid w:val="50F017FC"/>
    <w:rsid w:val="50F27129"/>
    <w:rsid w:val="510A21B4"/>
    <w:rsid w:val="51186642"/>
    <w:rsid w:val="51354D93"/>
    <w:rsid w:val="5144037D"/>
    <w:rsid w:val="51646C02"/>
    <w:rsid w:val="516B1438"/>
    <w:rsid w:val="51762466"/>
    <w:rsid w:val="519446E6"/>
    <w:rsid w:val="51A30E48"/>
    <w:rsid w:val="51C6458F"/>
    <w:rsid w:val="51E33749"/>
    <w:rsid w:val="51F3742F"/>
    <w:rsid w:val="52026817"/>
    <w:rsid w:val="522727EF"/>
    <w:rsid w:val="524A1D0E"/>
    <w:rsid w:val="52532721"/>
    <w:rsid w:val="52634A00"/>
    <w:rsid w:val="527759E8"/>
    <w:rsid w:val="52843EB3"/>
    <w:rsid w:val="52AE55F5"/>
    <w:rsid w:val="52C60BDB"/>
    <w:rsid w:val="52D02ED2"/>
    <w:rsid w:val="52EF32EC"/>
    <w:rsid w:val="53077C53"/>
    <w:rsid w:val="530D0736"/>
    <w:rsid w:val="53215769"/>
    <w:rsid w:val="532F1345"/>
    <w:rsid w:val="53441E38"/>
    <w:rsid w:val="536C1DEC"/>
    <w:rsid w:val="537D1931"/>
    <w:rsid w:val="538E5F37"/>
    <w:rsid w:val="53B07A29"/>
    <w:rsid w:val="53B76E40"/>
    <w:rsid w:val="53C6187D"/>
    <w:rsid w:val="53C73BC1"/>
    <w:rsid w:val="53C84233"/>
    <w:rsid w:val="53D21E12"/>
    <w:rsid w:val="53D333F2"/>
    <w:rsid w:val="53E22093"/>
    <w:rsid w:val="53E556AC"/>
    <w:rsid w:val="54112E3A"/>
    <w:rsid w:val="54181FDD"/>
    <w:rsid w:val="54440ED6"/>
    <w:rsid w:val="5444563B"/>
    <w:rsid w:val="545C416C"/>
    <w:rsid w:val="546051CB"/>
    <w:rsid w:val="549449FC"/>
    <w:rsid w:val="54AF5E39"/>
    <w:rsid w:val="54BF578C"/>
    <w:rsid w:val="54C10135"/>
    <w:rsid w:val="54D96D04"/>
    <w:rsid w:val="54E8237A"/>
    <w:rsid w:val="54F3354A"/>
    <w:rsid w:val="55070D3B"/>
    <w:rsid w:val="550C5F9D"/>
    <w:rsid w:val="556166E4"/>
    <w:rsid w:val="55872519"/>
    <w:rsid w:val="559249B3"/>
    <w:rsid w:val="55EB1F64"/>
    <w:rsid w:val="55F05F0C"/>
    <w:rsid w:val="5603532C"/>
    <w:rsid w:val="562252C5"/>
    <w:rsid w:val="564E2FFA"/>
    <w:rsid w:val="565E0C7F"/>
    <w:rsid w:val="565F2691"/>
    <w:rsid w:val="568C2C47"/>
    <w:rsid w:val="569756D1"/>
    <w:rsid w:val="56B40B44"/>
    <w:rsid w:val="56B55554"/>
    <w:rsid w:val="56B75949"/>
    <w:rsid w:val="56E2332A"/>
    <w:rsid w:val="570032C8"/>
    <w:rsid w:val="57043FF6"/>
    <w:rsid w:val="57210F50"/>
    <w:rsid w:val="572F1017"/>
    <w:rsid w:val="573E324C"/>
    <w:rsid w:val="574779FB"/>
    <w:rsid w:val="57504E96"/>
    <w:rsid w:val="577B0E2B"/>
    <w:rsid w:val="57CB06AD"/>
    <w:rsid w:val="57D63BAB"/>
    <w:rsid w:val="57DB6337"/>
    <w:rsid w:val="57EC13C7"/>
    <w:rsid w:val="5800220C"/>
    <w:rsid w:val="583752EE"/>
    <w:rsid w:val="585002E9"/>
    <w:rsid w:val="58620F2A"/>
    <w:rsid w:val="587002B3"/>
    <w:rsid w:val="588442D8"/>
    <w:rsid w:val="588505B5"/>
    <w:rsid w:val="58974DDA"/>
    <w:rsid w:val="58B27184"/>
    <w:rsid w:val="58C51AB2"/>
    <w:rsid w:val="58CF1602"/>
    <w:rsid w:val="58D67713"/>
    <w:rsid w:val="58DE075F"/>
    <w:rsid w:val="59443766"/>
    <w:rsid w:val="59480CEF"/>
    <w:rsid w:val="594F32F3"/>
    <w:rsid w:val="5964088D"/>
    <w:rsid w:val="596F1CA8"/>
    <w:rsid w:val="597D65E1"/>
    <w:rsid w:val="599303BF"/>
    <w:rsid w:val="59A87382"/>
    <w:rsid w:val="5A1D05E7"/>
    <w:rsid w:val="5A416C02"/>
    <w:rsid w:val="5A4F6BF7"/>
    <w:rsid w:val="5A5B111F"/>
    <w:rsid w:val="5A5D48F1"/>
    <w:rsid w:val="5A696BC4"/>
    <w:rsid w:val="5A726E53"/>
    <w:rsid w:val="5A8638FC"/>
    <w:rsid w:val="5A8C056C"/>
    <w:rsid w:val="5AA42ED3"/>
    <w:rsid w:val="5ACE2B04"/>
    <w:rsid w:val="5AE37D79"/>
    <w:rsid w:val="5AE75AF8"/>
    <w:rsid w:val="5AE91184"/>
    <w:rsid w:val="5AFB1A30"/>
    <w:rsid w:val="5AFE5FA6"/>
    <w:rsid w:val="5AFF1EB4"/>
    <w:rsid w:val="5B077E29"/>
    <w:rsid w:val="5B0D5C6A"/>
    <w:rsid w:val="5B2D08AC"/>
    <w:rsid w:val="5B4030BF"/>
    <w:rsid w:val="5B631CF1"/>
    <w:rsid w:val="5B7E5E48"/>
    <w:rsid w:val="5BA3798C"/>
    <w:rsid w:val="5BB049C3"/>
    <w:rsid w:val="5BC67422"/>
    <w:rsid w:val="5BE91BD9"/>
    <w:rsid w:val="5C186953"/>
    <w:rsid w:val="5C3630D4"/>
    <w:rsid w:val="5C4C4FB6"/>
    <w:rsid w:val="5C5105E0"/>
    <w:rsid w:val="5C6820C2"/>
    <w:rsid w:val="5C762682"/>
    <w:rsid w:val="5C8A6E0F"/>
    <w:rsid w:val="5C952EB0"/>
    <w:rsid w:val="5C962BAC"/>
    <w:rsid w:val="5CA62DF3"/>
    <w:rsid w:val="5CBF0F39"/>
    <w:rsid w:val="5CD0757B"/>
    <w:rsid w:val="5CEC1618"/>
    <w:rsid w:val="5CF4418A"/>
    <w:rsid w:val="5D150F4F"/>
    <w:rsid w:val="5D18564E"/>
    <w:rsid w:val="5D3E52E4"/>
    <w:rsid w:val="5D4073FF"/>
    <w:rsid w:val="5D472A64"/>
    <w:rsid w:val="5D543369"/>
    <w:rsid w:val="5D546DDA"/>
    <w:rsid w:val="5D65119E"/>
    <w:rsid w:val="5D6931EF"/>
    <w:rsid w:val="5D6E1123"/>
    <w:rsid w:val="5D7F2643"/>
    <w:rsid w:val="5D967611"/>
    <w:rsid w:val="5DA53CEE"/>
    <w:rsid w:val="5DCB489E"/>
    <w:rsid w:val="5E0C5114"/>
    <w:rsid w:val="5E545831"/>
    <w:rsid w:val="5E5917C1"/>
    <w:rsid w:val="5E757500"/>
    <w:rsid w:val="5EA02A81"/>
    <w:rsid w:val="5EE22EC5"/>
    <w:rsid w:val="5EE51777"/>
    <w:rsid w:val="5EFE715E"/>
    <w:rsid w:val="5F243E7B"/>
    <w:rsid w:val="5F250DDF"/>
    <w:rsid w:val="5F373030"/>
    <w:rsid w:val="5F6C4166"/>
    <w:rsid w:val="5FAC46A1"/>
    <w:rsid w:val="5FC814D2"/>
    <w:rsid w:val="600C7E79"/>
    <w:rsid w:val="602C210B"/>
    <w:rsid w:val="603F1614"/>
    <w:rsid w:val="605E1CBE"/>
    <w:rsid w:val="60A3229A"/>
    <w:rsid w:val="60C740D6"/>
    <w:rsid w:val="60D05B17"/>
    <w:rsid w:val="60E47912"/>
    <w:rsid w:val="60F6355B"/>
    <w:rsid w:val="611573C2"/>
    <w:rsid w:val="611A58E1"/>
    <w:rsid w:val="61210E58"/>
    <w:rsid w:val="612B20F4"/>
    <w:rsid w:val="614F6783"/>
    <w:rsid w:val="61765C50"/>
    <w:rsid w:val="618744EC"/>
    <w:rsid w:val="61970003"/>
    <w:rsid w:val="61DC2B38"/>
    <w:rsid w:val="61E84B2B"/>
    <w:rsid w:val="62123A5A"/>
    <w:rsid w:val="621E452E"/>
    <w:rsid w:val="62543E69"/>
    <w:rsid w:val="626402A4"/>
    <w:rsid w:val="626864FF"/>
    <w:rsid w:val="62762835"/>
    <w:rsid w:val="6277012C"/>
    <w:rsid w:val="629D0DBF"/>
    <w:rsid w:val="62CB3A78"/>
    <w:rsid w:val="62D6250C"/>
    <w:rsid w:val="6303440C"/>
    <w:rsid w:val="630F07B5"/>
    <w:rsid w:val="63163119"/>
    <w:rsid w:val="635E2902"/>
    <w:rsid w:val="636544BF"/>
    <w:rsid w:val="636A616E"/>
    <w:rsid w:val="637532E4"/>
    <w:rsid w:val="638778AB"/>
    <w:rsid w:val="63B01226"/>
    <w:rsid w:val="63B34765"/>
    <w:rsid w:val="63B3576E"/>
    <w:rsid w:val="63C44FF5"/>
    <w:rsid w:val="63F53FF5"/>
    <w:rsid w:val="64083498"/>
    <w:rsid w:val="640B6B13"/>
    <w:rsid w:val="64422D5D"/>
    <w:rsid w:val="6443002A"/>
    <w:rsid w:val="64705549"/>
    <w:rsid w:val="647402DE"/>
    <w:rsid w:val="648D3B33"/>
    <w:rsid w:val="64CB796C"/>
    <w:rsid w:val="64D340B4"/>
    <w:rsid w:val="64F67F49"/>
    <w:rsid w:val="64F90138"/>
    <w:rsid w:val="64FC59D2"/>
    <w:rsid w:val="654D6617"/>
    <w:rsid w:val="656A6988"/>
    <w:rsid w:val="6570298E"/>
    <w:rsid w:val="65773D88"/>
    <w:rsid w:val="65CA630F"/>
    <w:rsid w:val="65E15ED3"/>
    <w:rsid w:val="663C5897"/>
    <w:rsid w:val="666E64E8"/>
    <w:rsid w:val="668C4333"/>
    <w:rsid w:val="66986582"/>
    <w:rsid w:val="66B7683B"/>
    <w:rsid w:val="66C06E96"/>
    <w:rsid w:val="66D30AAC"/>
    <w:rsid w:val="66D37D84"/>
    <w:rsid w:val="672850F8"/>
    <w:rsid w:val="672B5D2B"/>
    <w:rsid w:val="672F0459"/>
    <w:rsid w:val="67A83F91"/>
    <w:rsid w:val="67D566F4"/>
    <w:rsid w:val="67E178A9"/>
    <w:rsid w:val="684402C7"/>
    <w:rsid w:val="68464CDF"/>
    <w:rsid w:val="6847104C"/>
    <w:rsid w:val="686349D0"/>
    <w:rsid w:val="686775BA"/>
    <w:rsid w:val="686D5D96"/>
    <w:rsid w:val="687B261D"/>
    <w:rsid w:val="68805BAC"/>
    <w:rsid w:val="688507E2"/>
    <w:rsid w:val="688A4271"/>
    <w:rsid w:val="68976BFC"/>
    <w:rsid w:val="68A66411"/>
    <w:rsid w:val="68B971FB"/>
    <w:rsid w:val="68CA1E91"/>
    <w:rsid w:val="69103FD2"/>
    <w:rsid w:val="6918624A"/>
    <w:rsid w:val="69311AA4"/>
    <w:rsid w:val="69493758"/>
    <w:rsid w:val="69521118"/>
    <w:rsid w:val="69823E19"/>
    <w:rsid w:val="69860F37"/>
    <w:rsid w:val="69996786"/>
    <w:rsid w:val="69AD44EF"/>
    <w:rsid w:val="69C84DD0"/>
    <w:rsid w:val="6A034A08"/>
    <w:rsid w:val="6A0A26B5"/>
    <w:rsid w:val="6A0B388F"/>
    <w:rsid w:val="6A471B4B"/>
    <w:rsid w:val="6A605538"/>
    <w:rsid w:val="6A6F7017"/>
    <w:rsid w:val="6A92699A"/>
    <w:rsid w:val="6AC50A8E"/>
    <w:rsid w:val="6ADB303B"/>
    <w:rsid w:val="6B010CE2"/>
    <w:rsid w:val="6B157C36"/>
    <w:rsid w:val="6B1A373A"/>
    <w:rsid w:val="6B236384"/>
    <w:rsid w:val="6B4872F2"/>
    <w:rsid w:val="6B5043CA"/>
    <w:rsid w:val="6B773F20"/>
    <w:rsid w:val="6B8D6611"/>
    <w:rsid w:val="6BA025F3"/>
    <w:rsid w:val="6BA23A1C"/>
    <w:rsid w:val="6BBA7F26"/>
    <w:rsid w:val="6BC14AFF"/>
    <w:rsid w:val="6BC26FA6"/>
    <w:rsid w:val="6BD80C34"/>
    <w:rsid w:val="6BE6686C"/>
    <w:rsid w:val="6BE71C3F"/>
    <w:rsid w:val="6C0A0D11"/>
    <w:rsid w:val="6C101DA4"/>
    <w:rsid w:val="6C2E49F7"/>
    <w:rsid w:val="6C645FBC"/>
    <w:rsid w:val="6C8432EC"/>
    <w:rsid w:val="6C881B30"/>
    <w:rsid w:val="6C884C43"/>
    <w:rsid w:val="6C9A3F16"/>
    <w:rsid w:val="6CAA1C2B"/>
    <w:rsid w:val="6CCF6744"/>
    <w:rsid w:val="6CD87503"/>
    <w:rsid w:val="6CD94AC9"/>
    <w:rsid w:val="6CDB3294"/>
    <w:rsid w:val="6CDF26E9"/>
    <w:rsid w:val="6CE82751"/>
    <w:rsid w:val="6CF94D37"/>
    <w:rsid w:val="6D323D28"/>
    <w:rsid w:val="6D360C1E"/>
    <w:rsid w:val="6D5537E2"/>
    <w:rsid w:val="6D585369"/>
    <w:rsid w:val="6D8A401B"/>
    <w:rsid w:val="6D900C1D"/>
    <w:rsid w:val="6D9C1CD1"/>
    <w:rsid w:val="6DB8230A"/>
    <w:rsid w:val="6DB909FC"/>
    <w:rsid w:val="6DCC4D22"/>
    <w:rsid w:val="6DDB115B"/>
    <w:rsid w:val="6E0F328B"/>
    <w:rsid w:val="6E1134CC"/>
    <w:rsid w:val="6E1602C0"/>
    <w:rsid w:val="6E174D0A"/>
    <w:rsid w:val="6E2B07FA"/>
    <w:rsid w:val="6E373A3C"/>
    <w:rsid w:val="6E3B1D24"/>
    <w:rsid w:val="6E4B3447"/>
    <w:rsid w:val="6E7F24EC"/>
    <w:rsid w:val="6EAA7D1C"/>
    <w:rsid w:val="6EC413EE"/>
    <w:rsid w:val="6ED4162E"/>
    <w:rsid w:val="6EE811C3"/>
    <w:rsid w:val="6EEF4422"/>
    <w:rsid w:val="6EF84724"/>
    <w:rsid w:val="6F107407"/>
    <w:rsid w:val="6F12077E"/>
    <w:rsid w:val="6F2742BC"/>
    <w:rsid w:val="6F7A32AD"/>
    <w:rsid w:val="6F7D7BF1"/>
    <w:rsid w:val="6F83697C"/>
    <w:rsid w:val="6F936243"/>
    <w:rsid w:val="6F99514A"/>
    <w:rsid w:val="6FC24386"/>
    <w:rsid w:val="6FD60172"/>
    <w:rsid w:val="6FD725B1"/>
    <w:rsid w:val="6FF60E1B"/>
    <w:rsid w:val="701B6CEA"/>
    <w:rsid w:val="702F3A8C"/>
    <w:rsid w:val="703F3870"/>
    <w:rsid w:val="706365C1"/>
    <w:rsid w:val="707775B3"/>
    <w:rsid w:val="7084721F"/>
    <w:rsid w:val="708E1AF2"/>
    <w:rsid w:val="7091334F"/>
    <w:rsid w:val="70947684"/>
    <w:rsid w:val="70C1190C"/>
    <w:rsid w:val="70E9368E"/>
    <w:rsid w:val="70EC4541"/>
    <w:rsid w:val="70F210FE"/>
    <w:rsid w:val="70F967D9"/>
    <w:rsid w:val="71181DA8"/>
    <w:rsid w:val="71315C56"/>
    <w:rsid w:val="71520065"/>
    <w:rsid w:val="71745989"/>
    <w:rsid w:val="7188119B"/>
    <w:rsid w:val="71B202FD"/>
    <w:rsid w:val="71BC39D4"/>
    <w:rsid w:val="71CC373C"/>
    <w:rsid w:val="71CF4E45"/>
    <w:rsid w:val="71D915D3"/>
    <w:rsid w:val="71E8141E"/>
    <w:rsid w:val="71F962F5"/>
    <w:rsid w:val="720D1347"/>
    <w:rsid w:val="722346DC"/>
    <w:rsid w:val="72613B92"/>
    <w:rsid w:val="726E12CB"/>
    <w:rsid w:val="727A0821"/>
    <w:rsid w:val="727A0CDF"/>
    <w:rsid w:val="72851CE5"/>
    <w:rsid w:val="72BB6E8F"/>
    <w:rsid w:val="72BD7A72"/>
    <w:rsid w:val="730379C0"/>
    <w:rsid w:val="731B0A86"/>
    <w:rsid w:val="73211D13"/>
    <w:rsid w:val="734C6070"/>
    <w:rsid w:val="735606BE"/>
    <w:rsid w:val="736340FE"/>
    <w:rsid w:val="73634C19"/>
    <w:rsid w:val="7383198F"/>
    <w:rsid w:val="738D759E"/>
    <w:rsid w:val="73916469"/>
    <w:rsid w:val="739E4F40"/>
    <w:rsid w:val="73A0482B"/>
    <w:rsid w:val="73B30122"/>
    <w:rsid w:val="73B5393C"/>
    <w:rsid w:val="73CF6B1E"/>
    <w:rsid w:val="73E51CF0"/>
    <w:rsid w:val="742B7678"/>
    <w:rsid w:val="74473B6C"/>
    <w:rsid w:val="745B0D8B"/>
    <w:rsid w:val="748B08A2"/>
    <w:rsid w:val="749D3F3A"/>
    <w:rsid w:val="74BF7ACF"/>
    <w:rsid w:val="74D67E95"/>
    <w:rsid w:val="74F070F9"/>
    <w:rsid w:val="753B3513"/>
    <w:rsid w:val="753E66BB"/>
    <w:rsid w:val="755E1795"/>
    <w:rsid w:val="75790CCB"/>
    <w:rsid w:val="757F3D75"/>
    <w:rsid w:val="758529AE"/>
    <w:rsid w:val="758F4694"/>
    <w:rsid w:val="75A078AF"/>
    <w:rsid w:val="75A9703E"/>
    <w:rsid w:val="75D678C3"/>
    <w:rsid w:val="75D80EEC"/>
    <w:rsid w:val="75DE3D19"/>
    <w:rsid w:val="75E67725"/>
    <w:rsid w:val="76126402"/>
    <w:rsid w:val="762372C9"/>
    <w:rsid w:val="76427692"/>
    <w:rsid w:val="765D28AF"/>
    <w:rsid w:val="76714459"/>
    <w:rsid w:val="768F4C49"/>
    <w:rsid w:val="76A45766"/>
    <w:rsid w:val="76C4290E"/>
    <w:rsid w:val="76D01731"/>
    <w:rsid w:val="76D220FB"/>
    <w:rsid w:val="76E060D4"/>
    <w:rsid w:val="76FA277D"/>
    <w:rsid w:val="7712660F"/>
    <w:rsid w:val="779227CC"/>
    <w:rsid w:val="779308A5"/>
    <w:rsid w:val="77B95190"/>
    <w:rsid w:val="77D34B32"/>
    <w:rsid w:val="77EA7402"/>
    <w:rsid w:val="77F14C3D"/>
    <w:rsid w:val="78242F30"/>
    <w:rsid w:val="784201BF"/>
    <w:rsid w:val="78441775"/>
    <w:rsid w:val="78450EB2"/>
    <w:rsid w:val="78577287"/>
    <w:rsid w:val="787A3713"/>
    <w:rsid w:val="789D78CC"/>
    <w:rsid w:val="78BF6955"/>
    <w:rsid w:val="78E006F6"/>
    <w:rsid w:val="78FB6071"/>
    <w:rsid w:val="78FC0CB5"/>
    <w:rsid w:val="793B3759"/>
    <w:rsid w:val="79556B6C"/>
    <w:rsid w:val="798226BC"/>
    <w:rsid w:val="79886CEC"/>
    <w:rsid w:val="79935A19"/>
    <w:rsid w:val="7999153B"/>
    <w:rsid w:val="79A11E4A"/>
    <w:rsid w:val="79CA4CDF"/>
    <w:rsid w:val="79E10E02"/>
    <w:rsid w:val="79E935C5"/>
    <w:rsid w:val="7A365BF4"/>
    <w:rsid w:val="7A3B28A3"/>
    <w:rsid w:val="7A4748CF"/>
    <w:rsid w:val="7A521485"/>
    <w:rsid w:val="7A6011D6"/>
    <w:rsid w:val="7A604176"/>
    <w:rsid w:val="7A71345E"/>
    <w:rsid w:val="7A7E7A51"/>
    <w:rsid w:val="7A86184B"/>
    <w:rsid w:val="7A866049"/>
    <w:rsid w:val="7A8D6796"/>
    <w:rsid w:val="7AE264EC"/>
    <w:rsid w:val="7AE86482"/>
    <w:rsid w:val="7AEA60E3"/>
    <w:rsid w:val="7AED13D5"/>
    <w:rsid w:val="7B192CCC"/>
    <w:rsid w:val="7B2176F9"/>
    <w:rsid w:val="7B341760"/>
    <w:rsid w:val="7B361617"/>
    <w:rsid w:val="7B4A27B1"/>
    <w:rsid w:val="7B505268"/>
    <w:rsid w:val="7B8646B1"/>
    <w:rsid w:val="7B91285A"/>
    <w:rsid w:val="7BAE207D"/>
    <w:rsid w:val="7BDF23EA"/>
    <w:rsid w:val="7C0023BB"/>
    <w:rsid w:val="7C0F693D"/>
    <w:rsid w:val="7C2C097F"/>
    <w:rsid w:val="7C69503B"/>
    <w:rsid w:val="7C9F3353"/>
    <w:rsid w:val="7CA148AB"/>
    <w:rsid w:val="7CC443BD"/>
    <w:rsid w:val="7CCB6E37"/>
    <w:rsid w:val="7CCC45EE"/>
    <w:rsid w:val="7D0F7B03"/>
    <w:rsid w:val="7D1144BC"/>
    <w:rsid w:val="7D36304C"/>
    <w:rsid w:val="7D577BE8"/>
    <w:rsid w:val="7D822E06"/>
    <w:rsid w:val="7D95294F"/>
    <w:rsid w:val="7D960F7D"/>
    <w:rsid w:val="7DB72C1B"/>
    <w:rsid w:val="7DE654B5"/>
    <w:rsid w:val="7DEA09D4"/>
    <w:rsid w:val="7E0616C4"/>
    <w:rsid w:val="7E1E1591"/>
    <w:rsid w:val="7E603E95"/>
    <w:rsid w:val="7E9627A3"/>
    <w:rsid w:val="7EA94C89"/>
    <w:rsid w:val="7EBE7328"/>
    <w:rsid w:val="7EC2523B"/>
    <w:rsid w:val="7EC601A2"/>
    <w:rsid w:val="7EFD2277"/>
    <w:rsid w:val="7F3E42A1"/>
    <w:rsid w:val="7F4F6D05"/>
    <w:rsid w:val="7F512282"/>
    <w:rsid w:val="7F571BD9"/>
    <w:rsid w:val="7F594D64"/>
    <w:rsid w:val="7F657360"/>
    <w:rsid w:val="7F7446E8"/>
    <w:rsid w:val="7F86395C"/>
    <w:rsid w:val="7FBC6EA6"/>
    <w:rsid w:val="7FC30226"/>
    <w:rsid w:val="7FC33CD6"/>
    <w:rsid w:val="7FC46CD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iPriority="39" w:semiHidden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qFormat="1" w:unhideWhenUsed="0" w:uiPriority="0" w:semiHidden="0" w:name="Normal Indent"/>
    <w:lsdException w:uiPriority="0" w:name="footnote text"/>
    <w:lsdException w:qFormat="1" w:unhideWhenUsed="0" w:uiPriority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nhideWhenUsed="0"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qFormat="1" w:uiPriority="1" w:semiHidden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qFormat="1"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qFormat="1" w:unhideWhenUsed="0" w:uiPriority="0" w:semiHidden="0" w:name="Body Text Indent 2"/>
    <w:lsdException w:uiPriority="0" w:name="Body Text Indent 3"/>
    <w:lsdException w:qFormat="1"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iPriority="0" w:name="Plain Text"/>
    <w:lsdException w:uiPriority="0" w:name="E-mail Signature"/>
    <w:lsdException w:qFormat="1" w:uiPriority="99" w:semiHidden="0" w:name="Normal (Web)"/>
    <w:lsdException w:uiPriority="0" w:name="HTML Acronym"/>
    <w:lsdException w:uiPriority="0" w:name="HTML Address"/>
    <w:lsdException w:uiPriority="0" w:name="HTML Cite"/>
    <w:lsdException w:qFormat="1" w:uiPriority="99" w:semiHidden="0" w:name="HTML Code"/>
    <w:lsdException w:uiPriority="0" w:name="HTML Definition"/>
    <w:lsdException w:uiPriority="0" w:name="HTML Keyboard"/>
    <w:lsdException w:qFormat="1" w:uiPriority="99" w:semiHidden="0" w:name="HTML Preformatted"/>
    <w:lsdException w:uiPriority="0" w:name="HTML Sample"/>
    <w:lsdException w:qFormat="1" w:unhideWhenUsed="0" w:uiPriority="99" w:semiHidden="0" w:name="HTML Typewriter"/>
    <w:lsdException w:uiPriority="0" w:name="HTML Variable"/>
    <w:lsdException w:qFormat="1" w:uiPriority="99" w:semiHidden="0" w:name="Normal Table"/>
    <w:lsdException w:qFormat="1" w:unhideWhenUsed="0"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name="Balloon Text"/>
    <w:lsdException w:qFormat="1"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63"/>
    <w:qFormat/>
    <w:uiPriority w:val="0"/>
    <w:pPr>
      <w:numPr>
        <w:ilvl w:val="0"/>
        <w:numId w:val="1"/>
      </w:numPr>
      <w:spacing w:after="120"/>
      <w:outlineLvl w:val="0"/>
    </w:pPr>
    <w:rPr>
      <w:rFonts w:ascii="宋体" w:hAnsi="宋体"/>
      <w:b/>
      <w:kern w:val="44"/>
      <w:sz w:val="32"/>
      <w:szCs w:val="20"/>
    </w:rPr>
  </w:style>
  <w:style w:type="paragraph" w:styleId="3">
    <w:name w:val="heading 2"/>
    <w:basedOn w:val="1"/>
    <w:next w:val="1"/>
    <w:link w:val="53"/>
    <w:qFormat/>
    <w:uiPriority w:val="0"/>
    <w:pPr>
      <w:keepNext/>
      <w:keepLines/>
      <w:numPr>
        <w:ilvl w:val="1"/>
        <w:numId w:val="1"/>
      </w:numPr>
      <w:spacing w:before="260" w:after="260" w:line="415" w:lineRule="auto"/>
      <w:outlineLvl w:val="1"/>
    </w:pPr>
    <w:rPr>
      <w:rFonts w:ascii="宋体" w:hAnsi="宋体"/>
      <w:b/>
      <w:bCs/>
      <w:sz w:val="28"/>
      <w:szCs w:val="32"/>
    </w:rPr>
  </w:style>
  <w:style w:type="paragraph" w:styleId="4">
    <w:name w:val="heading 3"/>
    <w:basedOn w:val="1"/>
    <w:next w:val="5"/>
    <w:link w:val="74"/>
    <w:qFormat/>
    <w:uiPriority w:val="0"/>
    <w:pPr>
      <w:keepNext/>
      <w:keepLines/>
      <w:numPr>
        <w:ilvl w:val="2"/>
        <w:numId w:val="1"/>
      </w:numPr>
      <w:spacing w:before="120" w:after="120" w:line="415" w:lineRule="auto"/>
      <w:outlineLvl w:val="2"/>
    </w:pPr>
    <w:rPr>
      <w:rFonts w:ascii="宋体" w:hAnsi="宋体"/>
      <w:b/>
      <w:bCs/>
      <w:sz w:val="24"/>
      <w:szCs w:val="32"/>
    </w:rPr>
  </w:style>
  <w:style w:type="paragraph" w:styleId="5">
    <w:name w:val="heading 4"/>
    <w:basedOn w:val="1"/>
    <w:next w:val="6"/>
    <w:link w:val="60"/>
    <w:qFormat/>
    <w:uiPriority w:val="0"/>
    <w:pPr>
      <w:keepNext/>
      <w:keepLines/>
      <w:numPr>
        <w:ilvl w:val="3"/>
        <w:numId w:val="1"/>
      </w:numPr>
      <w:spacing w:before="280" w:after="290" w:line="377" w:lineRule="auto"/>
      <w:outlineLvl w:val="3"/>
    </w:pPr>
    <w:rPr>
      <w:rFonts w:ascii="宋体" w:hAnsi="宋体"/>
      <w:b/>
      <w:bCs/>
      <w:szCs w:val="28"/>
    </w:rPr>
  </w:style>
  <w:style w:type="paragraph" w:styleId="7">
    <w:name w:val="heading 5"/>
    <w:basedOn w:val="1"/>
    <w:next w:val="1"/>
    <w:link w:val="66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8">
    <w:name w:val="heading 6"/>
    <w:basedOn w:val="1"/>
    <w:next w:val="1"/>
    <w:link w:val="69"/>
    <w:unhideWhenUsed/>
    <w:qFormat/>
    <w:uiPriority w:val="0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</w:rPr>
  </w:style>
  <w:style w:type="paragraph" w:styleId="9">
    <w:name w:val="heading 7"/>
    <w:basedOn w:val="1"/>
    <w:next w:val="1"/>
    <w:link w:val="68"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character" w:default="1" w:styleId="32">
    <w:name w:val="Default Paragraph Font"/>
    <w:unhideWhenUsed/>
    <w:qFormat/>
    <w:uiPriority w:val="1"/>
  </w:style>
  <w:style w:type="table" w:default="1" w:styleId="30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 First Indent"/>
    <w:basedOn w:val="1"/>
    <w:qFormat/>
    <w:uiPriority w:val="0"/>
    <w:pPr>
      <w:spacing w:line="360" w:lineRule="auto"/>
      <w:ind w:firstLine="420" w:firstLineChars="200"/>
      <w:jc w:val="both"/>
    </w:pPr>
    <w:rPr>
      <w:rFonts w:ascii="Arial" w:hAnsi="Arial"/>
      <w:sz w:val="21"/>
      <w:szCs w:val="21"/>
    </w:rPr>
  </w:style>
  <w:style w:type="paragraph" w:styleId="10">
    <w:name w:val="Normal Indent"/>
    <w:basedOn w:val="1"/>
    <w:qFormat/>
    <w:uiPriority w:val="0"/>
    <w:pPr>
      <w:widowControl/>
      <w:overflowPunct w:val="0"/>
      <w:autoSpaceDE w:val="0"/>
      <w:autoSpaceDN w:val="0"/>
      <w:adjustRightInd w:val="0"/>
      <w:ind w:firstLine="420"/>
      <w:jc w:val="left"/>
      <w:textAlignment w:val="baseline"/>
    </w:pPr>
    <w:rPr>
      <w:kern w:val="0"/>
      <w:sz w:val="20"/>
      <w:szCs w:val="20"/>
    </w:rPr>
  </w:style>
  <w:style w:type="paragraph" w:styleId="11">
    <w:name w:val="Document Map"/>
    <w:basedOn w:val="1"/>
    <w:semiHidden/>
    <w:qFormat/>
    <w:uiPriority w:val="0"/>
    <w:pPr>
      <w:shd w:val="clear" w:color="auto" w:fill="000080"/>
    </w:pPr>
  </w:style>
  <w:style w:type="paragraph" w:styleId="12">
    <w:name w:val="annotation text"/>
    <w:basedOn w:val="1"/>
    <w:semiHidden/>
    <w:qFormat/>
    <w:uiPriority w:val="0"/>
    <w:pPr>
      <w:jc w:val="left"/>
    </w:pPr>
  </w:style>
  <w:style w:type="paragraph" w:styleId="13">
    <w:name w:val="Salutation"/>
    <w:basedOn w:val="1"/>
    <w:next w:val="1"/>
    <w:link w:val="54"/>
    <w:qFormat/>
    <w:uiPriority w:val="0"/>
    <w:rPr>
      <w:rFonts w:ascii="隶书" w:eastAsia="隶书"/>
      <w:szCs w:val="21"/>
    </w:rPr>
  </w:style>
  <w:style w:type="paragraph" w:styleId="14">
    <w:name w:val="Body Text"/>
    <w:basedOn w:val="1"/>
    <w:link w:val="80"/>
    <w:qFormat/>
    <w:uiPriority w:val="0"/>
    <w:pPr>
      <w:spacing w:after="120"/>
    </w:pPr>
  </w:style>
  <w:style w:type="paragraph" w:styleId="15">
    <w:name w:val="Body Text Indent"/>
    <w:basedOn w:val="1"/>
    <w:qFormat/>
    <w:uiPriority w:val="0"/>
    <w:pPr>
      <w:ind w:firstLine="480" w:firstLineChars="200"/>
    </w:pPr>
    <w:rPr>
      <w:rFonts w:ascii="宋体" w:hAnsi="宋体"/>
      <w:sz w:val="24"/>
      <w:szCs w:val="28"/>
    </w:rPr>
  </w:style>
  <w:style w:type="paragraph" w:styleId="16">
    <w:name w:val="Block Text"/>
    <w:qFormat/>
    <w:uiPriority w:val="0"/>
    <w:pPr>
      <w:pBdr>
        <w:top w:val="single" w:color="EE8C69" w:sz="2" w:space="10"/>
        <w:bottom w:val="single" w:color="EE8C69" w:sz="24" w:space="10"/>
      </w:pBdr>
      <w:spacing w:after="280"/>
      <w:ind w:left="1440" w:right="1440"/>
      <w:jc w:val="both"/>
    </w:pPr>
    <w:rPr>
      <w:rFonts w:ascii="Perpetua" w:hAnsi="Perpetua" w:eastAsia="宋体" w:cs="Times New Roman"/>
      <w:color w:val="808080"/>
      <w:sz w:val="28"/>
      <w:szCs w:val="28"/>
      <w:lang w:val="en-US" w:eastAsia="zh-CN" w:bidi="ar-SA"/>
    </w:rPr>
  </w:style>
  <w:style w:type="paragraph" w:styleId="17">
    <w:name w:val="toc 3"/>
    <w:basedOn w:val="1"/>
    <w:next w:val="1"/>
    <w:unhideWhenUsed/>
    <w:qFormat/>
    <w:uiPriority w:val="39"/>
    <w:pPr>
      <w:widowControl/>
      <w:spacing w:after="100" w:line="276" w:lineRule="auto"/>
      <w:ind w:left="440"/>
      <w:jc w:val="left"/>
    </w:pPr>
    <w:rPr>
      <w:rFonts w:ascii="Calibri" w:hAnsi="Calibri"/>
      <w:kern w:val="0"/>
      <w:sz w:val="22"/>
      <w:szCs w:val="22"/>
    </w:rPr>
  </w:style>
  <w:style w:type="paragraph" w:styleId="18">
    <w:name w:val="Body Text Indent 2"/>
    <w:basedOn w:val="1"/>
    <w:link w:val="61"/>
    <w:qFormat/>
    <w:uiPriority w:val="0"/>
    <w:pPr>
      <w:widowControl/>
      <w:overflowPunct w:val="0"/>
      <w:autoSpaceDE w:val="0"/>
      <w:autoSpaceDN w:val="0"/>
      <w:adjustRightInd w:val="0"/>
      <w:ind w:firstLine="600"/>
      <w:jc w:val="left"/>
      <w:textAlignment w:val="baseline"/>
    </w:pPr>
    <w:rPr>
      <w:kern w:val="0"/>
      <w:sz w:val="28"/>
      <w:szCs w:val="20"/>
    </w:rPr>
  </w:style>
  <w:style w:type="paragraph" w:styleId="19">
    <w:name w:val="Balloon Text"/>
    <w:basedOn w:val="1"/>
    <w:semiHidden/>
    <w:qFormat/>
    <w:uiPriority w:val="0"/>
    <w:rPr>
      <w:sz w:val="18"/>
      <w:szCs w:val="18"/>
    </w:rPr>
  </w:style>
  <w:style w:type="paragraph" w:styleId="20">
    <w:name w:val="footer"/>
    <w:basedOn w:val="1"/>
    <w:link w:val="6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1">
    <w:name w:val="header"/>
    <w:basedOn w:val="1"/>
    <w:link w:val="73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2">
    <w:name w:val="toc 1"/>
    <w:basedOn w:val="1"/>
    <w:next w:val="1"/>
    <w:qFormat/>
    <w:uiPriority w:val="39"/>
    <w:pPr>
      <w:tabs>
        <w:tab w:val="left" w:pos="425"/>
        <w:tab w:val="right" w:leader="dot" w:pos="9061"/>
      </w:tabs>
      <w:spacing w:before="120" w:after="120"/>
      <w:jc w:val="left"/>
    </w:pPr>
    <w:rPr>
      <w:b/>
      <w:bCs/>
      <w:caps/>
      <w:sz w:val="20"/>
      <w:szCs w:val="20"/>
    </w:rPr>
  </w:style>
  <w:style w:type="paragraph" w:styleId="23">
    <w:name w:val="Subtitle"/>
    <w:basedOn w:val="24"/>
    <w:next w:val="1"/>
    <w:link w:val="67"/>
    <w:qFormat/>
    <w:uiPriority w:val="0"/>
    <w:pPr>
      <w:spacing w:before="0" w:line="240" w:lineRule="auto"/>
      <w:outlineLvl w:val="1"/>
    </w:pPr>
    <w:rPr>
      <w:b w:val="0"/>
      <w:bCs w:val="0"/>
      <w:kern w:val="28"/>
      <w:sz w:val="24"/>
      <w:szCs w:val="32"/>
    </w:rPr>
  </w:style>
  <w:style w:type="paragraph" w:customStyle="1" w:styleId="24">
    <w:name w:val="TOC 标题1"/>
    <w:basedOn w:val="2"/>
    <w:next w:val="1"/>
    <w:qFormat/>
    <w:uiPriority w:val="39"/>
    <w:pPr>
      <w:keepNext/>
      <w:keepLines/>
      <w:widowControl/>
      <w:spacing w:before="480" w:after="0" w:line="276" w:lineRule="auto"/>
      <w:jc w:val="left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paragraph" w:styleId="25">
    <w:name w:val="toc 2"/>
    <w:basedOn w:val="1"/>
    <w:next w:val="1"/>
    <w:qFormat/>
    <w:uiPriority w:val="39"/>
    <w:pPr>
      <w:ind w:left="210"/>
      <w:jc w:val="left"/>
    </w:pPr>
    <w:rPr>
      <w:smallCaps/>
      <w:sz w:val="20"/>
      <w:szCs w:val="20"/>
    </w:rPr>
  </w:style>
  <w:style w:type="paragraph" w:styleId="26">
    <w:name w:val="HTML Preformatted"/>
    <w:basedOn w:val="1"/>
    <w:link w:val="76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</w:rPr>
  </w:style>
  <w:style w:type="paragraph" w:styleId="27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color w:val="000000"/>
      <w:kern w:val="0"/>
      <w:sz w:val="24"/>
    </w:rPr>
  </w:style>
  <w:style w:type="paragraph" w:styleId="28">
    <w:name w:val="Title"/>
    <w:basedOn w:val="1"/>
    <w:next w:val="1"/>
    <w:link w:val="56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29">
    <w:name w:val="annotation subject"/>
    <w:basedOn w:val="12"/>
    <w:next w:val="12"/>
    <w:semiHidden/>
    <w:qFormat/>
    <w:uiPriority w:val="0"/>
    <w:rPr>
      <w:b/>
      <w:bCs/>
    </w:rPr>
  </w:style>
  <w:style w:type="table" w:styleId="31">
    <w:name w:val="Table Grid"/>
    <w:basedOn w:val="30"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3">
    <w:name w:val="Strong"/>
    <w:basedOn w:val="32"/>
    <w:qFormat/>
    <w:uiPriority w:val="22"/>
    <w:rPr>
      <w:b/>
      <w:bCs/>
    </w:rPr>
  </w:style>
  <w:style w:type="character" w:styleId="34">
    <w:name w:val="page number"/>
    <w:basedOn w:val="32"/>
    <w:qFormat/>
    <w:uiPriority w:val="0"/>
  </w:style>
  <w:style w:type="character" w:styleId="35">
    <w:name w:val="FollowedHyperlink"/>
    <w:qFormat/>
    <w:uiPriority w:val="0"/>
    <w:rPr>
      <w:color w:val="954F72"/>
      <w:u w:val="single"/>
    </w:rPr>
  </w:style>
  <w:style w:type="character" w:styleId="36">
    <w:name w:val="Emphasis"/>
    <w:basedOn w:val="32"/>
    <w:qFormat/>
    <w:uiPriority w:val="20"/>
    <w:rPr>
      <w:i/>
      <w:iCs/>
    </w:rPr>
  </w:style>
  <w:style w:type="character" w:styleId="37">
    <w:name w:val="HTML Typewriter"/>
    <w:qFormat/>
    <w:uiPriority w:val="99"/>
    <w:rPr>
      <w:rFonts w:ascii="宋体" w:hAnsi="宋体" w:eastAsia="宋体" w:cs="宋体"/>
      <w:sz w:val="24"/>
      <w:szCs w:val="24"/>
    </w:rPr>
  </w:style>
  <w:style w:type="character" w:styleId="38">
    <w:name w:val="Hyperlink"/>
    <w:qFormat/>
    <w:uiPriority w:val="99"/>
    <w:rPr>
      <w:color w:val="0000FF"/>
      <w:u w:val="single"/>
    </w:rPr>
  </w:style>
  <w:style w:type="character" w:styleId="39">
    <w:name w:val="HTML Code"/>
    <w:basedOn w:val="32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40">
    <w:name w:val="annotation reference"/>
    <w:semiHidden/>
    <w:qFormat/>
    <w:uiPriority w:val="0"/>
    <w:rPr>
      <w:sz w:val="21"/>
      <w:szCs w:val="21"/>
    </w:rPr>
  </w:style>
  <w:style w:type="paragraph" w:customStyle="1" w:styleId="41">
    <w:name w:val="列出段落1"/>
    <w:basedOn w:val="1"/>
    <w:link w:val="57"/>
    <w:qFormat/>
    <w:uiPriority w:val="34"/>
    <w:pPr>
      <w:ind w:firstLine="420" w:firstLineChars="200"/>
    </w:pPr>
    <w:rPr>
      <w:szCs w:val="21"/>
    </w:rPr>
  </w:style>
  <w:style w:type="paragraph" w:customStyle="1" w:styleId="42">
    <w:name w:val="Default"/>
    <w:qFormat/>
    <w:uiPriority w:val="0"/>
    <w:pPr>
      <w:widowControl w:val="0"/>
      <w:autoSpaceDE w:val="0"/>
      <w:autoSpaceDN w:val="0"/>
      <w:adjustRightInd w:val="0"/>
    </w:pPr>
    <w:rPr>
      <w:rFonts w:ascii="Verdana" w:hAnsi="Verdana" w:eastAsia="宋体" w:cs="Verdana"/>
      <w:color w:val="000000"/>
      <w:sz w:val="24"/>
      <w:szCs w:val="24"/>
      <w:lang w:val="en-US" w:eastAsia="zh-CN" w:bidi="ar-SA"/>
    </w:rPr>
  </w:style>
  <w:style w:type="paragraph" w:customStyle="1" w:styleId="43">
    <w:name w:val="列出段落111"/>
    <w:basedOn w:val="1"/>
    <w:qFormat/>
    <w:uiPriority w:val="34"/>
    <w:pPr>
      <w:ind w:left="480" w:leftChars="200"/>
    </w:pPr>
    <w:rPr>
      <w:rFonts w:eastAsia="Times New Roman"/>
    </w:rPr>
  </w:style>
  <w:style w:type="paragraph" w:customStyle="1" w:styleId="44">
    <w:name w:val="Char Char1"/>
    <w:basedOn w:val="1"/>
    <w:qFormat/>
    <w:uiPriority w:val="0"/>
    <w:pPr>
      <w:tabs>
        <w:tab w:val="left" w:pos="2940"/>
      </w:tabs>
      <w:ind w:left="2940" w:hanging="420"/>
    </w:pPr>
    <w:rPr>
      <w:rFonts w:ascii="Arial" w:hAnsi="Arial" w:cs="Arial"/>
      <w:sz w:val="20"/>
    </w:rPr>
  </w:style>
  <w:style w:type="paragraph" w:customStyle="1" w:styleId="45">
    <w:name w:val="正文首行缩进 2字符"/>
    <w:basedOn w:val="1"/>
    <w:qFormat/>
    <w:uiPriority w:val="99"/>
    <w:pPr>
      <w:wordWrap w:val="0"/>
      <w:spacing w:before="120" w:after="120" w:line="300" w:lineRule="auto"/>
      <w:ind w:firstLine="420" w:firstLineChars="200"/>
    </w:pPr>
    <w:rPr>
      <w:rFonts w:ascii="Arial" w:hAnsi="Arial" w:cs="宋体"/>
      <w:szCs w:val="20"/>
    </w:rPr>
  </w:style>
  <w:style w:type="paragraph" w:customStyle="1" w:styleId="46">
    <w:name w:val="列出段落11"/>
    <w:basedOn w:val="1"/>
    <w:qFormat/>
    <w:uiPriority w:val="0"/>
    <w:pPr>
      <w:ind w:firstLine="420" w:firstLineChars="200"/>
    </w:pPr>
    <w:rPr>
      <w:rFonts w:ascii="Calibri" w:hAnsi="Calibri"/>
      <w:szCs w:val="22"/>
    </w:rPr>
  </w:style>
  <w:style w:type="paragraph" w:customStyle="1" w:styleId="47">
    <w:name w:val="插图"/>
    <w:basedOn w:val="1"/>
    <w:qFormat/>
    <w:uiPriority w:val="0"/>
    <w:pPr>
      <w:spacing w:before="60" w:after="60"/>
      <w:jc w:val="center"/>
    </w:pPr>
    <w:rPr>
      <w:sz w:val="24"/>
      <w:szCs w:val="20"/>
    </w:rPr>
  </w:style>
  <w:style w:type="paragraph" w:customStyle="1" w:styleId="48">
    <w:name w:val="內文"/>
    <w:basedOn w:val="1"/>
    <w:next w:val="1"/>
    <w:qFormat/>
    <w:uiPriority w:val="0"/>
    <w:pPr>
      <w:autoSpaceDE w:val="0"/>
      <w:autoSpaceDN w:val="0"/>
      <w:adjustRightInd w:val="0"/>
      <w:jc w:val="left"/>
    </w:pPr>
    <w:rPr>
      <w:rFonts w:ascii="宋体"/>
      <w:kern w:val="0"/>
      <w:sz w:val="24"/>
    </w:rPr>
  </w:style>
  <w:style w:type="paragraph" w:customStyle="1" w:styleId="49">
    <w:name w:val="Style Heading 1 + (Latin) 宋体 小四 Bold Line spacing:  Multiple 1.2..."/>
    <w:basedOn w:val="2"/>
    <w:qFormat/>
    <w:uiPriority w:val="0"/>
    <w:pPr>
      <w:keepNext/>
      <w:widowControl/>
      <w:autoSpaceDE w:val="0"/>
      <w:autoSpaceDN w:val="0"/>
      <w:adjustRightInd w:val="0"/>
      <w:spacing w:after="0" w:line="300" w:lineRule="auto"/>
      <w:jc w:val="left"/>
      <w:textAlignment w:val="baseline"/>
    </w:pPr>
    <w:rPr>
      <w:rFonts w:eastAsia="长城楷体"/>
      <w:bCs/>
      <w:spacing w:val="20"/>
      <w:kern w:val="2"/>
      <w:szCs w:val="24"/>
    </w:rPr>
  </w:style>
  <w:style w:type="paragraph" w:customStyle="1" w:styleId="50">
    <w:name w:val="无间隔1"/>
    <w:basedOn w:val="8"/>
    <w:link w:val="72"/>
    <w:qFormat/>
    <w:uiPriority w:val="1"/>
    <w:rPr>
      <w:sz w:val="21"/>
    </w:rPr>
  </w:style>
  <w:style w:type="paragraph" w:customStyle="1" w:styleId="51">
    <w:name w:val="列出段落2"/>
    <w:basedOn w:val="1"/>
    <w:qFormat/>
    <w:uiPriority w:val="34"/>
    <w:pPr>
      <w:ind w:firstLine="420" w:firstLineChars="200"/>
    </w:pPr>
    <w:rPr>
      <w:szCs w:val="21"/>
    </w:rPr>
  </w:style>
  <w:style w:type="paragraph" w:customStyle="1" w:styleId="52">
    <w:name w:val="List Paragraph"/>
    <w:basedOn w:val="1"/>
    <w:qFormat/>
    <w:uiPriority w:val="34"/>
    <w:pPr>
      <w:spacing w:line="240" w:lineRule="auto"/>
      <w:ind w:firstLine="420" w:firstLineChars="200"/>
    </w:pPr>
    <w:rPr>
      <w:rFonts w:ascii="Calibri" w:hAnsi="Calibri" w:eastAsia="宋体" w:cs="黑体"/>
      <w:szCs w:val="22"/>
    </w:rPr>
  </w:style>
  <w:style w:type="character" w:customStyle="1" w:styleId="53">
    <w:name w:val="标题 2 Char"/>
    <w:link w:val="3"/>
    <w:qFormat/>
    <w:uiPriority w:val="0"/>
    <w:rPr>
      <w:rFonts w:ascii="宋体" w:hAnsi="宋体"/>
      <w:b/>
      <w:bCs/>
      <w:kern w:val="2"/>
      <w:sz w:val="28"/>
      <w:szCs w:val="32"/>
    </w:rPr>
  </w:style>
  <w:style w:type="character" w:customStyle="1" w:styleId="54">
    <w:name w:val="称呼 Char"/>
    <w:link w:val="13"/>
    <w:qFormat/>
    <w:uiPriority w:val="0"/>
    <w:rPr>
      <w:rFonts w:ascii="隶书" w:eastAsia="隶书"/>
      <w:kern w:val="2"/>
      <w:sz w:val="21"/>
      <w:szCs w:val="21"/>
    </w:rPr>
  </w:style>
  <w:style w:type="character" w:customStyle="1" w:styleId="55">
    <w:name w:val="表格内容"/>
    <w:qFormat/>
    <w:uiPriority w:val="0"/>
    <w:rPr>
      <w:sz w:val="24"/>
    </w:rPr>
  </w:style>
  <w:style w:type="character" w:customStyle="1" w:styleId="56">
    <w:name w:val="标题 Char"/>
    <w:link w:val="28"/>
    <w:qFormat/>
    <w:uiPriority w:val="10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57">
    <w:name w:val="列出段落 Char"/>
    <w:link w:val="41"/>
    <w:qFormat/>
    <w:locked/>
    <w:uiPriority w:val="34"/>
    <w:rPr>
      <w:kern w:val="2"/>
      <w:sz w:val="21"/>
      <w:szCs w:val="21"/>
    </w:rPr>
  </w:style>
  <w:style w:type="character" w:customStyle="1" w:styleId="58">
    <w:name w:val="bold"/>
    <w:qFormat/>
    <w:uiPriority w:val="0"/>
    <w:rPr>
      <w:rFonts w:hint="default" w:ascii="Arial" w:hAnsi="Arial" w:cs="Arial"/>
      <w:sz w:val="18"/>
      <w:szCs w:val="18"/>
    </w:rPr>
  </w:style>
  <w:style w:type="character" w:customStyle="1" w:styleId="59">
    <w:name w:val="a"/>
    <w:basedOn w:val="32"/>
    <w:qFormat/>
    <w:uiPriority w:val="0"/>
  </w:style>
  <w:style w:type="character" w:customStyle="1" w:styleId="60">
    <w:name w:val="标题 4 Char"/>
    <w:link w:val="5"/>
    <w:qFormat/>
    <w:uiPriority w:val="0"/>
    <w:rPr>
      <w:rFonts w:ascii="宋体" w:hAnsi="宋体"/>
      <w:b/>
      <w:bCs/>
      <w:kern w:val="2"/>
      <w:sz w:val="21"/>
      <w:szCs w:val="28"/>
    </w:rPr>
  </w:style>
  <w:style w:type="character" w:customStyle="1" w:styleId="61">
    <w:name w:val="正文文本缩进 2 Char"/>
    <w:link w:val="18"/>
    <w:qFormat/>
    <w:uiPriority w:val="0"/>
    <w:rPr>
      <w:sz w:val="28"/>
    </w:rPr>
  </w:style>
  <w:style w:type="character" w:customStyle="1" w:styleId="62">
    <w:name w:val="style011"/>
    <w:qFormat/>
    <w:uiPriority w:val="0"/>
    <w:rPr>
      <w:sz w:val="12"/>
      <w:szCs w:val="12"/>
      <w:u w:val="single"/>
    </w:rPr>
  </w:style>
  <w:style w:type="character" w:customStyle="1" w:styleId="63">
    <w:name w:val="标题 1 Char"/>
    <w:link w:val="2"/>
    <w:qFormat/>
    <w:uiPriority w:val="0"/>
    <w:rPr>
      <w:rFonts w:ascii="宋体" w:hAnsi="宋体"/>
      <w:b/>
      <w:kern w:val="44"/>
      <w:sz w:val="32"/>
    </w:rPr>
  </w:style>
  <w:style w:type="character" w:customStyle="1" w:styleId="64">
    <w:name w:val="页脚 Char"/>
    <w:link w:val="20"/>
    <w:qFormat/>
    <w:uiPriority w:val="99"/>
    <w:rPr>
      <w:kern w:val="2"/>
      <w:sz w:val="18"/>
      <w:szCs w:val="18"/>
    </w:rPr>
  </w:style>
  <w:style w:type="character" w:customStyle="1" w:styleId="65">
    <w:name w:val="small"/>
    <w:basedOn w:val="32"/>
    <w:qFormat/>
    <w:uiPriority w:val="0"/>
  </w:style>
  <w:style w:type="character" w:customStyle="1" w:styleId="66">
    <w:name w:val="标题 5 Char"/>
    <w:link w:val="7"/>
    <w:qFormat/>
    <w:uiPriority w:val="0"/>
    <w:rPr>
      <w:b/>
      <w:bCs/>
      <w:kern w:val="2"/>
      <w:sz w:val="28"/>
      <w:szCs w:val="28"/>
    </w:rPr>
  </w:style>
  <w:style w:type="character" w:customStyle="1" w:styleId="67">
    <w:name w:val="副标题 Char"/>
    <w:link w:val="23"/>
    <w:qFormat/>
    <w:uiPriority w:val="0"/>
    <w:rPr>
      <w:rFonts w:ascii="Cambria" w:hAnsi="Cambria"/>
      <w:color w:val="365F91"/>
      <w:kern w:val="28"/>
      <w:sz w:val="24"/>
      <w:szCs w:val="32"/>
    </w:rPr>
  </w:style>
  <w:style w:type="character" w:customStyle="1" w:styleId="68">
    <w:name w:val="标题 7 Char"/>
    <w:link w:val="9"/>
    <w:qFormat/>
    <w:uiPriority w:val="0"/>
    <w:rPr>
      <w:b/>
      <w:bCs/>
      <w:kern w:val="2"/>
      <w:sz w:val="24"/>
      <w:szCs w:val="24"/>
    </w:rPr>
  </w:style>
  <w:style w:type="character" w:customStyle="1" w:styleId="69">
    <w:name w:val="标题 6 Char"/>
    <w:link w:val="8"/>
    <w:qFormat/>
    <w:uiPriority w:val="0"/>
    <w:rPr>
      <w:rFonts w:ascii="Cambria" w:hAnsi="Cambria" w:eastAsia="宋体" w:cs="Times New Roman"/>
      <w:b/>
      <w:bCs/>
      <w:kern w:val="2"/>
      <w:sz w:val="24"/>
      <w:szCs w:val="24"/>
    </w:rPr>
  </w:style>
  <w:style w:type="character" w:customStyle="1" w:styleId="70">
    <w:name w:val="Style4"/>
    <w:qFormat/>
    <w:uiPriority w:val="1"/>
    <w:rPr>
      <w:rFonts w:ascii="Calibri" w:hAnsi="宋体" w:eastAsia="宋体" w:cs="Times New Roman"/>
      <w:szCs w:val="22"/>
      <w:lang w:eastAsia="zh-CN"/>
    </w:rPr>
  </w:style>
  <w:style w:type="character" w:customStyle="1" w:styleId="71">
    <w:name w:val="Style5"/>
    <w:qFormat/>
    <w:uiPriority w:val="1"/>
    <w:rPr>
      <w:rFonts w:ascii="Calibri" w:hAnsi="宋体" w:eastAsia="宋体" w:cs="Times New Roman"/>
      <w:sz w:val="22"/>
      <w:szCs w:val="22"/>
      <w:lang w:eastAsia="zh-CN"/>
    </w:rPr>
  </w:style>
  <w:style w:type="character" w:customStyle="1" w:styleId="72">
    <w:name w:val="无间隔 Char"/>
    <w:link w:val="50"/>
    <w:qFormat/>
    <w:uiPriority w:val="1"/>
    <w:rPr>
      <w:rFonts w:ascii="Cambria" w:hAnsi="Cambria"/>
      <w:b/>
      <w:bCs/>
      <w:kern w:val="2"/>
      <w:sz w:val="21"/>
      <w:szCs w:val="24"/>
    </w:rPr>
  </w:style>
  <w:style w:type="character" w:customStyle="1" w:styleId="73">
    <w:name w:val="页眉 Char"/>
    <w:link w:val="21"/>
    <w:qFormat/>
    <w:uiPriority w:val="99"/>
    <w:rPr>
      <w:kern w:val="2"/>
      <w:sz w:val="18"/>
      <w:szCs w:val="18"/>
    </w:rPr>
  </w:style>
  <w:style w:type="character" w:customStyle="1" w:styleId="74">
    <w:name w:val="标题 3 Char"/>
    <w:basedOn w:val="32"/>
    <w:link w:val="4"/>
    <w:qFormat/>
    <w:uiPriority w:val="0"/>
    <w:rPr>
      <w:rFonts w:ascii="宋体" w:hAnsi="宋体"/>
      <w:b/>
      <w:bCs/>
      <w:kern w:val="2"/>
      <w:sz w:val="24"/>
      <w:szCs w:val="32"/>
    </w:rPr>
  </w:style>
  <w:style w:type="character" w:customStyle="1" w:styleId="75">
    <w:name w:val="apple-converted-space"/>
    <w:basedOn w:val="32"/>
    <w:qFormat/>
    <w:uiPriority w:val="0"/>
  </w:style>
  <w:style w:type="character" w:customStyle="1" w:styleId="76">
    <w:name w:val="HTML 预设格式 Char"/>
    <w:basedOn w:val="32"/>
    <w:link w:val="26"/>
    <w:semiHidden/>
    <w:qFormat/>
    <w:uiPriority w:val="99"/>
    <w:rPr>
      <w:rFonts w:ascii="宋体" w:hAnsi="宋体" w:cs="宋体"/>
      <w:sz w:val="24"/>
      <w:szCs w:val="24"/>
    </w:rPr>
  </w:style>
  <w:style w:type="character" w:customStyle="1" w:styleId="77">
    <w:name w:val="mw-headline"/>
    <w:basedOn w:val="32"/>
    <w:qFormat/>
    <w:uiPriority w:val="0"/>
  </w:style>
  <w:style w:type="character" w:customStyle="1" w:styleId="78">
    <w:name w:val="占位符文本1"/>
    <w:basedOn w:val="32"/>
    <w:semiHidden/>
    <w:qFormat/>
    <w:uiPriority w:val="99"/>
    <w:rPr>
      <w:color w:val="808080"/>
    </w:rPr>
  </w:style>
  <w:style w:type="character" w:customStyle="1" w:styleId="79">
    <w:name w:val="不明显参考1"/>
    <w:basedOn w:val="32"/>
    <w:qFormat/>
    <w:uiPriority w:val="31"/>
    <w:rPr>
      <w:smallCaps/>
      <w:color w:val="565656"/>
    </w:rPr>
  </w:style>
  <w:style w:type="character" w:customStyle="1" w:styleId="80">
    <w:name w:val="正文文本 Char"/>
    <w:basedOn w:val="32"/>
    <w:link w:val="14"/>
    <w:qFormat/>
    <w:uiPriority w:val="0"/>
    <w:rPr>
      <w:kern w:val="2"/>
      <w:sz w:val="21"/>
      <w:szCs w:val="24"/>
    </w:rPr>
  </w:style>
  <w:style w:type="character" w:customStyle="1" w:styleId="81">
    <w:name w:val="Placeholder Text"/>
    <w:basedOn w:val="32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1" Type="http://schemas.openxmlformats.org/officeDocument/2006/relationships/fontTable" Target="fontTable.xml"/><Relationship Id="rId180" Type="http://schemas.openxmlformats.org/officeDocument/2006/relationships/numbering" Target="numbering.xml"/><Relationship Id="rId18" Type="http://schemas.openxmlformats.org/officeDocument/2006/relationships/image" Target="media/image13.png"/><Relationship Id="rId179" Type="http://schemas.openxmlformats.org/officeDocument/2006/relationships/customXml" Target="../customXml/item1.xml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2050" textRotate="1"/>
    <customShpInfo spid="_x0000_s2051" textRotate="1"/>
    <customShpInfo spid="_x0000_s2052" textRotate="1"/>
    <customShpInfo spid="_x0000_s2053" textRotate="1"/>
    <customShpInfo spid="_x0000_s2054" textRotate="1"/>
    <customShpInfo spid="_x0000_s2055" textRotate="1"/>
    <customShpInfo spid="_x0000_s2056" textRotate="1"/>
    <customShpInfo spid="_x0000_s2057" textRotate="1"/>
    <customShpInfo spid="_x0000_s1036"/>
    <customShpInfo spid="_x0000_s1037"/>
    <customShpInfo spid="_x0000_s1035"/>
    <customShpInfo spid="_x0000_s1038"/>
    <customShpInfo spid="_x0000_s1039"/>
    <customShpInfo spid="_x0000_s1060"/>
    <customShpInfo spid="_x0000_s106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久科多页文档模板201504.dotx</Template>
  <Company>Lenovo</Company>
  <Pages>16</Pages>
  <Words>798</Words>
  <Characters>4551</Characters>
  <Lines>37</Lines>
  <Paragraphs>10</Paragraphs>
  <TotalTime>2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2015-05-27T09:01:00Z</dcterms:created>
  <dc:creator>owen</dc:creator>
  <cp:lastModifiedBy>Cosmos</cp:lastModifiedBy>
  <cp:lastPrinted>2014-01-20T03:23:00Z</cp:lastPrinted>
  <dcterms:modified xsi:type="dcterms:W3CDTF">2019-12-22T19:01:16Z</dcterms:modified>
  <dc:title>上海久科信息技术有限公司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  <property fmtid="{D5CDD505-2E9C-101B-9397-08002B2CF9AE}" pid="3" name="KSORubyTemplateID">
    <vt:lpwstr>6</vt:lpwstr>
  </property>
</Properties>
</file>